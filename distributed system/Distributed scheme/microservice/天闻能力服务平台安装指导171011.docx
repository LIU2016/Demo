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855"/>
      </w:tblGrid>
      <w:tr w:rsidR="00144D97" w14:paraId="67BBE939" w14:textId="77777777" w:rsidTr="007B72B5">
        <w:trPr>
          <w:trHeight w:val="2880"/>
          <w:jc w:val="center"/>
        </w:trPr>
        <w:tc>
          <w:tcPr>
            <w:tcW w:w="5000" w:type="pct"/>
          </w:tcPr>
          <w:p w14:paraId="0A0A215E" w14:textId="77777777" w:rsidR="00144D97" w:rsidRDefault="00427BDB" w:rsidP="00427BDB">
            <w:pPr>
              <w:ind w:left="0"/>
              <w:rPr>
                <w:rFonts w:asciiTheme="majorHAnsi" w:eastAsiaTheme="majorEastAsia" w:hAnsiTheme="majorHAnsi" w:cstheme="majorBidi"/>
                <w:caps/>
              </w:rPr>
            </w:pPr>
            <w:r>
              <w:rPr>
                <w:noProof/>
              </w:rPr>
              <w:drawing>
                <wp:inline distT="0" distB="0" distL="0" distR="0" wp14:anchorId="69DA5022" wp14:editId="77411E23">
                  <wp:extent cx="2809875" cy="809625"/>
                  <wp:effectExtent l="0" t="0" r="9525" b="952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9875" cy="809625"/>
                          </a:xfrm>
                          <a:prstGeom prst="rect">
                            <a:avLst/>
                          </a:prstGeom>
                        </pic:spPr>
                      </pic:pic>
                    </a:graphicData>
                  </a:graphic>
                </wp:inline>
              </w:drawing>
            </w:r>
          </w:p>
          <w:p w14:paraId="41AEBC36" w14:textId="77777777" w:rsidR="00144D97" w:rsidRDefault="00144D97" w:rsidP="009B7E8A">
            <w:pPr>
              <w:pStyle w:val="afff7"/>
              <w:jc w:val="center"/>
              <w:rPr>
                <w:rFonts w:asciiTheme="majorHAnsi" w:eastAsiaTheme="majorEastAsia" w:hAnsiTheme="majorHAnsi" w:cstheme="majorBidi"/>
                <w:caps/>
              </w:rPr>
            </w:pPr>
          </w:p>
          <w:p w14:paraId="67772BC5" w14:textId="77777777" w:rsidR="00144D97" w:rsidRDefault="00144D97" w:rsidP="009B7E8A">
            <w:pPr>
              <w:pStyle w:val="afff7"/>
              <w:jc w:val="center"/>
              <w:rPr>
                <w:rFonts w:asciiTheme="majorHAnsi" w:eastAsiaTheme="majorEastAsia" w:hAnsiTheme="majorHAnsi" w:cstheme="majorBidi"/>
                <w:caps/>
              </w:rPr>
            </w:pPr>
          </w:p>
          <w:p w14:paraId="61D721B2" w14:textId="77777777" w:rsidR="00144D97" w:rsidRDefault="00144D97" w:rsidP="009B7E8A">
            <w:pPr>
              <w:pStyle w:val="afff7"/>
              <w:jc w:val="center"/>
              <w:rPr>
                <w:rFonts w:asciiTheme="majorHAnsi" w:eastAsiaTheme="majorEastAsia" w:hAnsiTheme="majorHAnsi" w:cstheme="majorBidi"/>
                <w:caps/>
              </w:rPr>
            </w:pPr>
          </w:p>
          <w:p w14:paraId="1534908B" w14:textId="77777777" w:rsidR="00144D97" w:rsidRDefault="00144D97" w:rsidP="009B7E8A">
            <w:pPr>
              <w:pStyle w:val="afff7"/>
              <w:jc w:val="center"/>
              <w:rPr>
                <w:rFonts w:asciiTheme="majorHAnsi" w:eastAsiaTheme="majorEastAsia" w:hAnsiTheme="majorHAnsi" w:cstheme="majorBidi"/>
                <w:caps/>
              </w:rPr>
            </w:pPr>
          </w:p>
          <w:p w14:paraId="1C99E709" w14:textId="77777777" w:rsidR="00144D97" w:rsidRDefault="00144D97" w:rsidP="009B7E8A">
            <w:pPr>
              <w:pStyle w:val="afff7"/>
              <w:jc w:val="center"/>
              <w:rPr>
                <w:rFonts w:asciiTheme="majorHAnsi" w:eastAsiaTheme="majorEastAsia" w:hAnsiTheme="majorHAnsi" w:cstheme="majorBidi"/>
                <w:caps/>
              </w:rPr>
            </w:pPr>
          </w:p>
          <w:p w14:paraId="57410322" w14:textId="77777777" w:rsidR="00144D97" w:rsidRDefault="00144D97" w:rsidP="009B7E8A">
            <w:pPr>
              <w:pStyle w:val="afff7"/>
              <w:jc w:val="center"/>
              <w:rPr>
                <w:rFonts w:asciiTheme="majorHAnsi" w:eastAsiaTheme="majorEastAsia" w:hAnsiTheme="majorHAnsi" w:cstheme="majorBidi"/>
                <w:caps/>
              </w:rPr>
            </w:pPr>
          </w:p>
          <w:p w14:paraId="74221866" w14:textId="77777777" w:rsidR="00144D97" w:rsidRDefault="00144D97" w:rsidP="009B7E8A">
            <w:pPr>
              <w:pStyle w:val="afff7"/>
              <w:jc w:val="center"/>
              <w:rPr>
                <w:rFonts w:asciiTheme="majorHAnsi" w:eastAsiaTheme="majorEastAsia" w:hAnsiTheme="majorHAnsi" w:cstheme="majorBidi"/>
                <w:caps/>
              </w:rPr>
            </w:pPr>
          </w:p>
          <w:p w14:paraId="5B0EF438" w14:textId="77777777" w:rsidR="00144D97" w:rsidRDefault="00144D97" w:rsidP="009B7E8A">
            <w:pPr>
              <w:pStyle w:val="afff7"/>
              <w:jc w:val="center"/>
              <w:rPr>
                <w:rFonts w:asciiTheme="majorHAnsi" w:eastAsiaTheme="majorEastAsia" w:hAnsiTheme="majorHAnsi" w:cstheme="majorBidi"/>
                <w:caps/>
              </w:rPr>
            </w:pPr>
          </w:p>
        </w:tc>
      </w:tr>
      <w:tr w:rsidR="00144D97" w:rsidRPr="002A7379" w14:paraId="2841B880" w14:textId="77777777" w:rsidTr="007B72B5">
        <w:trPr>
          <w:trHeight w:val="1440"/>
          <w:jc w:val="center"/>
        </w:trPr>
        <w:tc>
          <w:tcPr>
            <w:tcW w:w="5000" w:type="pct"/>
            <w:tcBorders>
              <w:bottom w:val="single" w:sz="4" w:space="0" w:color="4F81BD" w:themeColor="accent1"/>
            </w:tcBorders>
            <w:vAlign w:val="center"/>
          </w:tcPr>
          <w:p w14:paraId="2EEF2A97" w14:textId="77777777" w:rsidR="00144D97" w:rsidRPr="002A7379" w:rsidRDefault="009B0C98" w:rsidP="009B7E8A">
            <w:pPr>
              <w:pStyle w:val="afff7"/>
              <w:jc w:val="center"/>
              <w:rPr>
                <w:rFonts w:ascii="微软雅黑" w:eastAsia="微软雅黑" w:hAnsi="微软雅黑" w:cstheme="majorBidi"/>
                <w:b/>
                <w:sz w:val="64"/>
                <w:szCs w:val="64"/>
              </w:rPr>
            </w:pPr>
            <w:proofErr w:type="gramStart"/>
            <w:r>
              <w:rPr>
                <w:rFonts w:ascii="微软雅黑" w:eastAsia="微软雅黑" w:hAnsi="微软雅黑" w:cstheme="majorBidi" w:hint="eastAsia"/>
                <w:sz w:val="60"/>
                <w:szCs w:val="60"/>
              </w:rPr>
              <w:t>天闻</w:t>
            </w:r>
            <w:r>
              <w:rPr>
                <w:rFonts w:ascii="Damascus" w:eastAsia="微软雅黑" w:hAnsi="Damascus" w:cs="Damascus" w:hint="eastAsia"/>
                <w:sz w:val="60"/>
                <w:szCs w:val="60"/>
              </w:rPr>
              <w:t>能力</w:t>
            </w:r>
            <w:proofErr w:type="gramEnd"/>
            <w:r>
              <w:rPr>
                <w:rFonts w:ascii="Damascus" w:eastAsia="微软雅黑" w:hAnsi="Damascus" w:cs="Damascus" w:hint="eastAsia"/>
                <w:sz w:val="60"/>
                <w:szCs w:val="60"/>
              </w:rPr>
              <w:t>服务平台</w:t>
            </w:r>
          </w:p>
        </w:tc>
      </w:tr>
      <w:tr w:rsidR="00144D97" w14:paraId="1D27F4C2" w14:textId="77777777" w:rsidTr="007B72B5">
        <w:trPr>
          <w:trHeight w:val="720"/>
          <w:jc w:val="center"/>
        </w:trPr>
        <w:tc>
          <w:tcPr>
            <w:tcW w:w="5000" w:type="pct"/>
            <w:tcBorders>
              <w:top w:val="single" w:sz="4" w:space="0" w:color="4F81BD" w:themeColor="accent1"/>
            </w:tcBorders>
            <w:vAlign w:val="center"/>
          </w:tcPr>
          <w:p w14:paraId="7C4FD193" w14:textId="77777777" w:rsidR="00144D97" w:rsidRDefault="00587C20" w:rsidP="001B40B0">
            <w:pPr>
              <w:pStyle w:val="afff7"/>
              <w:jc w:val="center"/>
              <w:rPr>
                <w:rFonts w:asciiTheme="majorHAnsi" w:eastAsiaTheme="majorEastAsia" w:hAnsiTheme="majorHAnsi" w:cstheme="majorBidi"/>
                <w:sz w:val="44"/>
                <w:szCs w:val="44"/>
              </w:rPr>
            </w:pPr>
            <w:sdt>
              <w:sdtPr>
                <w:rPr>
                  <w:rFonts w:ascii="微软雅黑" w:eastAsia="微软雅黑" w:hAnsi="微软雅黑" w:cstheme="majorBidi"/>
                  <w:sz w:val="60"/>
                  <w:szCs w:val="60"/>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r w:rsidR="00E11811">
                  <w:rPr>
                    <w:rFonts w:ascii="微软雅黑" w:eastAsia="微软雅黑" w:hAnsi="微软雅黑" w:cstheme="majorBidi" w:hint="eastAsia"/>
                    <w:sz w:val="60"/>
                    <w:szCs w:val="60"/>
                  </w:rPr>
                  <w:t>安装指导</w:t>
                </w:r>
              </w:sdtContent>
            </w:sdt>
          </w:p>
        </w:tc>
      </w:tr>
      <w:tr w:rsidR="00144D97" w14:paraId="1CFEBD3A" w14:textId="77777777" w:rsidTr="007B72B5">
        <w:trPr>
          <w:trHeight w:val="1040"/>
          <w:jc w:val="center"/>
        </w:trPr>
        <w:tc>
          <w:tcPr>
            <w:tcW w:w="5000" w:type="pct"/>
            <w:vAlign w:val="center"/>
          </w:tcPr>
          <w:p w14:paraId="20E56FCD" w14:textId="77777777" w:rsidR="00144D97" w:rsidRDefault="00144D97" w:rsidP="009B7E8A"/>
        </w:tc>
      </w:tr>
    </w:tbl>
    <w:p w14:paraId="73AE24EC" w14:textId="77777777" w:rsidR="00144D97" w:rsidRDefault="00144D97" w:rsidP="009B7E8A"/>
    <w:tbl>
      <w:tblPr>
        <w:tblpPr w:leftFromText="187" w:rightFromText="187" w:horzAnchor="margin" w:tblpXSpec="center" w:tblpYSpec="bottom"/>
        <w:tblW w:w="5000" w:type="pct"/>
        <w:tblLook w:val="04A0" w:firstRow="1" w:lastRow="0" w:firstColumn="1" w:lastColumn="0" w:noHBand="0" w:noVBand="1"/>
      </w:tblPr>
      <w:tblGrid>
        <w:gridCol w:w="9855"/>
      </w:tblGrid>
      <w:tr w:rsidR="00D22DBB" w14:paraId="66C299D5" w14:textId="77777777" w:rsidTr="007B72B5">
        <w:tc>
          <w:tcPr>
            <w:tcW w:w="5000" w:type="pct"/>
          </w:tcPr>
          <w:p w14:paraId="7ACB5D2E" w14:textId="77777777" w:rsidR="00D22DBB" w:rsidRPr="00D22DBB" w:rsidRDefault="00DD5E77" w:rsidP="00DD5E77">
            <w:pPr>
              <w:pStyle w:val="afff7"/>
              <w:ind w:firstLineChars="300" w:firstLine="660"/>
              <w:rPr>
                <w:rFonts w:asciiTheme="majorHAnsi" w:eastAsiaTheme="majorEastAsia" w:hAnsiTheme="majorHAnsi" w:cstheme="majorBidi"/>
                <w:caps/>
              </w:rPr>
            </w:pPr>
            <w:r>
              <w:rPr>
                <w:rFonts w:asciiTheme="majorHAnsi" w:eastAsiaTheme="majorEastAsia" w:hAnsiTheme="majorHAnsi" w:cstheme="majorBidi" w:hint="eastAsia"/>
                <w:caps/>
              </w:rPr>
              <w:t>文档版本：</w:t>
            </w:r>
            <w:fldSimple w:instr=" DOCPROPERTY  DocumentVersion ">
              <w:r w:rsidR="00F16A46">
                <w:t>01</w:t>
              </w:r>
            </w:fldSimple>
          </w:p>
        </w:tc>
      </w:tr>
      <w:tr w:rsidR="00D22DBB" w14:paraId="20F6E0C7" w14:textId="77777777" w:rsidTr="007B72B5">
        <w:tc>
          <w:tcPr>
            <w:tcW w:w="5000" w:type="pct"/>
          </w:tcPr>
          <w:p w14:paraId="52945E6A" w14:textId="77777777" w:rsidR="00D22DBB" w:rsidRPr="00D22DBB" w:rsidRDefault="00DD5E77" w:rsidP="00DD5E77">
            <w:pPr>
              <w:pStyle w:val="afff7"/>
              <w:ind w:firstLineChars="300" w:firstLine="660"/>
              <w:rPr>
                <w:rFonts w:asciiTheme="majorHAnsi" w:eastAsiaTheme="majorEastAsia" w:hAnsiTheme="majorHAnsi" w:cstheme="majorBidi"/>
                <w:caps/>
              </w:rPr>
            </w:pPr>
            <w:r>
              <w:rPr>
                <w:rFonts w:asciiTheme="majorHAnsi" w:eastAsiaTheme="majorEastAsia" w:hAnsiTheme="majorHAnsi" w:cstheme="majorBidi" w:hint="eastAsia"/>
                <w:caps/>
              </w:rPr>
              <w:t>软件版本：</w:t>
            </w:r>
            <w:r w:rsidR="004E1265">
              <w:fldChar w:fldCharType="begin"/>
            </w:r>
            <w:r w:rsidR="004E1265">
              <w:instrText xml:space="preserve"> DOCPROPERTY  ProductVersion </w:instrText>
            </w:r>
            <w:r w:rsidR="004E1265">
              <w:fldChar w:fldCharType="separate"/>
            </w:r>
            <w:r w:rsidR="00F16A46">
              <w:t>V001R001C01</w:t>
            </w:r>
            <w:r w:rsidR="004E1265">
              <w:fldChar w:fldCharType="end"/>
            </w:r>
          </w:p>
        </w:tc>
      </w:tr>
      <w:tr w:rsidR="00D22DBB" w14:paraId="0E684A0D" w14:textId="77777777" w:rsidTr="007B72B5">
        <w:tc>
          <w:tcPr>
            <w:tcW w:w="5000" w:type="pct"/>
          </w:tcPr>
          <w:p w14:paraId="3A19E4B8" w14:textId="77777777" w:rsidR="00D22DBB" w:rsidRPr="00D22DBB" w:rsidRDefault="00DD5E77" w:rsidP="00DD5E77">
            <w:pPr>
              <w:pStyle w:val="afff7"/>
              <w:ind w:firstLineChars="300" w:firstLine="660"/>
              <w:rPr>
                <w:rFonts w:asciiTheme="majorHAnsi" w:eastAsiaTheme="majorEastAsia" w:hAnsiTheme="majorHAnsi" w:cstheme="majorBidi"/>
                <w:caps/>
              </w:rPr>
            </w:pPr>
            <w:r>
              <w:rPr>
                <w:rFonts w:asciiTheme="majorHAnsi" w:eastAsiaTheme="majorEastAsia" w:hAnsiTheme="majorHAnsi" w:cstheme="majorBidi" w:hint="eastAsia"/>
                <w:caps/>
              </w:rPr>
              <w:t>发布日期：</w:t>
            </w:r>
            <w:r w:rsidR="004E1265">
              <w:fldChar w:fldCharType="begin"/>
            </w:r>
            <w:r w:rsidR="004E1265">
              <w:instrText xml:space="preserve"> DOCPROPERTY  ReleaseDate </w:instrText>
            </w:r>
            <w:r w:rsidR="004E1265">
              <w:fldChar w:fldCharType="separate"/>
            </w:r>
            <w:r w:rsidR="00F16A46">
              <w:t>2017-08-30</w:t>
            </w:r>
            <w:r w:rsidR="004E1265">
              <w:fldChar w:fldCharType="end"/>
            </w:r>
          </w:p>
        </w:tc>
      </w:tr>
      <w:tr w:rsidR="00D22DBB" w14:paraId="23633D9C" w14:textId="77777777" w:rsidTr="007B72B5">
        <w:tc>
          <w:tcPr>
            <w:tcW w:w="5000" w:type="pct"/>
          </w:tcPr>
          <w:p w14:paraId="51ED9B14" w14:textId="77777777" w:rsidR="00D22DBB" w:rsidRPr="00D22DBB" w:rsidRDefault="00D22DBB" w:rsidP="00D22DBB">
            <w:pPr>
              <w:pStyle w:val="afff7"/>
              <w:rPr>
                <w:rFonts w:asciiTheme="majorHAnsi" w:eastAsiaTheme="majorEastAsia" w:hAnsiTheme="majorHAnsi" w:cstheme="majorBidi"/>
                <w:caps/>
              </w:rPr>
            </w:pPr>
          </w:p>
        </w:tc>
      </w:tr>
      <w:tr w:rsidR="00144D97" w14:paraId="6760AFB1" w14:textId="77777777" w:rsidTr="007B72B5">
        <w:tc>
          <w:tcPr>
            <w:tcW w:w="5000" w:type="pct"/>
          </w:tcPr>
          <w:p w14:paraId="313F605D" w14:textId="77777777" w:rsidR="00144D97" w:rsidRPr="008D3605" w:rsidRDefault="00144D97" w:rsidP="009B7E8A">
            <w:pPr>
              <w:pStyle w:val="afff7"/>
              <w:jc w:val="right"/>
              <w:rPr>
                <w:sz w:val="30"/>
                <w:szCs w:val="30"/>
              </w:rPr>
            </w:pPr>
            <w:proofErr w:type="gramStart"/>
            <w:r w:rsidRPr="008D3605">
              <w:rPr>
                <w:rFonts w:hint="eastAsia"/>
                <w:sz w:val="30"/>
                <w:szCs w:val="30"/>
              </w:rPr>
              <w:t>天闻数媒</w:t>
            </w:r>
            <w:proofErr w:type="gramEnd"/>
            <w:r w:rsidRPr="008D3605">
              <w:rPr>
                <w:rFonts w:hint="eastAsia"/>
                <w:sz w:val="30"/>
                <w:szCs w:val="30"/>
              </w:rPr>
              <w:t>科技（北京）有限公司</w:t>
            </w:r>
          </w:p>
        </w:tc>
      </w:tr>
    </w:tbl>
    <w:p w14:paraId="03410653" w14:textId="77777777" w:rsidR="00144D97" w:rsidRDefault="00144D97" w:rsidP="009B7E8A">
      <w:pPr>
        <w:sectPr w:rsidR="00144D97" w:rsidSect="002057DC">
          <w:headerReference w:type="default" r:id="rId10"/>
          <w:footerReference w:type="default" r:id="rId11"/>
          <w:pgSz w:w="11907" w:h="16840" w:code="9"/>
          <w:pgMar w:top="1701" w:right="1134" w:bottom="1701" w:left="1134" w:header="567" w:footer="567" w:gutter="0"/>
          <w:pgNumType w:fmt="lowerRoman" w:start="1"/>
          <w:cols w:space="425"/>
          <w:docGrid w:linePitch="312"/>
        </w:sectPr>
      </w:pPr>
    </w:p>
    <w:p w14:paraId="709C5CA4" w14:textId="77777777" w:rsidR="00CA3AE7" w:rsidRDefault="00CA3AE7" w:rsidP="009B7E8A">
      <w:pPr>
        <w:pStyle w:val="Contents"/>
        <w:tabs>
          <w:tab w:val="left" w:pos="1995"/>
        </w:tabs>
      </w:pPr>
      <w:r>
        <w:rPr>
          <w:rFonts w:hint="eastAsia"/>
        </w:rPr>
        <w:lastRenderedPageBreak/>
        <w:t>目录</w:t>
      </w:r>
    </w:p>
    <w:p w14:paraId="399AEC27" w14:textId="77777777" w:rsidR="00F16A46" w:rsidRDefault="00D36A52">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CA3AE7">
        <w:rPr>
          <w:b w:val="0"/>
          <w:bCs w:val="0"/>
        </w:rPr>
        <w:instrText xml:space="preserve"> TOC \h \z \t "</w:instrText>
      </w:r>
      <w:r w:rsidR="00CA3AE7">
        <w:rPr>
          <w:b w:val="0"/>
          <w:bCs w:val="0"/>
        </w:rPr>
        <w:instrText>标题</w:instrText>
      </w:r>
      <w:r w:rsidR="00CA3AE7">
        <w:rPr>
          <w:b w:val="0"/>
          <w:bCs w:val="0"/>
        </w:rPr>
        <w:instrText xml:space="preserve"> 1,1,</w:instrText>
      </w:r>
      <w:r w:rsidR="00CA3AE7">
        <w:rPr>
          <w:b w:val="0"/>
          <w:bCs w:val="0"/>
        </w:rPr>
        <w:instrText>标题</w:instrText>
      </w:r>
      <w:r w:rsidR="00CA3AE7">
        <w:rPr>
          <w:b w:val="0"/>
          <w:bCs w:val="0"/>
        </w:rPr>
        <w:instrText xml:space="preserve"> 2,2,</w:instrText>
      </w:r>
      <w:r w:rsidR="00CA3AE7">
        <w:rPr>
          <w:b w:val="0"/>
          <w:bCs w:val="0"/>
        </w:rPr>
        <w:instrText>标题</w:instrText>
      </w:r>
      <w:r w:rsidR="00CA3AE7">
        <w:rPr>
          <w:b w:val="0"/>
          <w:bCs w:val="0"/>
        </w:rPr>
        <w:instrText xml:space="preserve"> 3,3,</w:instrText>
      </w:r>
      <w:r w:rsidR="00CA3AE7">
        <w:rPr>
          <w:b w:val="0"/>
          <w:bCs w:val="0"/>
        </w:rPr>
        <w:instrText>标题</w:instrText>
      </w:r>
      <w:r w:rsidR="00CA3AE7">
        <w:rPr>
          <w:b w:val="0"/>
          <w:bCs w:val="0"/>
        </w:rPr>
        <w:instrText xml:space="preserve"> 7,1,</w:instrText>
      </w:r>
      <w:r w:rsidR="00CA3AE7">
        <w:rPr>
          <w:b w:val="0"/>
          <w:bCs w:val="0"/>
        </w:rPr>
        <w:instrText>标题</w:instrText>
      </w:r>
      <w:r w:rsidR="00CA3AE7">
        <w:rPr>
          <w:b w:val="0"/>
          <w:bCs w:val="0"/>
        </w:rPr>
        <w:instrText xml:space="preserve"> 8,2,</w:instrText>
      </w:r>
      <w:r w:rsidR="00CA3AE7">
        <w:rPr>
          <w:b w:val="0"/>
          <w:bCs w:val="0"/>
        </w:rPr>
        <w:instrText>标题</w:instrText>
      </w:r>
      <w:r w:rsidR="00CA3AE7">
        <w:rPr>
          <w:b w:val="0"/>
          <w:bCs w:val="0"/>
        </w:rPr>
        <w:instrText xml:space="preserve"> 9,3,Heading1 No Number,1" </w:instrText>
      </w:r>
      <w:r>
        <w:rPr>
          <w:b w:val="0"/>
          <w:bCs w:val="0"/>
        </w:rPr>
        <w:fldChar w:fldCharType="separate"/>
      </w:r>
      <w:hyperlink w:anchor="_Toc490727700" w:history="1">
        <w:r w:rsidR="00F16A46" w:rsidRPr="00131012">
          <w:rPr>
            <w:rStyle w:val="ad"/>
            <w:rFonts w:hint="eastAsia"/>
            <w:noProof/>
          </w:rPr>
          <w:t>版权声明</w:t>
        </w:r>
        <w:r w:rsidR="00F16A46">
          <w:rPr>
            <w:noProof/>
            <w:webHidden/>
          </w:rPr>
          <w:tab/>
        </w:r>
        <w:r w:rsidR="00F16A46">
          <w:rPr>
            <w:noProof/>
            <w:webHidden/>
          </w:rPr>
          <w:fldChar w:fldCharType="begin"/>
        </w:r>
        <w:r w:rsidR="00F16A46">
          <w:rPr>
            <w:noProof/>
            <w:webHidden/>
          </w:rPr>
          <w:instrText xml:space="preserve"> PAGEREF _Toc490727700 \h </w:instrText>
        </w:r>
        <w:r w:rsidR="00F16A46">
          <w:rPr>
            <w:noProof/>
            <w:webHidden/>
          </w:rPr>
        </w:r>
        <w:r w:rsidR="00F16A46">
          <w:rPr>
            <w:noProof/>
            <w:webHidden/>
          </w:rPr>
          <w:fldChar w:fldCharType="separate"/>
        </w:r>
        <w:r w:rsidR="00F16A46">
          <w:rPr>
            <w:noProof/>
            <w:webHidden/>
          </w:rPr>
          <w:t>1</w:t>
        </w:r>
        <w:r w:rsidR="00F16A46">
          <w:rPr>
            <w:noProof/>
            <w:webHidden/>
          </w:rPr>
          <w:fldChar w:fldCharType="end"/>
        </w:r>
      </w:hyperlink>
    </w:p>
    <w:p w14:paraId="07626638" w14:textId="77777777" w:rsidR="00F16A46" w:rsidRDefault="00587C20">
      <w:pPr>
        <w:pStyle w:val="10"/>
        <w:tabs>
          <w:tab w:val="right" w:leader="dot" w:pos="9629"/>
        </w:tabs>
        <w:rPr>
          <w:rFonts w:asciiTheme="minorHAnsi" w:eastAsiaTheme="minorEastAsia" w:hAnsiTheme="minorHAnsi" w:cstheme="minorBidi"/>
          <w:b w:val="0"/>
          <w:bCs w:val="0"/>
          <w:noProof/>
          <w:sz w:val="21"/>
          <w:szCs w:val="22"/>
        </w:rPr>
      </w:pPr>
      <w:hyperlink w:anchor="_Toc490727701" w:history="1">
        <w:r w:rsidR="00F16A46" w:rsidRPr="00131012">
          <w:rPr>
            <w:rStyle w:val="ad"/>
            <w:noProof/>
          </w:rPr>
          <w:t>1</w:t>
        </w:r>
        <w:r w:rsidR="00F16A46" w:rsidRPr="00131012">
          <w:rPr>
            <w:rStyle w:val="ad"/>
            <w:rFonts w:hint="eastAsia"/>
            <w:noProof/>
          </w:rPr>
          <w:t xml:space="preserve"> </w:t>
        </w:r>
        <w:r w:rsidR="00F16A46" w:rsidRPr="00131012">
          <w:rPr>
            <w:rStyle w:val="ad"/>
            <w:rFonts w:hint="eastAsia"/>
            <w:noProof/>
          </w:rPr>
          <w:t>欢迎</w:t>
        </w:r>
        <w:r w:rsidR="00F16A46">
          <w:rPr>
            <w:noProof/>
            <w:webHidden/>
          </w:rPr>
          <w:tab/>
        </w:r>
        <w:r w:rsidR="00F16A46">
          <w:rPr>
            <w:noProof/>
            <w:webHidden/>
          </w:rPr>
          <w:fldChar w:fldCharType="begin"/>
        </w:r>
        <w:r w:rsidR="00F16A46">
          <w:rPr>
            <w:noProof/>
            <w:webHidden/>
          </w:rPr>
          <w:instrText xml:space="preserve"> PAGEREF _Toc490727701 \h </w:instrText>
        </w:r>
        <w:r w:rsidR="00F16A46">
          <w:rPr>
            <w:noProof/>
            <w:webHidden/>
          </w:rPr>
        </w:r>
        <w:r w:rsidR="00F16A46">
          <w:rPr>
            <w:noProof/>
            <w:webHidden/>
          </w:rPr>
          <w:fldChar w:fldCharType="separate"/>
        </w:r>
        <w:r w:rsidR="00F16A46">
          <w:rPr>
            <w:noProof/>
            <w:webHidden/>
          </w:rPr>
          <w:t>2</w:t>
        </w:r>
        <w:r w:rsidR="00F16A46">
          <w:rPr>
            <w:noProof/>
            <w:webHidden/>
          </w:rPr>
          <w:fldChar w:fldCharType="end"/>
        </w:r>
      </w:hyperlink>
    </w:p>
    <w:p w14:paraId="64F821D9"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02" w:history="1">
        <w:r w:rsidR="00F16A46" w:rsidRPr="00131012">
          <w:rPr>
            <w:rStyle w:val="ad"/>
            <w:snapToGrid w:val="0"/>
          </w:rPr>
          <w:t>1.1</w:t>
        </w:r>
        <w:r w:rsidR="00F16A46" w:rsidRPr="00131012">
          <w:rPr>
            <w:rStyle w:val="ad"/>
            <w:rFonts w:hint="eastAsia"/>
          </w:rPr>
          <w:t xml:space="preserve"> </w:t>
        </w:r>
        <w:r w:rsidR="00F16A46" w:rsidRPr="00131012">
          <w:rPr>
            <w:rStyle w:val="ad"/>
            <w:rFonts w:hint="eastAsia"/>
          </w:rPr>
          <w:t>适用人群</w:t>
        </w:r>
        <w:r w:rsidR="00F16A46">
          <w:rPr>
            <w:webHidden/>
          </w:rPr>
          <w:tab/>
        </w:r>
        <w:r w:rsidR="00F16A46">
          <w:rPr>
            <w:webHidden/>
          </w:rPr>
          <w:fldChar w:fldCharType="begin"/>
        </w:r>
        <w:r w:rsidR="00F16A46">
          <w:rPr>
            <w:webHidden/>
          </w:rPr>
          <w:instrText xml:space="preserve"> PAGEREF _Toc490727702 \h </w:instrText>
        </w:r>
        <w:r w:rsidR="00F16A46">
          <w:rPr>
            <w:webHidden/>
          </w:rPr>
        </w:r>
        <w:r w:rsidR="00F16A46">
          <w:rPr>
            <w:webHidden/>
          </w:rPr>
          <w:fldChar w:fldCharType="separate"/>
        </w:r>
        <w:r w:rsidR="00F16A46">
          <w:rPr>
            <w:webHidden/>
          </w:rPr>
          <w:t>2</w:t>
        </w:r>
        <w:r w:rsidR="00F16A46">
          <w:rPr>
            <w:webHidden/>
          </w:rPr>
          <w:fldChar w:fldCharType="end"/>
        </w:r>
      </w:hyperlink>
    </w:p>
    <w:p w14:paraId="1E3761D1"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03" w:history="1">
        <w:r w:rsidR="00F16A46" w:rsidRPr="00131012">
          <w:rPr>
            <w:rStyle w:val="ad"/>
            <w:snapToGrid w:val="0"/>
          </w:rPr>
          <w:t>1.2</w:t>
        </w:r>
        <w:r w:rsidR="00F16A46" w:rsidRPr="00131012">
          <w:rPr>
            <w:rStyle w:val="ad"/>
            <w:rFonts w:hint="eastAsia"/>
          </w:rPr>
          <w:t xml:space="preserve"> </w:t>
        </w:r>
        <w:r w:rsidR="00F16A46" w:rsidRPr="00131012">
          <w:rPr>
            <w:rStyle w:val="ad"/>
            <w:rFonts w:hint="eastAsia"/>
          </w:rPr>
          <w:t>更新记录</w:t>
        </w:r>
        <w:r w:rsidR="00F16A46">
          <w:rPr>
            <w:webHidden/>
          </w:rPr>
          <w:tab/>
        </w:r>
        <w:r w:rsidR="00F16A46">
          <w:rPr>
            <w:webHidden/>
          </w:rPr>
          <w:fldChar w:fldCharType="begin"/>
        </w:r>
        <w:r w:rsidR="00F16A46">
          <w:rPr>
            <w:webHidden/>
          </w:rPr>
          <w:instrText xml:space="preserve"> PAGEREF _Toc490727703 \h </w:instrText>
        </w:r>
        <w:r w:rsidR="00F16A46">
          <w:rPr>
            <w:webHidden/>
          </w:rPr>
        </w:r>
        <w:r w:rsidR="00F16A46">
          <w:rPr>
            <w:webHidden/>
          </w:rPr>
          <w:fldChar w:fldCharType="separate"/>
        </w:r>
        <w:r w:rsidR="00F16A46">
          <w:rPr>
            <w:webHidden/>
          </w:rPr>
          <w:t>2</w:t>
        </w:r>
        <w:r w:rsidR="00F16A46">
          <w:rPr>
            <w:webHidden/>
          </w:rPr>
          <w:fldChar w:fldCharType="end"/>
        </w:r>
      </w:hyperlink>
    </w:p>
    <w:p w14:paraId="4DB05C8D" w14:textId="77777777" w:rsidR="00F16A46" w:rsidRDefault="00587C20">
      <w:pPr>
        <w:pStyle w:val="10"/>
        <w:tabs>
          <w:tab w:val="right" w:leader="dot" w:pos="9629"/>
        </w:tabs>
        <w:rPr>
          <w:rFonts w:asciiTheme="minorHAnsi" w:eastAsiaTheme="minorEastAsia" w:hAnsiTheme="minorHAnsi" w:cstheme="minorBidi"/>
          <w:b w:val="0"/>
          <w:bCs w:val="0"/>
          <w:noProof/>
          <w:sz w:val="21"/>
          <w:szCs w:val="22"/>
        </w:rPr>
      </w:pPr>
      <w:hyperlink w:anchor="_Toc490727704" w:history="1">
        <w:r w:rsidR="00F16A46" w:rsidRPr="00131012">
          <w:rPr>
            <w:rStyle w:val="ad"/>
            <w:noProof/>
          </w:rPr>
          <w:t>2</w:t>
        </w:r>
        <w:r w:rsidR="00F16A46" w:rsidRPr="00131012">
          <w:rPr>
            <w:rStyle w:val="ad"/>
            <w:rFonts w:hint="eastAsia"/>
            <w:noProof/>
          </w:rPr>
          <w:t xml:space="preserve"> </w:t>
        </w:r>
        <w:r w:rsidR="00F16A46" w:rsidRPr="00131012">
          <w:rPr>
            <w:rStyle w:val="ad"/>
            <w:rFonts w:hint="eastAsia"/>
            <w:noProof/>
          </w:rPr>
          <w:t>系统概述</w:t>
        </w:r>
        <w:r w:rsidR="00F16A46">
          <w:rPr>
            <w:noProof/>
            <w:webHidden/>
          </w:rPr>
          <w:tab/>
        </w:r>
        <w:r w:rsidR="00F16A46">
          <w:rPr>
            <w:noProof/>
            <w:webHidden/>
          </w:rPr>
          <w:fldChar w:fldCharType="begin"/>
        </w:r>
        <w:r w:rsidR="00F16A46">
          <w:rPr>
            <w:noProof/>
            <w:webHidden/>
          </w:rPr>
          <w:instrText xml:space="preserve"> PAGEREF _Toc490727704 \h </w:instrText>
        </w:r>
        <w:r w:rsidR="00F16A46">
          <w:rPr>
            <w:noProof/>
            <w:webHidden/>
          </w:rPr>
        </w:r>
        <w:r w:rsidR="00F16A46">
          <w:rPr>
            <w:noProof/>
            <w:webHidden/>
          </w:rPr>
          <w:fldChar w:fldCharType="separate"/>
        </w:r>
        <w:r w:rsidR="00F16A46">
          <w:rPr>
            <w:noProof/>
            <w:webHidden/>
          </w:rPr>
          <w:t>3</w:t>
        </w:r>
        <w:r w:rsidR="00F16A46">
          <w:rPr>
            <w:noProof/>
            <w:webHidden/>
          </w:rPr>
          <w:fldChar w:fldCharType="end"/>
        </w:r>
      </w:hyperlink>
    </w:p>
    <w:p w14:paraId="01DB6DF6"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05" w:history="1">
        <w:r w:rsidR="00F16A46" w:rsidRPr="00131012">
          <w:rPr>
            <w:rStyle w:val="ad"/>
            <w:snapToGrid w:val="0"/>
          </w:rPr>
          <w:t>2.1</w:t>
        </w:r>
        <w:r w:rsidR="00F16A46" w:rsidRPr="00131012">
          <w:rPr>
            <w:rStyle w:val="ad"/>
            <w:rFonts w:hint="eastAsia"/>
          </w:rPr>
          <w:t xml:space="preserve"> </w:t>
        </w:r>
        <w:r w:rsidR="00F16A46" w:rsidRPr="00131012">
          <w:rPr>
            <w:rStyle w:val="ad"/>
            <w:rFonts w:hint="eastAsia"/>
          </w:rPr>
          <w:t>系统特点</w:t>
        </w:r>
        <w:r w:rsidR="00F16A46">
          <w:rPr>
            <w:webHidden/>
          </w:rPr>
          <w:tab/>
        </w:r>
        <w:r w:rsidR="00F16A46">
          <w:rPr>
            <w:webHidden/>
          </w:rPr>
          <w:fldChar w:fldCharType="begin"/>
        </w:r>
        <w:r w:rsidR="00F16A46">
          <w:rPr>
            <w:webHidden/>
          </w:rPr>
          <w:instrText xml:space="preserve"> PAGEREF _Toc490727705 \h </w:instrText>
        </w:r>
        <w:r w:rsidR="00F16A46">
          <w:rPr>
            <w:webHidden/>
          </w:rPr>
        </w:r>
        <w:r w:rsidR="00F16A46">
          <w:rPr>
            <w:webHidden/>
          </w:rPr>
          <w:fldChar w:fldCharType="separate"/>
        </w:r>
        <w:r w:rsidR="00F16A46">
          <w:rPr>
            <w:webHidden/>
          </w:rPr>
          <w:t>3</w:t>
        </w:r>
        <w:r w:rsidR="00F16A46">
          <w:rPr>
            <w:webHidden/>
          </w:rPr>
          <w:fldChar w:fldCharType="end"/>
        </w:r>
      </w:hyperlink>
    </w:p>
    <w:p w14:paraId="5A161696"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06" w:history="1">
        <w:r w:rsidR="00F16A46" w:rsidRPr="00131012">
          <w:rPr>
            <w:rStyle w:val="ad"/>
            <w:snapToGrid w:val="0"/>
          </w:rPr>
          <w:t>2.2</w:t>
        </w:r>
        <w:r w:rsidR="00F16A46" w:rsidRPr="00131012">
          <w:rPr>
            <w:rStyle w:val="ad"/>
            <w:rFonts w:cs="Times New Roman" w:hint="eastAsia"/>
          </w:rPr>
          <w:t xml:space="preserve"> </w:t>
        </w:r>
        <w:r w:rsidR="00F16A46" w:rsidRPr="00131012">
          <w:rPr>
            <w:rStyle w:val="ad"/>
            <w:rFonts w:cs="Times New Roman" w:hint="eastAsia"/>
          </w:rPr>
          <w:t>配置要求</w:t>
        </w:r>
        <w:r w:rsidR="00F16A46">
          <w:rPr>
            <w:webHidden/>
          </w:rPr>
          <w:tab/>
        </w:r>
        <w:r w:rsidR="00F16A46">
          <w:rPr>
            <w:webHidden/>
          </w:rPr>
          <w:fldChar w:fldCharType="begin"/>
        </w:r>
        <w:r w:rsidR="00F16A46">
          <w:rPr>
            <w:webHidden/>
          </w:rPr>
          <w:instrText xml:space="preserve"> PAGEREF _Toc490727706 \h </w:instrText>
        </w:r>
        <w:r w:rsidR="00F16A46">
          <w:rPr>
            <w:webHidden/>
          </w:rPr>
        </w:r>
        <w:r w:rsidR="00F16A46">
          <w:rPr>
            <w:webHidden/>
          </w:rPr>
          <w:fldChar w:fldCharType="separate"/>
        </w:r>
        <w:r w:rsidR="00F16A46">
          <w:rPr>
            <w:webHidden/>
          </w:rPr>
          <w:t>3</w:t>
        </w:r>
        <w:r w:rsidR="00F16A46">
          <w:rPr>
            <w:webHidden/>
          </w:rPr>
          <w:fldChar w:fldCharType="end"/>
        </w:r>
      </w:hyperlink>
    </w:p>
    <w:p w14:paraId="1C6D5662"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07" w:history="1">
        <w:r w:rsidR="00F16A46" w:rsidRPr="00131012">
          <w:rPr>
            <w:rStyle w:val="ad"/>
            <w:snapToGrid w:val="0"/>
          </w:rPr>
          <w:t>2.3</w:t>
        </w:r>
        <w:r w:rsidR="00F16A46" w:rsidRPr="00131012">
          <w:rPr>
            <w:rStyle w:val="ad"/>
            <w:rFonts w:hint="eastAsia"/>
          </w:rPr>
          <w:t xml:space="preserve"> </w:t>
        </w:r>
        <w:r w:rsidR="00F16A46" w:rsidRPr="00131012">
          <w:rPr>
            <w:rStyle w:val="ad"/>
            <w:rFonts w:hint="eastAsia"/>
          </w:rPr>
          <w:t>部署流程</w:t>
        </w:r>
        <w:r w:rsidR="00F16A46">
          <w:rPr>
            <w:webHidden/>
          </w:rPr>
          <w:tab/>
        </w:r>
        <w:r w:rsidR="00F16A46">
          <w:rPr>
            <w:webHidden/>
          </w:rPr>
          <w:fldChar w:fldCharType="begin"/>
        </w:r>
        <w:r w:rsidR="00F16A46">
          <w:rPr>
            <w:webHidden/>
          </w:rPr>
          <w:instrText xml:space="preserve"> PAGEREF _Toc490727707 \h </w:instrText>
        </w:r>
        <w:r w:rsidR="00F16A46">
          <w:rPr>
            <w:webHidden/>
          </w:rPr>
        </w:r>
        <w:r w:rsidR="00F16A46">
          <w:rPr>
            <w:webHidden/>
          </w:rPr>
          <w:fldChar w:fldCharType="separate"/>
        </w:r>
        <w:r w:rsidR="00F16A46">
          <w:rPr>
            <w:webHidden/>
          </w:rPr>
          <w:t>4</w:t>
        </w:r>
        <w:r w:rsidR="00F16A46">
          <w:rPr>
            <w:webHidden/>
          </w:rPr>
          <w:fldChar w:fldCharType="end"/>
        </w:r>
      </w:hyperlink>
    </w:p>
    <w:p w14:paraId="2997A892" w14:textId="77777777" w:rsidR="00F16A46" w:rsidRDefault="00587C20">
      <w:pPr>
        <w:pStyle w:val="10"/>
        <w:tabs>
          <w:tab w:val="right" w:leader="dot" w:pos="9629"/>
        </w:tabs>
        <w:rPr>
          <w:rFonts w:asciiTheme="minorHAnsi" w:eastAsiaTheme="minorEastAsia" w:hAnsiTheme="minorHAnsi" w:cstheme="minorBidi"/>
          <w:b w:val="0"/>
          <w:bCs w:val="0"/>
          <w:noProof/>
          <w:sz w:val="21"/>
          <w:szCs w:val="22"/>
        </w:rPr>
      </w:pPr>
      <w:hyperlink w:anchor="_Toc490727708" w:history="1">
        <w:r w:rsidR="00F16A46" w:rsidRPr="00131012">
          <w:rPr>
            <w:rStyle w:val="ad"/>
            <w:noProof/>
          </w:rPr>
          <w:t>3</w:t>
        </w:r>
        <w:r w:rsidR="00F16A46" w:rsidRPr="00131012">
          <w:rPr>
            <w:rStyle w:val="ad"/>
            <w:rFonts w:hint="eastAsia"/>
            <w:noProof/>
          </w:rPr>
          <w:t xml:space="preserve"> </w:t>
        </w:r>
        <w:r w:rsidR="00F16A46" w:rsidRPr="00131012">
          <w:rPr>
            <w:rStyle w:val="ad"/>
            <w:rFonts w:hint="eastAsia"/>
            <w:noProof/>
          </w:rPr>
          <w:t>安装操作系统</w:t>
        </w:r>
        <w:r w:rsidR="00F16A46">
          <w:rPr>
            <w:noProof/>
            <w:webHidden/>
          </w:rPr>
          <w:tab/>
        </w:r>
        <w:r w:rsidR="00F16A46">
          <w:rPr>
            <w:noProof/>
            <w:webHidden/>
          </w:rPr>
          <w:fldChar w:fldCharType="begin"/>
        </w:r>
        <w:r w:rsidR="00F16A46">
          <w:rPr>
            <w:noProof/>
            <w:webHidden/>
          </w:rPr>
          <w:instrText xml:space="preserve"> PAGEREF _Toc490727708 \h </w:instrText>
        </w:r>
        <w:r w:rsidR="00F16A46">
          <w:rPr>
            <w:noProof/>
            <w:webHidden/>
          </w:rPr>
        </w:r>
        <w:r w:rsidR="00F16A46">
          <w:rPr>
            <w:noProof/>
            <w:webHidden/>
          </w:rPr>
          <w:fldChar w:fldCharType="separate"/>
        </w:r>
        <w:r w:rsidR="00F16A46">
          <w:rPr>
            <w:noProof/>
            <w:webHidden/>
          </w:rPr>
          <w:t>6</w:t>
        </w:r>
        <w:r w:rsidR="00F16A46">
          <w:rPr>
            <w:noProof/>
            <w:webHidden/>
          </w:rPr>
          <w:fldChar w:fldCharType="end"/>
        </w:r>
      </w:hyperlink>
    </w:p>
    <w:p w14:paraId="3A2AC101"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09" w:history="1">
        <w:r w:rsidR="00F16A46" w:rsidRPr="00131012">
          <w:rPr>
            <w:rStyle w:val="ad"/>
            <w:snapToGrid w:val="0"/>
          </w:rPr>
          <w:t>3.1</w:t>
        </w:r>
        <w:r w:rsidR="00F16A46" w:rsidRPr="00131012">
          <w:rPr>
            <w:rStyle w:val="ad"/>
            <w:rFonts w:hint="eastAsia"/>
          </w:rPr>
          <w:t xml:space="preserve"> </w:t>
        </w:r>
        <w:r w:rsidR="00F16A46" w:rsidRPr="00131012">
          <w:rPr>
            <w:rStyle w:val="ad"/>
            <w:rFonts w:hint="eastAsia"/>
          </w:rPr>
          <w:t>准备</w:t>
        </w:r>
        <w:r w:rsidR="00F16A46">
          <w:rPr>
            <w:webHidden/>
          </w:rPr>
          <w:tab/>
        </w:r>
        <w:r w:rsidR="00F16A46">
          <w:rPr>
            <w:webHidden/>
          </w:rPr>
          <w:fldChar w:fldCharType="begin"/>
        </w:r>
        <w:r w:rsidR="00F16A46">
          <w:rPr>
            <w:webHidden/>
          </w:rPr>
          <w:instrText xml:space="preserve"> PAGEREF _Toc490727709 \h </w:instrText>
        </w:r>
        <w:r w:rsidR="00F16A46">
          <w:rPr>
            <w:webHidden/>
          </w:rPr>
        </w:r>
        <w:r w:rsidR="00F16A46">
          <w:rPr>
            <w:webHidden/>
          </w:rPr>
          <w:fldChar w:fldCharType="separate"/>
        </w:r>
        <w:r w:rsidR="00F16A46">
          <w:rPr>
            <w:webHidden/>
          </w:rPr>
          <w:t>6</w:t>
        </w:r>
        <w:r w:rsidR="00F16A46">
          <w:rPr>
            <w:webHidden/>
          </w:rPr>
          <w:fldChar w:fldCharType="end"/>
        </w:r>
      </w:hyperlink>
    </w:p>
    <w:p w14:paraId="153B26A5"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10" w:history="1">
        <w:r w:rsidR="00F16A46" w:rsidRPr="00131012">
          <w:rPr>
            <w:rStyle w:val="ad"/>
            <w:snapToGrid w:val="0"/>
          </w:rPr>
          <w:t>3.2</w:t>
        </w:r>
        <w:r w:rsidR="00F16A46" w:rsidRPr="00131012">
          <w:rPr>
            <w:rStyle w:val="ad"/>
            <w:rFonts w:hint="eastAsia"/>
          </w:rPr>
          <w:t xml:space="preserve"> </w:t>
        </w:r>
        <w:r w:rsidR="00F16A46" w:rsidRPr="00131012">
          <w:rPr>
            <w:rStyle w:val="ad"/>
            <w:rFonts w:hint="eastAsia"/>
          </w:rPr>
          <w:t>安装</w:t>
        </w:r>
        <w:r w:rsidR="00F16A46">
          <w:rPr>
            <w:webHidden/>
          </w:rPr>
          <w:tab/>
        </w:r>
        <w:r w:rsidR="00F16A46">
          <w:rPr>
            <w:webHidden/>
          </w:rPr>
          <w:fldChar w:fldCharType="begin"/>
        </w:r>
        <w:r w:rsidR="00F16A46">
          <w:rPr>
            <w:webHidden/>
          </w:rPr>
          <w:instrText xml:space="preserve"> PAGEREF _Toc490727710 \h </w:instrText>
        </w:r>
        <w:r w:rsidR="00F16A46">
          <w:rPr>
            <w:webHidden/>
          </w:rPr>
        </w:r>
        <w:r w:rsidR="00F16A46">
          <w:rPr>
            <w:webHidden/>
          </w:rPr>
          <w:fldChar w:fldCharType="separate"/>
        </w:r>
        <w:r w:rsidR="00F16A46">
          <w:rPr>
            <w:webHidden/>
          </w:rPr>
          <w:t>11</w:t>
        </w:r>
        <w:r w:rsidR="00F16A46">
          <w:rPr>
            <w:webHidden/>
          </w:rPr>
          <w:fldChar w:fldCharType="end"/>
        </w:r>
      </w:hyperlink>
    </w:p>
    <w:p w14:paraId="19465545"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11" w:history="1">
        <w:r w:rsidR="00F16A46" w:rsidRPr="00131012">
          <w:rPr>
            <w:rStyle w:val="ad"/>
            <w:snapToGrid w:val="0"/>
          </w:rPr>
          <w:t>3.3</w:t>
        </w:r>
        <w:r w:rsidR="00F16A46" w:rsidRPr="00131012">
          <w:rPr>
            <w:rStyle w:val="ad"/>
            <w:rFonts w:hint="eastAsia"/>
          </w:rPr>
          <w:t xml:space="preserve"> </w:t>
        </w:r>
        <w:r w:rsidR="00F16A46" w:rsidRPr="00131012">
          <w:rPr>
            <w:rStyle w:val="ad"/>
            <w:rFonts w:hint="eastAsia"/>
          </w:rPr>
          <w:t>配置</w:t>
        </w:r>
        <w:r w:rsidR="00F16A46">
          <w:rPr>
            <w:webHidden/>
          </w:rPr>
          <w:tab/>
        </w:r>
        <w:r w:rsidR="00F16A46">
          <w:rPr>
            <w:webHidden/>
          </w:rPr>
          <w:fldChar w:fldCharType="begin"/>
        </w:r>
        <w:r w:rsidR="00F16A46">
          <w:rPr>
            <w:webHidden/>
          </w:rPr>
          <w:instrText xml:space="preserve"> PAGEREF _Toc490727711 \h </w:instrText>
        </w:r>
        <w:r w:rsidR="00F16A46">
          <w:rPr>
            <w:webHidden/>
          </w:rPr>
        </w:r>
        <w:r w:rsidR="00F16A46">
          <w:rPr>
            <w:webHidden/>
          </w:rPr>
          <w:fldChar w:fldCharType="separate"/>
        </w:r>
        <w:r w:rsidR="00F16A46">
          <w:rPr>
            <w:webHidden/>
          </w:rPr>
          <w:t>20</w:t>
        </w:r>
        <w:r w:rsidR="00F16A46">
          <w:rPr>
            <w:webHidden/>
          </w:rPr>
          <w:fldChar w:fldCharType="end"/>
        </w:r>
      </w:hyperlink>
    </w:p>
    <w:p w14:paraId="3A41FCED"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12" w:history="1">
        <w:r w:rsidR="00F16A46" w:rsidRPr="00131012">
          <w:rPr>
            <w:rStyle w:val="ad"/>
            <w:rFonts w:cs="Book Antiqua"/>
            <w:bCs/>
            <w:snapToGrid w:val="0"/>
          </w:rPr>
          <w:t>3.3.1</w:t>
        </w:r>
        <w:r w:rsidR="00F16A46" w:rsidRPr="00131012">
          <w:rPr>
            <w:rStyle w:val="ad"/>
            <w:rFonts w:hint="eastAsia"/>
          </w:rPr>
          <w:t xml:space="preserve"> </w:t>
        </w:r>
        <w:r w:rsidR="00F16A46" w:rsidRPr="00131012">
          <w:rPr>
            <w:rStyle w:val="ad"/>
            <w:rFonts w:hint="eastAsia"/>
          </w:rPr>
          <w:t>登录系统</w:t>
        </w:r>
        <w:r w:rsidR="00F16A46">
          <w:rPr>
            <w:webHidden/>
          </w:rPr>
          <w:tab/>
        </w:r>
        <w:r w:rsidR="00F16A46">
          <w:rPr>
            <w:webHidden/>
          </w:rPr>
          <w:fldChar w:fldCharType="begin"/>
        </w:r>
        <w:r w:rsidR="00F16A46">
          <w:rPr>
            <w:webHidden/>
          </w:rPr>
          <w:instrText xml:space="preserve"> PAGEREF _Toc490727712 \h </w:instrText>
        </w:r>
        <w:r w:rsidR="00F16A46">
          <w:rPr>
            <w:webHidden/>
          </w:rPr>
        </w:r>
        <w:r w:rsidR="00F16A46">
          <w:rPr>
            <w:webHidden/>
          </w:rPr>
          <w:fldChar w:fldCharType="separate"/>
        </w:r>
        <w:r w:rsidR="00F16A46">
          <w:rPr>
            <w:webHidden/>
          </w:rPr>
          <w:t>20</w:t>
        </w:r>
        <w:r w:rsidR="00F16A46">
          <w:rPr>
            <w:webHidden/>
          </w:rPr>
          <w:fldChar w:fldCharType="end"/>
        </w:r>
      </w:hyperlink>
    </w:p>
    <w:p w14:paraId="1090E72B"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13" w:history="1">
        <w:r w:rsidR="00F16A46" w:rsidRPr="00131012">
          <w:rPr>
            <w:rStyle w:val="ad"/>
            <w:rFonts w:cs="Book Antiqua"/>
            <w:bCs/>
            <w:snapToGrid w:val="0"/>
          </w:rPr>
          <w:t>3.3.2</w:t>
        </w:r>
        <w:r w:rsidR="00F16A46" w:rsidRPr="00131012">
          <w:rPr>
            <w:rStyle w:val="ad"/>
            <w:rFonts w:hint="eastAsia"/>
          </w:rPr>
          <w:t xml:space="preserve"> </w:t>
        </w:r>
        <w:r w:rsidR="00F16A46" w:rsidRPr="00131012">
          <w:rPr>
            <w:rStyle w:val="ad"/>
            <w:rFonts w:hint="eastAsia"/>
          </w:rPr>
          <w:t>配置</w:t>
        </w:r>
        <w:r w:rsidR="00F16A46" w:rsidRPr="00131012">
          <w:rPr>
            <w:rStyle w:val="ad"/>
          </w:rPr>
          <w:t>yum</w:t>
        </w:r>
        <w:r w:rsidR="00F16A46" w:rsidRPr="00131012">
          <w:rPr>
            <w:rStyle w:val="ad"/>
            <w:rFonts w:hint="eastAsia"/>
          </w:rPr>
          <w:t>安装</w:t>
        </w:r>
        <w:r w:rsidR="00F16A46">
          <w:rPr>
            <w:webHidden/>
          </w:rPr>
          <w:tab/>
        </w:r>
        <w:r w:rsidR="00F16A46">
          <w:rPr>
            <w:webHidden/>
          </w:rPr>
          <w:fldChar w:fldCharType="begin"/>
        </w:r>
        <w:r w:rsidR="00F16A46">
          <w:rPr>
            <w:webHidden/>
          </w:rPr>
          <w:instrText xml:space="preserve"> PAGEREF _Toc490727713 \h </w:instrText>
        </w:r>
        <w:r w:rsidR="00F16A46">
          <w:rPr>
            <w:webHidden/>
          </w:rPr>
        </w:r>
        <w:r w:rsidR="00F16A46">
          <w:rPr>
            <w:webHidden/>
          </w:rPr>
          <w:fldChar w:fldCharType="separate"/>
        </w:r>
        <w:r w:rsidR="00F16A46">
          <w:rPr>
            <w:webHidden/>
          </w:rPr>
          <w:t>26</w:t>
        </w:r>
        <w:r w:rsidR="00F16A46">
          <w:rPr>
            <w:webHidden/>
          </w:rPr>
          <w:fldChar w:fldCharType="end"/>
        </w:r>
      </w:hyperlink>
    </w:p>
    <w:p w14:paraId="220112A6"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14" w:history="1">
        <w:r w:rsidR="00F16A46" w:rsidRPr="00131012">
          <w:rPr>
            <w:rStyle w:val="ad"/>
            <w:rFonts w:cs="Book Antiqua"/>
            <w:bCs/>
            <w:snapToGrid w:val="0"/>
          </w:rPr>
          <w:t>3.3.3</w:t>
        </w:r>
        <w:r w:rsidR="00F16A46" w:rsidRPr="00131012">
          <w:rPr>
            <w:rStyle w:val="ad"/>
            <w:rFonts w:hint="eastAsia"/>
          </w:rPr>
          <w:t xml:space="preserve"> </w:t>
        </w:r>
        <w:r w:rsidR="00F16A46" w:rsidRPr="00131012">
          <w:rPr>
            <w:rStyle w:val="ad"/>
            <w:rFonts w:hint="eastAsia"/>
          </w:rPr>
          <w:t>配置网络</w:t>
        </w:r>
        <w:r w:rsidR="00F16A46">
          <w:rPr>
            <w:webHidden/>
          </w:rPr>
          <w:tab/>
        </w:r>
        <w:r w:rsidR="00F16A46">
          <w:rPr>
            <w:webHidden/>
          </w:rPr>
          <w:fldChar w:fldCharType="begin"/>
        </w:r>
        <w:r w:rsidR="00F16A46">
          <w:rPr>
            <w:webHidden/>
          </w:rPr>
          <w:instrText xml:space="preserve"> PAGEREF _Toc490727714 \h </w:instrText>
        </w:r>
        <w:r w:rsidR="00F16A46">
          <w:rPr>
            <w:webHidden/>
          </w:rPr>
        </w:r>
        <w:r w:rsidR="00F16A46">
          <w:rPr>
            <w:webHidden/>
          </w:rPr>
          <w:fldChar w:fldCharType="separate"/>
        </w:r>
        <w:r w:rsidR="00F16A46">
          <w:rPr>
            <w:webHidden/>
          </w:rPr>
          <w:t>27</w:t>
        </w:r>
        <w:r w:rsidR="00F16A46">
          <w:rPr>
            <w:webHidden/>
          </w:rPr>
          <w:fldChar w:fldCharType="end"/>
        </w:r>
      </w:hyperlink>
    </w:p>
    <w:p w14:paraId="1E351C5C"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15" w:history="1">
        <w:r w:rsidR="00F16A46" w:rsidRPr="00131012">
          <w:rPr>
            <w:rStyle w:val="ad"/>
            <w:rFonts w:cs="Book Antiqua"/>
            <w:bCs/>
            <w:snapToGrid w:val="0"/>
          </w:rPr>
          <w:t>3.3.4</w:t>
        </w:r>
        <w:r w:rsidR="00F16A46" w:rsidRPr="00131012">
          <w:rPr>
            <w:rStyle w:val="ad"/>
            <w:rFonts w:hint="eastAsia"/>
          </w:rPr>
          <w:t xml:space="preserve"> </w:t>
        </w:r>
        <w:r w:rsidR="00F16A46" w:rsidRPr="00131012">
          <w:rPr>
            <w:rStyle w:val="ad"/>
            <w:rFonts w:hint="eastAsia"/>
          </w:rPr>
          <w:t>安装组件</w:t>
        </w:r>
        <w:r w:rsidR="00F16A46">
          <w:rPr>
            <w:webHidden/>
          </w:rPr>
          <w:tab/>
        </w:r>
        <w:r w:rsidR="00F16A46">
          <w:rPr>
            <w:webHidden/>
          </w:rPr>
          <w:fldChar w:fldCharType="begin"/>
        </w:r>
        <w:r w:rsidR="00F16A46">
          <w:rPr>
            <w:webHidden/>
          </w:rPr>
          <w:instrText xml:space="preserve"> PAGEREF _Toc490727715 \h </w:instrText>
        </w:r>
        <w:r w:rsidR="00F16A46">
          <w:rPr>
            <w:webHidden/>
          </w:rPr>
        </w:r>
        <w:r w:rsidR="00F16A46">
          <w:rPr>
            <w:webHidden/>
          </w:rPr>
          <w:fldChar w:fldCharType="separate"/>
        </w:r>
        <w:r w:rsidR="00F16A46">
          <w:rPr>
            <w:webHidden/>
          </w:rPr>
          <w:t>32</w:t>
        </w:r>
        <w:r w:rsidR="00F16A46">
          <w:rPr>
            <w:webHidden/>
          </w:rPr>
          <w:fldChar w:fldCharType="end"/>
        </w:r>
      </w:hyperlink>
    </w:p>
    <w:p w14:paraId="768DB5C8"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16" w:history="1">
        <w:r w:rsidR="00F16A46" w:rsidRPr="00131012">
          <w:rPr>
            <w:rStyle w:val="ad"/>
            <w:rFonts w:cs="Book Antiqua"/>
            <w:bCs/>
            <w:snapToGrid w:val="0"/>
          </w:rPr>
          <w:t>3.3.5</w:t>
        </w:r>
        <w:r w:rsidR="00F16A46" w:rsidRPr="00131012">
          <w:rPr>
            <w:rStyle w:val="ad"/>
            <w:rFonts w:hint="eastAsia"/>
          </w:rPr>
          <w:t xml:space="preserve"> </w:t>
        </w:r>
        <w:r w:rsidR="00F16A46" w:rsidRPr="00131012">
          <w:rPr>
            <w:rStyle w:val="ad"/>
            <w:rFonts w:hint="eastAsia"/>
          </w:rPr>
          <w:t>配置</w:t>
        </w:r>
        <w:r w:rsidR="00F16A46" w:rsidRPr="00131012">
          <w:rPr>
            <w:rStyle w:val="ad"/>
          </w:rPr>
          <w:t>selinux</w:t>
        </w:r>
        <w:r w:rsidR="00F16A46">
          <w:rPr>
            <w:webHidden/>
          </w:rPr>
          <w:tab/>
        </w:r>
        <w:r w:rsidR="00F16A46">
          <w:rPr>
            <w:webHidden/>
          </w:rPr>
          <w:fldChar w:fldCharType="begin"/>
        </w:r>
        <w:r w:rsidR="00F16A46">
          <w:rPr>
            <w:webHidden/>
          </w:rPr>
          <w:instrText xml:space="preserve"> PAGEREF _Toc490727716 \h </w:instrText>
        </w:r>
        <w:r w:rsidR="00F16A46">
          <w:rPr>
            <w:webHidden/>
          </w:rPr>
        </w:r>
        <w:r w:rsidR="00F16A46">
          <w:rPr>
            <w:webHidden/>
          </w:rPr>
          <w:fldChar w:fldCharType="separate"/>
        </w:r>
        <w:r w:rsidR="00F16A46">
          <w:rPr>
            <w:webHidden/>
          </w:rPr>
          <w:t>34</w:t>
        </w:r>
        <w:r w:rsidR="00F16A46">
          <w:rPr>
            <w:webHidden/>
          </w:rPr>
          <w:fldChar w:fldCharType="end"/>
        </w:r>
      </w:hyperlink>
    </w:p>
    <w:p w14:paraId="3583BAFC" w14:textId="77777777" w:rsidR="00F16A46" w:rsidRDefault="00587C20">
      <w:pPr>
        <w:pStyle w:val="10"/>
        <w:tabs>
          <w:tab w:val="right" w:leader="dot" w:pos="9629"/>
        </w:tabs>
        <w:rPr>
          <w:rFonts w:asciiTheme="minorHAnsi" w:eastAsiaTheme="minorEastAsia" w:hAnsiTheme="minorHAnsi" w:cstheme="minorBidi"/>
          <w:b w:val="0"/>
          <w:bCs w:val="0"/>
          <w:noProof/>
          <w:sz w:val="21"/>
          <w:szCs w:val="22"/>
        </w:rPr>
      </w:pPr>
      <w:hyperlink w:anchor="_Toc490727717" w:history="1">
        <w:r w:rsidR="00F16A46" w:rsidRPr="00131012">
          <w:rPr>
            <w:rStyle w:val="ad"/>
            <w:noProof/>
          </w:rPr>
          <w:t>4</w:t>
        </w:r>
        <w:r w:rsidR="00F16A46" w:rsidRPr="00131012">
          <w:rPr>
            <w:rStyle w:val="ad"/>
            <w:rFonts w:hint="eastAsia"/>
            <w:noProof/>
          </w:rPr>
          <w:t xml:space="preserve"> </w:t>
        </w:r>
        <w:r w:rsidR="00F16A46" w:rsidRPr="00131012">
          <w:rPr>
            <w:rStyle w:val="ad"/>
            <w:rFonts w:hint="eastAsia"/>
            <w:noProof/>
          </w:rPr>
          <w:t>部署方法</w:t>
        </w:r>
        <w:r w:rsidR="00F16A46">
          <w:rPr>
            <w:noProof/>
            <w:webHidden/>
          </w:rPr>
          <w:tab/>
        </w:r>
        <w:r w:rsidR="00F16A46">
          <w:rPr>
            <w:noProof/>
            <w:webHidden/>
          </w:rPr>
          <w:fldChar w:fldCharType="begin"/>
        </w:r>
        <w:r w:rsidR="00F16A46">
          <w:rPr>
            <w:noProof/>
            <w:webHidden/>
          </w:rPr>
          <w:instrText xml:space="preserve"> PAGEREF _Toc490727717 \h </w:instrText>
        </w:r>
        <w:r w:rsidR="00F16A46">
          <w:rPr>
            <w:noProof/>
            <w:webHidden/>
          </w:rPr>
        </w:r>
        <w:r w:rsidR="00F16A46">
          <w:rPr>
            <w:noProof/>
            <w:webHidden/>
          </w:rPr>
          <w:fldChar w:fldCharType="separate"/>
        </w:r>
        <w:r w:rsidR="00F16A46">
          <w:rPr>
            <w:noProof/>
            <w:webHidden/>
          </w:rPr>
          <w:t>35</w:t>
        </w:r>
        <w:r w:rsidR="00F16A46">
          <w:rPr>
            <w:noProof/>
            <w:webHidden/>
          </w:rPr>
          <w:fldChar w:fldCharType="end"/>
        </w:r>
      </w:hyperlink>
    </w:p>
    <w:p w14:paraId="19A91CCE"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18" w:history="1">
        <w:r w:rsidR="00F16A46" w:rsidRPr="00131012">
          <w:rPr>
            <w:rStyle w:val="ad"/>
            <w:snapToGrid w:val="0"/>
          </w:rPr>
          <w:t>4.1</w:t>
        </w:r>
        <w:r w:rsidR="00F16A46" w:rsidRPr="00131012">
          <w:rPr>
            <w:rStyle w:val="ad"/>
            <w:rFonts w:hint="eastAsia"/>
          </w:rPr>
          <w:t xml:space="preserve"> </w:t>
        </w:r>
        <w:r w:rsidR="00F16A46" w:rsidRPr="00131012">
          <w:rPr>
            <w:rStyle w:val="ad"/>
            <w:rFonts w:hint="eastAsia"/>
          </w:rPr>
          <w:t>安装操作系统</w:t>
        </w:r>
        <w:r w:rsidR="00F16A46">
          <w:rPr>
            <w:webHidden/>
          </w:rPr>
          <w:tab/>
        </w:r>
        <w:r w:rsidR="00F16A46">
          <w:rPr>
            <w:webHidden/>
          </w:rPr>
          <w:fldChar w:fldCharType="begin"/>
        </w:r>
        <w:r w:rsidR="00F16A46">
          <w:rPr>
            <w:webHidden/>
          </w:rPr>
          <w:instrText xml:space="preserve"> PAGEREF _Toc490727718 \h </w:instrText>
        </w:r>
        <w:r w:rsidR="00F16A46">
          <w:rPr>
            <w:webHidden/>
          </w:rPr>
        </w:r>
        <w:r w:rsidR="00F16A46">
          <w:rPr>
            <w:webHidden/>
          </w:rPr>
          <w:fldChar w:fldCharType="separate"/>
        </w:r>
        <w:r w:rsidR="00F16A46">
          <w:rPr>
            <w:webHidden/>
          </w:rPr>
          <w:t>35</w:t>
        </w:r>
        <w:r w:rsidR="00F16A46">
          <w:rPr>
            <w:webHidden/>
          </w:rPr>
          <w:fldChar w:fldCharType="end"/>
        </w:r>
      </w:hyperlink>
    </w:p>
    <w:p w14:paraId="07C2DAB7"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19" w:history="1">
        <w:r w:rsidR="00F16A46" w:rsidRPr="00131012">
          <w:rPr>
            <w:rStyle w:val="ad"/>
            <w:snapToGrid w:val="0"/>
          </w:rPr>
          <w:t>4.2</w:t>
        </w:r>
        <w:r w:rsidR="00F16A46" w:rsidRPr="00131012">
          <w:rPr>
            <w:rStyle w:val="ad"/>
            <w:rFonts w:hint="eastAsia"/>
          </w:rPr>
          <w:t xml:space="preserve"> </w:t>
        </w:r>
        <w:r w:rsidR="00F16A46" w:rsidRPr="00131012">
          <w:rPr>
            <w:rStyle w:val="ad"/>
            <w:rFonts w:hint="eastAsia"/>
          </w:rPr>
          <w:t>安装天闻软件</w:t>
        </w:r>
        <w:r w:rsidR="00F16A46">
          <w:rPr>
            <w:webHidden/>
          </w:rPr>
          <w:tab/>
        </w:r>
        <w:r w:rsidR="00F16A46">
          <w:rPr>
            <w:webHidden/>
          </w:rPr>
          <w:fldChar w:fldCharType="begin"/>
        </w:r>
        <w:r w:rsidR="00F16A46">
          <w:rPr>
            <w:webHidden/>
          </w:rPr>
          <w:instrText xml:space="preserve"> PAGEREF _Toc490727719 \h </w:instrText>
        </w:r>
        <w:r w:rsidR="00F16A46">
          <w:rPr>
            <w:webHidden/>
          </w:rPr>
        </w:r>
        <w:r w:rsidR="00F16A46">
          <w:rPr>
            <w:webHidden/>
          </w:rPr>
          <w:fldChar w:fldCharType="separate"/>
        </w:r>
        <w:r w:rsidR="00F16A46">
          <w:rPr>
            <w:webHidden/>
          </w:rPr>
          <w:t>35</w:t>
        </w:r>
        <w:r w:rsidR="00F16A46">
          <w:rPr>
            <w:webHidden/>
          </w:rPr>
          <w:fldChar w:fldCharType="end"/>
        </w:r>
      </w:hyperlink>
    </w:p>
    <w:p w14:paraId="594D43B8"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20" w:history="1">
        <w:r w:rsidR="00F16A46" w:rsidRPr="00131012">
          <w:rPr>
            <w:rStyle w:val="ad"/>
            <w:rFonts w:cs="Book Antiqua"/>
            <w:bCs/>
            <w:snapToGrid w:val="0"/>
          </w:rPr>
          <w:t>4.2.1</w:t>
        </w:r>
        <w:r w:rsidR="00F16A46" w:rsidRPr="00131012">
          <w:rPr>
            <w:rStyle w:val="ad"/>
            <w:rFonts w:hint="eastAsia"/>
          </w:rPr>
          <w:t xml:space="preserve"> </w:t>
        </w:r>
        <w:r w:rsidR="00F16A46" w:rsidRPr="00131012">
          <w:rPr>
            <w:rStyle w:val="ad"/>
            <w:rFonts w:hint="eastAsia"/>
          </w:rPr>
          <w:t>安装基础软件</w:t>
        </w:r>
        <w:r w:rsidR="00F16A46">
          <w:rPr>
            <w:webHidden/>
          </w:rPr>
          <w:tab/>
        </w:r>
        <w:r w:rsidR="00F16A46">
          <w:rPr>
            <w:webHidden/>
          </w:rPr>
          <w:fldChar w:fldCharType="begin"/>
        </w:r>
        <w:r w:rsidR="00F16A46">
          <w:rPr>
            <w:webHidden/>
          </w:rPr>
          <w:instrText xml:space="preserve"> PAGEREF _Toc490727720 \h </w:instrText>
        </w:r>
        <w:r w:rsidR="00F16A46">
          <w:rPr>
            <w:webHidden/>
          </w:rPr>
        </w:r>
        <w:r w:rsidR="00F16A46">
          <w:rPr>
            <w:webHidden/>
          </w:rPr>
          <w:fldChar w:fldCharType="separate"/>
        </w:r>
        <w:r w:rsidR="00F16A46">
          <w:rPr>
            <w:webHidden/>
          </w:rPr>
          <w:t>35</w:t>
        </w:r>
        <w:r w:rsidR="00F16A46">
          <w:rPr>
            <w:webHidden/>
          </w:rPr>
          <w:fldChar w:fldCharType="end"/>
        </w:r>
      </w:hyperlink>
    </w:p>
    <w:p w14:paraId="042BCE40"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21" w:history="1">
        <w:r w:rsidR="00F16A46" w:rsidRPr="00131012">
          <w:rPr>
            <w:rStyle w:val="ad"/>
            <w:rFonts w:cs="Book Antiqua"/>
            <w:bCs/>
            <w:snapToGrid w:val="0"/>
          </w:rPr>
          <w:t>4.2.2</w:t>
        </w:r>
        <w:r w:rsidR="00F16A46" w:rsidRPr="00131012">
          <w:rPr>
            <w:rStyle w:val="ad"/>
            <w:rFonts w:hint="eastAsia"/>
          </w:rPr>
          <w:t xml:space="preserve"> </w:t>
        </w:r>
        <w:r w:rsidR="00F16A46" w:rsidRPr="00131012">
          <w:rPr>
            <w:rStyle w:val="ad"/>
            <w:rFonts w:hint="eastAsia"/>
          </w:rPr>
          <w:t>安装应用软件</w:t>
        </w:r>
        <w:r w:rsidR="00F16A46">
          <w:rPr>
            <w:webHidden/>
          </w:rPr>
          <w:tab/>
        </w:r>
        <w:r w:rsidR="00F16A46">
          <w:rPr>
            <w:webHidden/>
          </w:rPr>
          <w:fldChar w:fldCharType="begin"/>
        </w:r>
        <w:r w:rsidR="00F16A46">
          <w:rPr>
            <w:webHidden/>
          </w:rPr>
          <w:instrText xml:space="preserve"> PAGEREF _Toc490727721 \h </w:instrText>
        </w:r>
        <w:r w:rsidR="00F16A46">
          <w:rPr>
            <w:webHidden/>
          </w:rPr>
        </w:r>
        <w:r w:rsidR="00F16A46">
          <w:rPr>
            <w:webHidden/>
          </w:rPr>
          <w:fldChar w:fldCharType="separate"/>
        </w:r>
        <w:r w:rsidR="00F16A46">
          <w:rPr>
            <w:webHidden/>
          </w:rPr>
          <w:t>36</w:t>
        </w:r>
        <w:r w:rsidR="00F16A46">
          <w:rPr>
            <w:webHidden/>
          </w:rPr>
          <w:fldChar w:fldCharType="end"/>
        </w:r>
      </w:hyperlink>
    </w:p>
    <w:p w14:paraId="1F943003" w14:textId="77777777" w:rsidR="00F16A46" w:rsidRDefault="00587C20" w:rsidP="00F16A46">
      <w:pPr>
        <w:pStyle w:val="32"/>
        <w:tabs>
          <w:tab w:val="right" w:leader="dot" w:pos="9629"/>
        </w:tabs>
        <w:ind w:left="945"/>
        <w:rPr>
          <w:rFonts w:asciiTheme="minorHAnsi" w:eastAsiaTheme="minorEastAsia" w:hAnsiTheme="minorHAnsi" w:cstheme="minorBidi"/>
          <w:sz w:val="21"/>
          <w:szCs w:val="22"/>
        </w:rPr>
      </w:pPr>
      <w:hyperlink w:anchor="_Toc490727722" w:history="1">
        <w:r w:rsidR="00F16A46" w:rsidRPr="00131012">
          <w:rPr>
            <w:rStyle w:val="ad"/>
            <w:rFonts w:cs="Book Antiqua"/>
            <w:bCs/>
            <w:snapToGrid w:val="0"/>
          </w:rPr>
          <w:t>4.2.3</w:t>
        </w:r>
        <w:r w:rsidR="00F16A46" w:rsidRPr="00131012">
          <w:rPr>
            <w:rStyle w:val="ad"/>
            <w:rFonts w:hint="eastAsia"/>
          </w:rPr>
          <w:t xml:space="preserve"> </w:t>
        </w:r>
        <w:r w:rsidR="00F16A46" w:rsidRPr="00131012">
          <w:rPr>
            <w:rStyle w:val="ad"/>
            <w:rFonts w:hint="eastAsia"/>
          </w:rPr>
          <w:t>配置防火墙例外</w:t>
        </w:r>
        <w:r w:rsidR="00F16A46">
          <w:rPr>
            <w:webHidden/>
          </w:rPr>
          <w:tab/>
        </w:r>
        <w:r w:rsidR="00F16A46">
          <w:rPr>
            <w:webHidden/>
          </w:rPr>
          <w:fldChar w:fldCharType="begin"/>
        </w:r>
        <w:r w:rsidR="00F16A46">
          <w:rPr>
            <w:webHidden/>
          </w:rPr>
          <w:instrText xml:space="preserve"> PAGEREF _Toc490727722 \h </w:instrText>
        </w:r>
        <w:r w:rsidR="00F16A46">
          <w:rPr>
            <w:webHidden/>
          </w:rPr>
        </w:r>
        <w:r w:rsidR="00F16A46">
          <w:rPr>
            <w:webHidden/>
          </w:rPr>
          <w:fldChar w:fldCharType="separate"/>
        </w:r>
        <w:r w:rsidR="00F16A46">
          <w:rPr>
            <w:webHidden/>
          </w:rPr>
          <w:t>39</w:t>
        </w:r>
        <w:r w:rsidR="00F16A46">
          <w:rPr>
            <w:webHidden/>
          </w:rPr>
          <w:fldChar w:fldCharType="end"/>
        </w:r>
      </w:hyperlink>
    </w:p>
    <w:p w14:paraId="1302B6DD" w14:textId="77777777" w:rsidR="00F16A46" w:rsidRDefault="00587C20">
      <w:pPr>
        <w:pStyle w:val="10"/>
        <w:tabs>
          <w:tab w:val="right" w:leader="dot" w:pos="9629"/>
        </w:tabs>
        <w:rPr>
          <w:rFonts w:asciiTheme="minorHAnsi" w:eastAsiaTheme="minorEastAsia" w:hAnsiTheme="minorHAnsi" w:cstheme="minorBidi"/>
          <w:b w:val="0"/>
          <w:bCs w:val="0"/>
          <w:noProof/>
          <w:sz w:val="21"/>
          <w:szCs w:val="22"/>
        </w:rPr>
      </w:pPr>
      <w:hyperlink w:anchor="_Toc490727723" w:history="1">
        <w:r w:rsidR="00F16A46" w:rsidRPr="00131012">
          <w:rPr>
            <w:rStyle w:val="ad"/>
            <w:noProof/>
          </w:rPr>
          <w:t>5 FAQ</w:t>
        </w:r>
        <w:r w:rsidR="00F16A46">
          <w:rPr>
            <w:noProof/>
            <w:webHidden/>
          </w:rPr>
          <w:tab/>
        </w:r>
        <w:r w:rsidR="00F16A46">
          <w:rPr>
            <w:noProof/>
            <w:webHidden/>
          </w:rPr>
          <w:fldChar w:fldCharType="begin"/>
        </w:r>
        <w:r w:rsidR="00F16A46">
          <w:rPr>
            <w:noProof/>
            <w:webHidden/>
          </w:rPr>
          <w:instrText xml:space="preserve"> PAGEREF _Toc490727723 \h </w:instrText>
        </w:r>
        <w:r w:rsidR="00F16A46">
          <w:rPr>
            <w:noProof/>
            <w:webHidden/>
          </w:rPr>
        </w:r>
        <w:r w:rsidR="00F16A46">
          <w:rPr>
            <w:noProof/>
            <w:webHidden/>
          </w:rPr>
          <w:fldChar w:fldCharType="separate"/>
        </w:r>
        <w:r w:rsidR="00F16A46">
          <w:rPr>
            <w:noProof/>
            <w:webHidden/>
          </w:rPr>
          <w:t>43</w:t>
        </w:r>
        <w:r w:rsidR="00F16A46">
          <w:rPr>
            <w:noProof/>
            <w:webHidden/>
          </w:rPr>
          <w:fldChar w:fldCharType="end"/>
        </w:r>
      </w:hyperlink>
    </w:p>
    <w:p w14:paraId="6A2DF29B"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24" w:history="1">
        <w:r w:rsidR="00F16A46" w:rsidRPr="00131012">
          <w:rPr>
            <w:rStyle w:val="ad"/>
            <w:snapToGrid w:val="0"/>
          </w:rPr>
          <w:t>5.1</w:t>
        </w:r>
        <w:r w:rsidR="00F16A46" w:rsidRPr="00131012">
          <w:rPr>
            <w:rStyle w:val="ad"/>
          </w:rPr>
          <w:t xml:space="preserve"> vi</w:t>
        </w:r>
        <w:r w:rsidR="00F16A46" w:rsidRPr="00131012">
          <w:rPr>
            <w:rStyle w:val="ad"/>
            <w:rFonts w:hint="eastAsia"/>
          </w:rPr>
          <w:t>编辑器无法编辑修改内容</w:t>
        </w:r>
        <w:r w:rsidR="00F16A46">
          <w:rPr>
            <w:webHidden/>
          </w:rPr>
          <w:tab/>
        </w:r>
        <w:r w:rsidR="00F16A46">
          <w:rPr>
            <w:webHidden/>
          </w:rPr>
          <w:fldChar w:fldCharType="begin"/>
        </w:r>
        <w:r w:rsidR="00F16A46">
          <w:rPr>
            <w:webHidden/>
          </w:rPr>
          <w:instrText xml:space="preserve"> PAGEREF _Toc490727724 \h </w:instrText>
        </w:r>
        <w:r w:rsidR="00F16A46">
          <w:rPr>
            <w:webHidden/>
          </w:rPr>
        </w:r>
        <w:r w:rsidR="00F16A46">
          <w:rPr>
            <w:webHidden/>
          </w:rPr>
          <w:fldChar w:fldCharType="separate"/>
        </w:r>
        <w:r w:rsidR="00F16A46">
          <w:rPr>
            <w:webHidden/>
          </w:rPr>
          <w:t>43</w:t>
        </w:r>
        <w:r w:rsidR="00F16A46">
          <w:rPr>
            <w:webHidden/>
          </w:rPr>
          <w:fldChar w:fldCharType="end"/>
        </w:r>
      </w:hyperlink>
    </w:p>
    <w:p w14:paraId="7FC11898"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25" w:history="1">
        <w:r w:rsidR="00F16A46" w:rsidRPr="00131012">
          <w:rPr>
            <w:rStyle w:val="ad"/>
            <w:snapToGrid w:val="0"/>
          </w:rPr>
          <w:t>5.2</w:t>
        </w:r>
        <w:r w:rsidR="00F16A46" w:rsidRPr="00131012">
          <w:rPr>
            <w:rStyle w:val="ad"/>
            <w:rFonts w:cs="Times New Roman" w:hint="eastAsia"/>
          </w:rPr>
          <w:t xml:space="preserve"> </w:t>
        </w:r>
        <w:r w:rsidR="00F16A46" w:rsidRPr="00131012">
          <w:rPr>
            <w:rStyle w:val="ad"/>
            <w:rFonts w:cs="Times New Roman" w:hint="eastAsia"/>
          </w:rPr>
          <w:t>卸载数据库和应用软件</w:t>
        </w:r>
        <w:r w:rsidR="00F16A46">
          <w:rPr>
            <w:webHidden/>
          </w:rPr>
          <w:tab/>
        </w:r>
        <w:r w:rsidR="00F16A46">
          <w:rPr>
            <w:webHidden/>
          </w:rPr>
          <w:fldChar w:fldCharType="begin"/>
        </w:r>
        <w:r w:rsidR="00F16A46">
          <w:rPr>
            <w:webHidden/>
          </w:rPr>
          <w:instrText xml:space="preserve"> PAGEREF _Toc490727725 \h </w:instrText>
        </w:r>
        <w:r w:rsidR="00F16A46">
          <w:rPr>
            <w:webHidden/>
          </w:rPr>
        </w:r>
        <w:r w:rsidR="00F16A46">
          <w:rPr>
            <w:webHidden/>
          </w:rPr>
          <w:fldChar w:fldCharType="separate"/>
        </w:r>
        <w:r w:rsidR="00F16A46">
          <w:rPr>
            <w:webHidden/>
          </w:rPr>
          <w:t>44</w:t>
        </w:r>
        <w:r w:rsidR="00F16A46">
          <w:rPr>
            <w:webHidden/>
          </w:rPr>
          <w:fldChar w:fldCharType="end"/>
        </w:r>
      </w:hyperlink>
    </w:p>
    <w:p w14:paraId="2DD97BD3"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26" w:history="1">
        <w:r w:rsidR="00F16A46" w:rsidRPr="00131012">
          <w:rPr>
            <w:rStyle w:val="ad"/>
            <w:snapToGrid w:val="0"/>
          </w:rPr>
          <w:t>5.3</w:t>
        </w:r>
        <w:r w:rsidR="00F16A46" w:rsidRPr="00131012">
          <w:rPr>
            <w:rStyle w:val="ad"/>
            <w:rFonts w:cs="Times New Roman" w:hint="eastAsia"/>
          </w:rPr>
          <w:t xml:space="preserve"> </w:t>
        </w:r>
        <w:r w:rsidR="00F16A46" w:rsidRPr="00131012">
          <w:rPr>
            <w:rStyle w:val="ad"/>
            <w:rFonts w:cs="Times New Roman" w:hint="eastAsia"/>
          </w:rPr>
          <w:t>变更服务器</w:t>
        </w:r>
        <w:r w:rsidR="00F16A46" w:rsidRPr="00131012">
          <w:rPr>
            <w:rStyle w:val="ad"/>
            <w:rFonts w:cs="Times New Roman"/>
          </w:rPr>
          <w:t>IP</w:t>
        </w:r>
        <w:r w:rsidR="00F16A46">
          <w:rPr>
            <w:webHidden/>
          </w:rPr>
          <w:tab/>
        </w:r>
        <w:r w:rsidR="00F16A46">
          <w:rPr>
            <w:webHidden/>
          </w:rPr>
          <w:fldChar w:fldCharType="begin"/>
        </w:r>
        <w:r w:rsidR="00F16A46">
          <w:rPr>
            <w:webHidden/>
          </w:rPr>
          <w:instrText xml:space="preserve"> PAGEREF _Toc490727726 \h </w:instrText>
        </w:r>
        <w:r w:rsidR="00F16A46">
          <w:rPr>
            <w:webHidden/>
          </w:rPr>
        </w:r>
        <w:r w:rsidR="00F16A46">
          <w:rPr>
            <w:webHidden/>
          </w:rPr>
          <w:fldChar w:fldCharType="separate"/>
        </w:r>
        <w:r w:rsidR="00F16A46">
          <w:rPr>
            <w:webHidden/>
          </w:rPr>
          <w:t>46</w:t>
        </w:r>
        <w:r w:rsidR="00F16A46">
          <w:rPr>
            <w:webHidden/>
          </w:rPr>
          <w:fldChar w:fldCharType="end"/>
        </w:r>
      </w:hyperlink>
    </w:p>
    <w:p w14:paraId="0B702A31"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27" w:history="1">
        <w:r w:rsidR="00F16A46" w:rsidRPr="00131012">
          <w:rPr>
            <w:rStyle w:val="ad"/>
            <w:snapToGrid w:val="0"/>
          </w:rPr>
          <w:t>5.4</w:t>
        </w:r>
        <w:r w:rsidR="00F16A46" w:rsidRPr="00131012">
          <w:rPr>
            <w:rStyle w:val="ad"/>
            <w:rFonts w:hint="eastAsia"/>
          </w:rPr>
          <w:t xml:space="preserve"> </w:t>
        </w:r>
        <w:r w:rsidR="00F16A46" w:rsidRPr="00131012">
          <w:rPr>
            <w:rStyle w:val="ad"/>
            <w:rFonts w:hint="eastAsia"/>
          </w:rPr>
          <w:t>服务器掉电后无法正常启动</w:t>
        </w:r>
        <w:r w:rsidR="00F16A46">
          <w:rPr>
            <w:webHidden/>
          </w:rPr>
          <w:tab/>
        </w:r>
        <w:r w:rsidR="00F16A46">
          <w:rPr>
            <w:webHidden/>
          </w:rPr>
          <w:fldChar w:fldCharType="begin"/>
        </w:r>
        <w:r w:rsidR="00F16A46">
          <w:rPr>
            <w:webHidden/>
          </w:rPr>
          <w:instrText xml:space="preserve"> PAGEREF _Toc490727727 \h </w:instrText>
        </w:r>
        <w:r w:rsidR="00F16A46">
          <w:rPr>
            <w:webHidden/>
          </w:rPr>
        </w:r>
        <w:r w:rsidR="00F16A46">
          <w:rPr>
            <w:webHidden/>
          </w:rPr>
          <w:fldChar w:fldCharType="separate"/>
        </w:r>
        <w:r w:rsidR="00F16A46">
          <w:rPr>
            <w:webHidden/>
          </w:rPr>
          <w:t>50</w:t>
        </w:r>
        <w:r w:rsidR="00F16A46">
          <w:rPr>
            <w:webHidden/>
          </w:rPr>
          <w:fldChar w:fldCharType="end"/>
        </w:r>
      </w:hyperlink>
    </w:p>
    <w:p w14:paraId="690F59CA" w14:textId="77777777" w:rsidR="00F16A46" w:rsidRDefault="00587C20">
      <w:pPr>
        <w:pStyle w:val="10"/>
        <w:tabs>
          <w:tab w:val="right" w:leader="dot" w:pos="9629"/>
        </w:tabs>
        <w:rPr>
          <w:rFonts w:asciiTheme="minorHAnsi" w:eastAsiaTheme="minorEastAsia" w:hAnsiTheme="minorHAnsi" w:cstheme="minorBidi"/>
          <w:b w:val="0"/>
          <w:bCs w:val="0"/>
          <w:noProof/>
          <w:sz w:val="21"/>
          <w:szCs w:val="22"/>
        </w:rPr>
      </w:pPr>
      <w:hyperlink w:anchor="_Toc490727728" w:history="1">
        <w:r w:rsidR="00F16A46" w:rsidRPr="00131012">
          <w:rPr>
            <w:rStyle w:val="ad"/>
            <w:noProof/>
          </w:rPr>
          <w:t>6</w:t>
        </w:r>
        <w:r w:rsidR="00F16A46" w:rsidRPr="00131012">
          <w:rPr>
            <w:rStyle w:val="ad"/>
            <w:rFonts w:hint="eastAsia"/>
            <w:noProof/>
          </w:rPr>
          <w:t xml:space="preserve"> </w:t>
        </w:r>
        <w:r w:rsidR="00F16A46" w:rsidRPr="00131012">
          <w:rPr>
            <w:rStyle w:val="ad"/>
            <w:rFonts w:hint="eastAsia"/>
            <w:noProof/>
          </w:rPr>
          <w:t>如何获取帮助</w:t>
        </w:r>
        <w:r w:rsidR="00F16A46">
          <w:rPr>
            <w:noProof/>
            <w:webHidden/>
          </w:rPr>
          <w:tab/>
        </w:r>
        <w:r w:rsidR="00F16A46">
          <w:rPr>
            <w:noProof/>
            <w:webHidden/>
          </w:rPr>
          <w:fldChar w:fldCharType="begin"/>
        </w:r>
        <w:r w:rsidR="00F16A46">
          <w:rPr>
            <w:noProof/>
            <w:webHidden/>
          </w:rPr>
          <w:instrText xml:space="preserve"> PAGEREF _Toc490727728 \h </w:instrText>
        </w:r>
        <w:r w:rsidR="00F16A46">
          <w:rPr>
            <w:noProof/>
            <w:webHidden/>
          </w:rPr>
        </w:r>
        <w:r w:rsidR="00F16A46">
          <w:rPr>
            <w:noProof/>
            <w:webHidden/>
          </w:rPr>
          <w:fldChar w:fldCharType="separate"/>
        </w:r>
        <w:r w:rsidR="00F16A46">
          <w:rPr>
            <w:noProof/>
            <w:webHidden/>
          </w:rPr>
          <w:t>52</w:t>
        </w:r>
        <w:r w:rsidR="00F16A46">
          <w:rPr>
            <w:noProof/>
            <w:webHidden/>
          </w:rPr>
          <w:fldChar w:fldCharType="end"/>
        </w:r>
      </w:hyperlink>
    </w:p>
    <w:p w14:paraId="0CF478DF"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29" w:history="1">
        <w:r w:rsidR="00F16A46" w:rsidRPr="00131012">
          <w:rPr>
            <w:rStyle w:val="ad"/>
            <w:snapToGrid w:val="0"/>
          </w:rPr>
          <w:t>6.1</w:t>
        </w:r>
        <w:r w:rsidR="00F16A46" w:rsidRPr="00131012">
          <w:rPr>
            <w:rStyle w:val="ad"/>
            <w:rFonts w:hint="eastAsia"/>
          </w:rPr>
          <w:t xml:space="preserve"> </w:t>
        </w:r>
        <w:r w:rsidR="00F16A46" w:rsidRPr="00131012">
          <w:rPr>
            <w:rStyle w:val="ad"/>
            <w:rFonts w:hint="eastAsia"/>
          </w:rPr>
          <w:t>联系天闻前准备</w:t>
        </w:r>
        <w:r w:rsidR="00F16A46">
          <w:rPr>
            <w:webHidden/>
          </w:rPr>
          <w:tab/>
        </w:r>
        <w:r w:rsidR="00F16A46">
          <w:rPr>
            <w:webHidden/>
          </w:rPr>
          <w:fldChar w:fldCharType="begin"/>
        </w:r>
        <w:r w:rsidR="00F16A46">
          <w:rPr>
            <w:webHidden/>
          </w:rPr>
          <w:instrText xml:space="preserve"> PAGEREF _Toc490727729 \h </w:instrText>
        </w:r>
        <w:r w:rsidR="00F16A46">
          <w:rPr>
            <w:webHidden/>
          </w:rPr>
        </w:r>
        <w:r w:rsidR="00F16A46">
          <w:rPr>
            <w:webHidden/>
          </w:rPr>
          <w:fldChar w:fldCharType="separate"/>
        </w:r>
        <w:r w:rsidR="00F16A46">
          <w:rPr>
            <w:webHidden/>
          </w:rPr>
          <w:t>52</w:t>
        </w:r>
        <w:r w:rsidR="00F16A46">
          <w:rPr>
            <w:webHidden/>
          </w:rPr>
          <w:fldChar w:fldCharType="end"/>
        </w:r>
      </w:hyperlink>
    </w:p>
    <w:p w14:paraId="19CDB85D"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30" w:history="1">
        <w:r w:rsidR="00F16A46" w:rsidRPr="00131012">
          <w:rPr>
            <w:rStyle w:val="ad"/>
            <w:snapToGrid w:val="0"/>
          </w:rPr>
          <w:t>6.2</w:t>
        </w:r>
        <w:r w:rsidR="00F16A46" w:rsidRPr="00131012">
          <w:rPr>
            <w:rStyle w:val="ad"/>
            <w:rFonts w:hint="eastAsia"/>
          </w:rPr>
          <w:t xml:space="preserve"> </w:t>
        </w:r>
        <w:r w:rsidR="00F16A46" w:rsidRPr="00131012">
          <w:rPr>
            <w:rStyle w:val="ad"/>
            <w:rFonts w:hint="eastAsia"/>
          </w:rPr>
          <w:t>如何使用文档</w:t>
        </w:r>
        <w:r w:rsidR="00F16A46">
          <w:rPr>
            <w:webHidden/>
          </w:rPr>
          <w:tab/>
        </w:r>
        <w:r w:rsidR="00F16A46">
          <w:rPr>
            <w:webHidden/>
          </w:rPr>
          <w:fldChar w:fldCharType="begin"/>
        </w:r>
        <w:r w:rsidR="00F16A46">
          <w:rPr>
            <w:webHidden/>
          </w:rPr>
          <w:instrText xml:space="preserve"> PAGEREF _Toc490727730 \h </w:instrText>
        </w:r>
        <w:r w:rsidR="00F16A46">
          <w:rPr>
            <w:webHidden/>
          </w:rPr>
        </w:r>
        <w:r w:rsidR="00F16A46">
          <w:rPr>
            <w:webHidden/>
          </w:rPr>
          <w:fldChar w:fldCharType="separate"/>
        </w:r>
        <w:r w:rsidR="00F16A46">
          <w:rPr>
            <w:webHidden/>
          </w:rPr>
          <w:t>52</w:t>
        </w:r>
        <w:r w:rsidR="00F16A46">
          <w:rPr>
            <w:webHidden/>
          </w:rPr>
          <w:fldChar w:fldCharType="end"/>
        </w:r>
      </w:hyperlink>
    </w:p>
    <w:p w14:paraId="042687DA"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31" w:history="1">
        <w:r w:rsidR="00F16A46" w:rsidRPr="00131012">
          <w:rPr>
            <w:rStyle w:val="ad"/>
            <w:snapToGrid w:val="0"/>
          </w:rPr>
          <w:t>6.3</w:t>
        </w:r>
        <w:r w:rsidR="00F16A46" w:rsidRPr="00131012">
          <w:rPr>
            <w:rStyle w:val="ad"/>
            <w:rFonts w:hint="eastAsia"/>
          </w:rPr>
          <w:t xml:space="preserve"> </w:t>
        </w:r>
        <w:r w:rsidR="00F16A46" w:rsidRPr="00131012">
          <w:rPr>
            <w:rStyle w:val="ad"/>
            <w:rFonts w:hint="eastAsia"/>
          </w:rPr>
          <w:t>获取帮助途径</w:t>
        </w:r>
        <w:r w:rsidR="00F16A46">
          <w:rPr>
            <w:webHidden/>
          </w:rPr>
          <w:tab/>
        </w:r>
        <w:r w:rsidR="00F16A46">
          <w:rPr>
            <w:webHidden/>
          </w:rPr>
          <w:fldChar w:fldCharType="begin"/>
        </w:r>
        <w:r w:rsidR="00F16A46">
          <w:rPr>
            <w:webHidden/>
          </w:rPr>
          <w:instrText xml:space="preserve"> PAGEREF _Toc490727731 \h </w:instrText>
        </w:r>
        <w:r w:rsidR="00F16A46">
          <w:rPr>
            <w:webHidden/>
          </w:rPr>
        </w:r>
        <w:r w:rsidR="00F16A46">
          <w:rPr>
            <w:webHidden/>
          </w:rPr>
          <w:fldChar w:fldCharType="separate"/>
        </w:r>
        <w:r w:rsidR="00F16A46">
          <w:rPr>
            <w:webHidden/>
          </w:rPr>
          <w:t>52</w:t>
        </w:r>
        <w:r w:rsidR="00F16A46">
          <w:rPr>
            <w:webHidden/>
          </w:rPr>
          <w:fldChar w:fldCharType="end"/>
        </w:r>
      </w:hyperlink>
    </w:p>
    <w:p w14:paraId="55367549" w14:textId="77777777" w:rsidR="00F16A46" w:rsidRDefault="00587C20" w:rsidP="00F16A46">
      <w:pPr>
        <w:pStyle w:val="22"/>
        <w:tabs>
          <w:tab w:val="right" w:leader="dot" w:pos="9629"/>
        </w:tabs>
        <w:ind w:left="630"/>
        <w:rPr>
          <w:rFonts w:asciiTheme="minorHAnsi" w:eastAsiaTheme="minorEastAsia" w:hAnsiTheme="minorHAnsi" w:cstheme="minorBidi"/>
          <w:sz w:val="21"/>
          <w:szCs w:val="22"/>
        </w:rPr>
      </w:pPr>
      <w:hyperlink w:anchor="_Toc490727732" w:history="1">
        <w:r w:rsidR="00F16A46" w:rsidRPr="00131012">
          <w:rPr>
            <w:rStyle w:val="ad"/>
            <w:snapToGrid w:val="0"/>
          </w:rPr>
          <w:t>6.4</w:t>
        </w:r>
        <w:r w:rsidR="00F16A46" w:rsidRPr="00131012">
          <w:rPr>
            <w:rStyle w:val="ad"/>
            <w:rFonts w:hint="eastAsia"/>
          </w:rPr>
          <w:t xml:space="preserve"> </w:t>
        </w:r>
        <w:r w:rsidR="00F16A46" w:rsidRPr="00131012">
          <w:rPr>
            <w:rStyle w:val="ad"/>
            <w:rFonts w:hint="eastAsia"/>
          </w:rPr>
          <w:t>联系天闻方法</w:t>
        </w:r>
        <w:r w:rsidR="00F16A46">
          <w:rPr>
            <w:webHidden/>
          </w:rPr>
          <w:tab/>
        </w:r>
        <w:r w:rsidR="00F16A46">
          <w:rPr>
            <w:webHidden/>
          </w:rPr>
          <w:fldChar w:fldCharType="begin"/>
        </w:r>
        <w:r w:rsidR="00F16A46">
          <w:rPr>
            <w:webHidden/>
          </w:rPr>
          <w:instrText xml:space="preserve"> PAGEREF _Toc490727732 \h </w:instrText>
        </w:r>
        <w:r w:rsidR="00F16A46">
          <w:rPr>
            <w:webHidden/>
          </w:rPr>
        </w:r>
        <w:r w:rsidR="00F16A46">
          <w:rPr>
            <w:webHidden/>
          </w:rPr>
          <w:fldChar w:fldCharType="separate"/>
        </w:r>
        <w:r w:rsidR="00F16A46">
          <w:rPr>
            <w:webHidden/>
          </w:rPr>
          <w:t>53</w:t>
        </w:r>
        <w:r w:rsidR="00F16A46">
          <w:rPr>
            <w:webHidden/>
          </w:rPr>
          <w:fldChar w:fldCharType="end"/>
        </w:r>
      </w:hyperlink>
    </w:p>
    <w:p w14:paraId="253E491D" w14:textId="77777777" w:rsidR="00C00785" w:rsidRDefault="00D36A52" w:rsidP="009B7E8A">
      <w:pPr>
        <w:rPr>
          <w:rFonts w:ascii="Book Antiqua" w:hAnsi="Book Antiqua" w:cs="Book Antiqua"/>
          <w:b/>
          <w:bCs/>
          <w:sz w:val="24"/>
          <w:szCs w:val="24"/>
        </w:rPr>
        <w:sectPr w:rsidR="00C00785" w:rsidSect="002057DC">
          <w:headerReference w:type="default" r:id="rId12"/>
          <w:footerReference w:type="default" r:id="rId13"/>
          <w:pgSz w:w="11907" w:h="16840" w:code="9"/>
          <w:pgMar w:top="1701" w:right="1134" w:bottom="1701" w:left="1134" w:header="567" w:footer="567" w:gutter="0"/>
          <w:pgNumType w:fmt="lowerRoman" w:start="1"/>
          <w:cols w:space="425"/>
          <w:docGrid w:linePitch="312"/>
        </w:sectPr>
      </w:pPr>
      <w:r>
        <w:rPr>
          <w:rFonts w:ascii="Book Antiqua" w:hAnsi="Book Antiqua" w:cs="Book Antiqua"/>
          <w:b/>
          <w:bCs/>
          <w:sz w:val="24"/>
          <w:szCs w:val="24"/>
        </w:rPr>
        <w:fldChar w:fldCharType="end"/>
      </w:r>
    </w:p>
    <w:p w14:paraId="61879DF9" w14:textId="77777777" w:rsidR="00C159F9" w:rsidRDefault="00C159F9" w:rsidP="009B7E8A">
      <w:pPr>
        <w:pStyle w:val="1"/>
        <w:numPr>
          <w:ilvl w:val="0"/>
          <w:numId w:val="0"/>
        </w:numPr>
      </w:pPr>
      <w:bookmarkStart w:id="0" w:name="_Toc490727700"/>
      <w:r>
        <w:rPr>
          <w:rFonts w:hint="eastAsia"/>
        </w:rPr>
        <w:lastRenderedPageBreak/>
        <w:t>版权声明</w:t>
      </w:r>
      <w:bookmarkEnd w:id="0"/>
    </w:p>
    <w:p w14:paraId="2AC43B64" w14:textId="77777777" w:rsidR="00C159F9" w:rsidRPr="009B4441" w:rsidRDefault="00C159F9" w:rsidP="009B7E8A">
      <w:pPr>
        <w:rPr>
          <w:b/>
        </w:rPr>
      </w:pPr>
      <w:r w:rsidRPr="009B4441">
        <w:rPr>
          <w:b/>
        </w:rPr>
        <w:t xml:space="preserve">Copyright </w:t>
      </w:r>
      <w:r w:rsidRPr="009B4441">
        <w:rPr>
          <w:rFonts w:hint="eastAsia"/>
          <w:b/>
        </w:rPr>
        <w:t>@201</w:t>
      </w:r>
      <w:r w:rsidR="005C1877">
        <w:rPr>
          <w:rFonts w:hint="eastAsia"/>
          <w:b/>
        </w:rPr>
        <w:t>7</w:t>
      </w:r>
      <w:r w:rsidRPr="009B4441">
        <w:rPr>
          <w:rFonts w:hint="eastAsia"/>
          <w:b/>
        </w:rPr>
        <w:t xml:space="preserve"> </w:t>
      </w:r>
      <w:proofErr w:type="gramStart"/>
      <w:r w:rsidRPr="009B4441">
        <w:rPr>
          <w:rFonts w:hint="eastAsia"/>
          <w:b/>
        </w:rPr>
        <w:t>天闻数媒</w:t>
      </w:r>
      <w:proofErr w:type="gramEnd"/>
      <w:r w:rsidRPr="009B4441">
        <w:rPr>
          <w:rFonts w:hint="eastAsia"/>
          <w:b/>
        </w:rPr>
        <w:t>科技（北京）有限公司</w:t>
      </w:r>
      <w:r w:rsidRPr="009B4441">
        <w:rPr>
          <w:rFonts w:hint="eastAsia"/>
          <w:b/>
        </w:rPr>
        <w:t xml:space="preserve">. </w:t>
      </w:r>
    </w:p>
    <w:p w14:paraId="45272E50" w14:textId="77777777" w:rsidR="00C159F9" w:rsidRPr="009B4441" w:rsidRDefault="00C159F9" w:rsidP="009B7E8A">
      <w:pPr>
        <w:rPr>
          <w:b/>
        </w:rPr>
      </w:pPr>
      <w:r w:rsidRPr="009B4441">
        <w:rPr>
          <w:rFonts w:hint="eastAsia"/>
          <w:b/>
        </w:rPr>
        <w:t>版权所有，保留所有权利</w:t>
      </w:r>
    </w:p>
    <w:p w14:paraId="0B289BBE" w14:textId="77777777" w:rsidR="00C159F9" w:rsidRDefault="00C159F9" w:rsidP="009B7E8A"/>
    <w:p w14:paraId="2FEB71FC" w14:textId="77777777" w:rsidR="00C159F9" w:rsidRDefault="00C159F9" w:rsidP="009B7E8A">
      <w:r>
        <w:rPr>
          <w:rFonts w:hint="eastAsia"/>
        </w:rPr>
        <w:t>未经</w:t>
      </w:r>
      <w:proofErr w:type="gramStart"/>
      <w:r w:rsidRPr="00F15479">
        <w:rPr>
          <w:rFonts w:hint="eastAsia"/>
        </w:rPr>
        <w:t>天闻数媒</w:t>
      </w:r>
      <w:proofErr w:type="gramEnd"/>
      <w:r w:rsidRPr="00F15479">
        <w:rPr>
          <w:rFonts w:hint="eastAsia"/>
        </w:rPr>
        <w:t>科技（北京）有限公司</w:t>
      </w:r>
      <w:r>
        <w:rPr>
          <w:rFonts w:hint="eastAsia"/>
        </w:rPr>
        <w:t>明确书面许可，任何单位或个人不得擅自仿制、复制、誊抄或转译本书部分或全部内容。不得以任何形式或任何方式（电子、机械、影印、录制或其他可能的方式）进行商品传播或用于任何商业、赢利目的。</w:t>
      </w:r>
    </w:p>
    <w:p w14:paraId="76809F98" w14:textId="77777777" w:rsidR="00C159F9" w:rsidRDefault="00C80D63" w:rsidP="009B7E8A">
      <w:r>
        <w:rPr>
          <w:noProof/>
        </w:rPr>
        <w:drawing>
          <wp:inline distT="0" distB="0" distL="0" distR="0" wp14:anchorId="182E133D" wp14:editId="3AA4BBA4">
            <wp:extent cx="958039" cy="27604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57243" cy="275816"/>
                    </a:xfrm>
                    <a:prstGeom prst="rect">
                      <a:avLst/>
                    </a:prstGeom>
                  </pic:spPr>
                </pic:pic>
              </a:graphicData>
            </a:graphic>
          </wp:inline>
        </w:drawing>
      </w:r>
      <w:r w:rsidR="00C159F9">
        <w:rPr>
          <w:rFonts w:hint="eastAsia"/>
        </w:rPr>
        <w:t>为</w:t>
      </w:r>
      <w:r w:rsidR="00C159F9" w:rsidRPr="00F15479">
        <w:rPr>
          <w:rFonts w:hint="eastAsia"/>
        </w:rPr>
        <w:t>天</w:t>
      </w:r>
      <w:proofErr w:type="gramStart"/>
      <w:r w:rsidR="00C159F9" w:rsidRPr="00F15479">
        <w:rPr>
          <w:rFonts w:hint="eastAsia"/>
        </w:rPr>
        <w:t>闻数媒</w:t>
      </w:r>
      <w:proofErr w:type="gramEnd"/>
      <w:r w:rsidR="00C159F9" w:rsidRPr="00F15479">
        <w:rPr>
          <w:rFonts w:hint="eastAsia"/>
        </w:rPr>
        <w:t>科技（北京）有限公司</w:t>
      </w:r>
      <w:r w:rsidR="00C159F9">
        <w:rPr>
          <w:rFonts w:hint="eastAsia"/>
        </w:rPr>
        <w:t>注册商标。本文档提及的其他所有商标或注册商标，由各自的所有人拥有。</w:t>
      </w:r>
    </w:p>
    <w:p w14:paraId="3F777C43" w14:textId="77777777" w:rsidR="000E126E" w:rsidRDefault="00C159F9" w:rsidP="009B7E8A">
      <w:r>
        <w:rPr>
          <w:rFonts w:hint="eastAsia"/>
        </w:rPr>
        <w:t>本手册所提到的产品规格和资讯仅供参考，如有内容更新，恕不另行通知。除非有特殊约定，本手册仅作为使用指导，本手册中的所有陈述、信息等均不构成任何形式的担保。</w:t>
      </w:r>
    </w:p>
    <w:p w14:paraId="65E6DB7F" w14:textId="77777777" w:rsidR="00C159F9" w:rsidRDefault="00C159F9" w:rsidP="009B7E8A">
      <w:pPr>
        <w:sectPr w:rsidR="00C159F9" w:rsidSect="00467A4E">
          <w:headerReference w:type="default" r:id="rId14"/>
          <w:pgSz w:w="11907" w:h="16840" w:code="9"/>
          <w:pgMar w:top="1701" w:right="1134" w:bottom="1701" w:left="1134" w:header="567" w:footer="567" w:gutter="0"/>
          <w:pgNumType w:start="1"/>
          <w:cols w:space="425"/>
          <w:docGrid w:linePitch="312"/>
        </w:sectPr>
      </w:pPr>
    </w:p>
    <w:p w14:paraId="647F8A13" w14:textId="77777777" w:rsidR="00C00785" w:rsidRDefault="000376BE" w:rsidP="009B7E8A">
      <w:pPr>
        <w:pStyle w:val="1"/>
      </w:pPr>
      <w:bookmarkStart w:id="1" w:name="_Toc490727701"/>
      <w:r>
        <w:rPr>
          <w:rFonts w:hint="eastAsia"/>
        </w:rPr>
        <w:lastRenderedPageBreak/>
        <w:t>欢迎</w:t>
      </w:r>
      <w:bookmarkEnd w:id="1"/>
    </w:p>
    <w:p w14:paraId="0BE0ED2C" w14:textId="77777777" w:rsidR="00392297" w:rsidRDefault="003719E1" w:rsidP="009B7E8A">
      <w:r w:rsidRPr="0064598C">
        <w:rPr>
          <w:rFonts w:hint="eastAsia"/>
        </w:rPr>
        <w:t>欢迎使用</w:t>
      </w:r>
      <w:proofErr w:type="spellStart"/>
      <w:r w:rsidRPr="00B87C2C">
        <w:rPr>
          <w:rFonts w:hint="eastAsia"/>
        </w:rPr>
        <w:t>AiSchool</w:t>
      </w:r>
      <w:proofErr w:type="spellEnd"/>
      <w:r w:rsidRPr="00B87C2C">
        <w:rPr>
          <w:rFonts w:hint="eastAsia"/>
        </w:rPr>
        <w:t>数字教育解决方案</w:t>
      </w:r>
      <w:r w:rsidRPr="0064598C">
        <w:rPr>
          <w:rFonts w:hint="eastAsia"/>
        </w:rPr>
        <w:t>！</w:t>
      </w:r>
    </w:p>
    <w:p w14:paraId="4EF76489" w14:textId="77777777" w:rsidR="003719E1" w:rsidRPr="003719E1" w:rsidRDefault="003719E1" w:rsidP="009B7E8A">
      <w:r>
        <w:rPr>
          <w:rFonts w:hint="eastAsia"/>
        </w:rPr>
        <w:t>本手册为</w:t>
      </w:r>
      <w:r w:rsidRPr="00B87C2C">
        <w:rPr>
          <w:rFonts w:hint="eastAsia"/>
        </w:rPr>
        <w:t>方案</w:t>
      </w:r>
      <w:r>
        <w:rPr>
          <w:rFonts w:hint="eastAsia"/>
        </w:rPr>
        <w:t>配套的平台端安装指导，用于指导用户正确安装平台端各模块。</w:t>
      </w:r>
      <w:r w:rsidR="00392297">
        <w:rPr>
          <w:rFonts w:hint="eastAsia"/>
        </w:rPr>
        <w:t>安装平台前请仔细阅读本手册！</w:t>
      </w:r>
    </w:p>
    <w:p w14:paraId="03D8B46A" w14:textId="77777777" w:rsidR="00C00785" w:rsidRDefault="00C00785" w:rsidP="009B7E8A">
      <w:pPr>
        <w:pStyle w:val="21"/>
        <w:rPr>
          <w:lang w:eastAsia="zh-CN"/>
        </w:rPr>
      </w:pPr>
      <w:bookmarkStart w:id="2" w:name="_Toc324237381"/>
      <w:bookmarkStart w:id="3" w:name="_Toc324237570"/>
      <w:bookmarkStart w:id="4" w:name="_Toc324238490"/>
      <w:bookmarkStart w:id="5" w:name="_Toc324239222"/>
      <w:bookmarkStart w:id="6" w:name="_Toc490727702"/>
      <w:r>
        <w:rPr>
          <w:rFonts w:hint="eastAsia"/>
        </w:rPr>
        <w:t>适用人群</w:t>
      </w:r>
      <w:bookmarkEnd w:id="2"/>
      <w:bookmarkEnd w:id="3"/>
      <w:bookmarkEnd w:id="4"/>
      <w:bookmarkEnd w:id="5"/>
      <w:bookmarkEnd w:id="6"/>
    </w:p>
    <w:p w14:paraId="2B8DF56A" w14:textId="77777777" w:rsidR="00C00785" w:rsidRPr="00DF5B2F" w:rsidRDefault="00C00785" w:rsidP="009B7E8A">
      <w:r>
        <w:rPr>
          <w:rFonts w:hint="eastAsia"/>
        </w:rPr>
        <w:t>本手册适用人群如下：</w:t>
      </w:r>
    </w:p>
    <w:p w14:paraId="000CB21D" w14:textId="77777777" w:rsidR="003719E1" w:rsidRDefault="003719E1" w:rsidP="009B7E8A">
      <w:pPr>
        <w:pStyle w:val="ItemList"/>
      </w:pPr>
      <w:r>
        <w:rPr>
          <w:rFonts w:hint="eastAsia"/>
        </w:rPr>
        <w:t>系统安装工程师</w:t>
      </w:r>
    </w:p>
    <w:p w14:paraId="0219A468" w14:textId="77777777" w:rsidR="003719E1" w:rsidRDefault="003719E1" w:rsidP="009B7E8A">
      <w:pPr>
        <w:pStyle w:val="ItemList"/>
      </w:pPr>
      <w:r>
        <w:rPr>
          <w:rFonts w:hint="eastAsia"/>
        </w:rPr>
        <w:t>系统维护工程师</w:t>
      </w:r>
    </w:p>
    <w:p w14:paraId="2CC4E128" w14:textId="77777777" w:rsidR="00C00785" w:rsidRDefault="00C00785" w:rsidP="009B7E8A">
      <w:pPr>
        <w:pStyle w:val="21"/>
        <w:rPr>
          <w:lang w:eastAsia="zh-CN"/>
        </w:rPr>
      </w:pPr>
      <w:bookmarkStart w:id="7" w:name="_Toc324237382"/>
      <w:bookmarkStart w:id="8" w:name="_Toc324237571"/>
      <w:bookmarkStart w:id="9" w:name="_Toc324238491"/>
      <w:bookmarkStart w:id="10" w:name="_Toc324239223"/>
      <w:bookmarkStart w:id="11" w:name="_Toc490727703"/>
      <w:r>
        <w:rPr>
          <w:rFonts w:hint="eastAsia"/>
        </w:rPr>
        <w:t>更新</w:t>
      </w:r>
      <w:bookmarkEnd w:id="7"/>
      <w:bookmarkEnd w:id="8"/>
      <w:r>
        <w:rPr>
          <w:rFonts w:hint="eastAsia"/>
          <w:lang w:eastAsia="zh-CN"/>
        </w:rPr>
        <w:t>记录</w:t>
      </w:r>
      <w:bookmarkEnd w:id="9"/>
      <w:bookmarkEnd w:id="10"/>
      <w:bookmarkEnd w:id="11"/>
    </w:p>
    <w:p w14:paraId="3E7DF39E" w14:textId="4E5B329C" w:rsidR="00C00785" w:rsidRPr="009A5A4A" w:rsidRDefault="00C00785" w:rsidP="00722EB1">
      <w:pPr>
        <w:pStyle w:val="BlockLabel"/>
        <w:outlineLvl w:val="9"/>
        <w:sectPr w:rsidR="00C00785" w:rsidRPr="009A5A4A" w:rsidSect="00671AF3">
          <w:pgSz w:w="11907" w:h="16840" w:code="9"/>
          <w:pgMar w:top="1701" w:right="1134" w:bottom="1701" w:left="1134" w:header="567" w:footer="567" w:gutter="0"/>
          <w:cols w:space="425"/>
          <w:docGrid w:linePitch="312"/>
        </w:sectPr>
      </w:pPr>
    </w:p>
    <w:p w14:paraId="00F7C40D" w14:textId="77777777" w:rsidR="007C71EC" w:rsidRPr="007B0888" w:rsidRDefault="00AB191C" w:rsidP="009B7E8A">
      <w:pPr>
        <w:pStyle w:val="1"/>
      </w:pPr>
      <w:bookmarkStart w:id="12" w:name="_Toc490727704"/>
      <w:bookmarkStart w:id="13" w:name="_Toc317668617"/>
      <w:bookmarkStart w:id="14" w:name="Title1_2"/>
      <w:r>
        <w:rPr>
          <w:rFonts w:hint="eastAsia"/>
        </w:rPr>
        <w:lastRenderedPageBreak/>
        <w:t>系统概述</w:t>
      </w:r>
      <w:bookmarkEnd w:id="12"/>
    </w:p>
    <w:p w14:paraId="06C342A5" w14:textId="77777777" w:rsidR="008F4960" w:rsidRDefault="008F4960" w:rsidP="009B7E8A">
      <w:pPr>
        <w:pStyle w:val="21"/>
        <w:rPr>
          <w:lang w:eastAsia="zh-CN"/>
        </w:rPr>
      </w:pPr>
      <w:bookmarkStart w:id="15" w:name="_Toc490727705"/>
      <w:bookmarkEnd w:id="13"/>
      <w:r>
        <w:rPr>
          <w:rFonts w:hint="eastAsia"/>
          <w:lang w:eastAsia="zh-CN"/>
        </w:rPr>
        <w:t>系统</w:t>
      </w:r>
      <w:r w:rsidR="006E1781">
        <w:rPr>
          <w:rFonts w:hint="eastAsia"/>
          <w:lang w:eastAsia="zh-CN"/>
        </w:rPr>
        <w:t>特点</w:t>
      </w:r>
      <w:bookmarkEnd w:id="15"/>
    </w:p>
    <w:p w14:paraId="0BE05AAF" w14:textId="40216DD2" w:rsidR="008F4960" w:rsidRDefault="008F4960" w:rsidP="009B7E8A"/>
    <w:p w14:paraId="39039B87" w14:textId="77777777" w:rsidR="008F4960" w:rsidRPr="003F04CC" w:rsidRDefault="008F4960" w:rsidP="009B7E8A">
      <w:pPr>
        <w:pStyle w:val="21"/>
        <w:rPr>
          <w:rFonts w:ascii="Times New Roman" w:hAnsi="Times New Roman" w:cs="Times New Roman"/>
        </w:rPr>
      </w:pPr>
      <w:bookmarkStart w:id="16" w:name="_Toc329097564"/>
      <w:bookmarkStart w:id="17" w:name="_Toc490727706"/>
      <w:r w:rsidRPr="003F04CC">
        <w:rPr>
          <w:rFonts w:ascii="Times New Roman" w:hAnsi="Times New Roman" w:cs="Times New Roman"/>
        </w:rPr>
        <w:t>配置</w:t>
      </w:r>
      <w:r w:rsidRPr="003F04CC">
        <w:rPr>
          <w:rFonts w:ascii="Times New Roman" w:hAnsi="Times New Roman" w:cs="Times New Roman"/>
          <w:lang w:eastAsia="zh-CN"/>
        </w:rPr>
        <w:t>要求</w:t>
      </w:r>
      <w:bookmarkEnd w:id="16"/>
      <w:bookmarkEnd w:id="17"/>
    </w:p>
    <w:p w14:paraId="5A726D79" w14:textId="77777777" w:rsidR="008F4960" w:rsidRPr="003F04CC" w:rsidRDefault="008F4960" w:rsidP="009B7E8A">
      <w:pPr>
        <w:rPr>
          <w:rFonts w:cs="Times New Roman"/>
        </w:rPr>
      </w:pPr>
      <w:r w:rsidRPr="003F04CC">
        <w:rPr>
          <w:rFonts w:cs="Times New Roman"/>
        </w:rPr>
        <w:t>配套系统</w:t>
      </w:r>
      <w:r w:rsidR="001C2EEF">
        <w:rPr>
          <w:rFonts w:cs="Times New Roman" w:hint="eastAsia"/>
        </w:rPr>
        <w:t>硬件</w:t>
      </w:r>
      <w:r w:rsidRPr="003F04CC">
        <w:rPr>
          <w:rFonts w:cs="Times New Roman"/>
        </w:rPr>
        <w:t>要求如</w:t>
      </w:r>
      <w:r w:rsidR="00F23267">
        <w:fldChar w:fldCharType="begin"/>
      </w:r>
      <w:r w:rsidR="00F23267">
        <w:instrText xml:space="preserve">REF _Ref320542172 \r \h \* MERGEFORMAT </w:instrText>
      </w:r>
      <w:r w:rsidR="00F23267">
        <w:fldChar w:fldCharType="separate"/>
      </w:r>
      <w:r w:rsidR="00F16A46" w:rsidRPr="00F16A46">
        <w:rPr>
          <w:rFonts w:cs="Times New Roman" w:hint="eastAsia"/>
        </w:rPr>
        <w:t>表</w:t>
      </w:r>
      <w:r w:rsidR="00F16A46" w:rsidRPr="00F16A46">
        <w:rPr>
          <w:rFonts w:cs="Times New Roman" w:hint="eastAsia"/>
        </w:rPr>
        <w:t>2-1</w:t>
      </w:r>
      <w:r w:rsidR="00F23267">
        <w:fldChar w:fldCharType="end"/>
      </w:r>
      <w:r>
        <w:rPr>
          <w:rFonts w:cs="Times New Roman"/>
        </w:rPr>
        <w:t>所示</w:t>
      </w:r>
      <w:r>
        <w:rPr>
          <w:rFonts w:cs="Times New Roman" w:hint="eastAsia"/>
        </w:rPr>
        <w:t>。</w:t>
      </w:r>
    </w:p>
    <w:p w14:paraId="72DE9638" w14:textId="77777777" w:rsidR="008F4960" w:rsidRPr="003F04CC" w:rsidRDefault="008F4960" w:rsidP="009B7E8A">
      <w:pPr>
        <w:pStyle w:val="TableDescription"/>
      </w:pPr>
      <w:bookmarkStart w:id="18" w:name="_Ref320542172"/>
      <w:bookmarkStart w:id="19" w:name="_Toc322014219"/>
      <w:r w:rsidRPr="003F04CC">
        <w:t>配套</w:t>
      </w:r>
      <w:bookmarkEnd w:id="18"/>
      <w:bookmarkEnd w:id="19"/>
      <w:r w:rsidR="001C2EEF">
        <w:rPr>
          <w:rFonts w:hint="eastAsia"/>
        </w:rPr>
        <w:t>硬件要求</w:t>
      </w:r>
    </w:p>
    <w:tbl>
      <w:tblPr>
        <w:tblStyle w:val="table0"/>
        <w:tblW w:w="7927" w:type="dxa"/>
        <w:tblLayout w:type="fixed"/>
        <w:tblLook w:val="04A0" w:firstRow="1" w:lastRow="0" w:firstColumn="1" w:lastColumn="0" w:noHBand="0" w:noVBand="1"/>
      </w:tblPr>
      <w:tblGrid>
        <w:gridCol w:w="2284"/>
        <w:gridCol w:w="5643"/>
      </w:tblGrid>
      <w:tr w:rsidR="008F4960" w:rsidRPr="003F04CC" w14:paraId="6B96574E" w14:textId="77777777" w:rsidTr="008659DC">
        <w:trPr>
          <w:cnfStyle w:val="100000000000" w:firstRow="1" w:lastRow="0" w:firstColumn="0" w:lastColumn="0" w:oddVBand="0" w:evenVBand="0" w:oddHBand="0" w:evenHBand="0" w:firstRowFirstColumn="0" w:firstRowLastColumn="0" w:lastRowFirstColumn="0" w:lastRowLastColumn="0"/>
        </w:trPr>
        <w:tc>
          <w:tcPr>
            <w:tcW w:w="2284" w:type="dxa"/>
          </w:tcPr>
          <w:p w14:paraId="6035C553" w14:textId="77777777" w:rsidR="008F4960" w:rsidRPr="003F04CC" w:rsidRDefault="001C2EEF" w:rsidP="009B7E8A">
            <w:pPr>
              <w:pStyle w:val="TableHeading"/>
              <w:rPr>
                <w:rFonts w:ascii="Times New Roman" w:hAnsi="Times New Roman" w:cs="Times New Roman"/>
              </w:rPr>
            </w:pPr>
            <w:r>
              <w:rPr>
                <w:rFonts w:ascii="Times New Roman" w:hAnsi="Times New Roman" w:cs="Times New Roman" w:hint="eastAsia"/>
              </w:rPr>
              <w:t>硬件</w:t>
            </w:r>
            <w:r w:rsidR="008F4960" w:rsidRPr="003F04CC">
              <w:rPr>
                <w:rFonts w:ascii="Times New Roman" w:hAnsi="Times New Roman" w:cs="Times New Roman"/>
              </w:rPr>
              <w:t>类型</w:t>
            </w:r>
          </w:p>
        </w:tc>
        <w:tc>
          <w:tcPr>
            <w:tcW w:w="5643" w:type="dxa"/>
          </w:tcPr>
          <w:p w14:paraId="09DFD90C" w14:textId="77777777" w:rsidR="008F4960" w:rsidRPr="003F04CC" w:rsidRDefault="008F4960" w:rsidP="009B7E8A">
            <w:pPr>
              <w:pStyle w:val="TableHeading"/>
              <w:rPr>
                <w:rFonts w:ascii="Times New Roman" w:hAnsi="Times New Roman" w:cs="Times New Roman"/>
              </w:rPr>
            </w:pPr>
            <w:r w:rsidRPr="003F04CC">
              <w:rPr>
                <w:rFonts w:ascii="Times New Roman" w:hAnsi="Times New Roman" w:cs="Times New Roman"/>
              </w:rPr>
              <w:t>配置说明</w:t>
            </w:r>
          </w:p>
        </w:tc>
      </w:tr>
      <w:tr w:rsidR="008F4960" w:rsidRPr="003F04CC" w14:paraId="439F4A58" w14:textId="77777777" w:rsidTr="008659DC">
        <w:tc>
          <w:tcPr>
            <w:tcW w:w="2284" w:type="dxa"/>
          </w:tcPr>
          <w:p w14:paraId="01A04327" w14:textId="77777777" w:rsidR="008F4960" w:rsidRPr="003F04CC" w:rsidRDefault="00083182" w:rsidP="008659DC">
            <w:pPr>
              <w:pStyle w:val="TableText"/>
              <w:rPr>
                <w:rFonts w:cs="Times New Roman"/>
              </w:rPr>
            </w:pPr>
            <w:r>
              <w:rPr>
                <w:rFonts w:eastAsia="宋体" w:hint="eastAsia"/>
              </w:rPr>
              <w:t>机型</w:t>
            </w:r>
          </w:p>
        </w:tc>
        <w:tc>
          <w:tcPr>
            <w:tcW w:w="5643" w:type="dxa"/>
          </w:tcPr>
          <w:p w14:paraId="7C3CCD5C" w14:textId="52D5BCD1" w:rsidR="008F4960" w:rsidRPr="00083182" w:rsidRDefault="008F4960" w:rsidP="008659DC">
            <w:pPr>
              <w:pStyle w:val="TableText"/>
              <w:rPr>
                <w:rFonts w:cs="Times New Roman"/>
              </w:rPr>
            </w:pPr>
          </w:p>
        </w:tc>
      </w:tr>
      <w:tr w:rsidR="00056A4D" w:rsidRPr="003F04CC" w14:paraId="284680C6" w14:textId="77777777" w:rsidTr="008659DC">
        <w:tc>
          <w:tcPr>
            <w:tcW w:w="2284" w:type="dxa"/>
          </w:tcPr>
          <w:p w14:paraId="50F3E404" w14:textId="77777777" w:rsidR="00056A4D" w:rsidRPr="003F04CC" w:rsidRDefault="00056A4D" w:rsidP="008659DC">
            <w:pPr>
              <w:pStyle w:val="TableText"/>
              <w:rPr>
                <w:rFonts w:cs="Times New Roman"/>
              </w:rPr>
            </w:pPr>
            <w:r>
              <w:rPr>
                <w:rFonts w:cs="Times New Roman" w:hint="eastAsia"/>
              </w:rPr>
              <w:t>CPU</w:t>
            </w:r>
          </w:p>
        </w:tc>
        <w:tc>
          <w:tcPr>
            <w:tcW w:w="5643" w:type="dxa"/>
          </w:tcPr>
          <w:p w14:paraId="377F4352" w14:textId="6CB97B49" w:rsidR="00056A4D" w:rsidRPr="003F04CC" w:rsidRDefault="00056A4D" w:rsidP="008659DC">
            <w:pPr>
              <w:pStyle w:val="TableText"/>
              <w:rPr>
                <w:rFonts w:cs="Times New Roman"/>
                <w:color w:val="0000FF"/>
              </w:rPr>
            </w:pPr>
          </w:p>
        </w:tc>
      </w:tr>
      <w:tr w:rsidR="00056A4D" w:rsidRPr="003F04CC" w14:paraId="5C80195F" w14:textId="77777777" w:rsidTr="008659DC">
        <w:tc>
          <w:tcPr>
            <w:tcW w:w="2284" w:type="dxa"/>
          </w:tcPr>
          <w:p w14:paraId="33C6F98E" w14:textId="77777777" w:rsidR="00056A4D" w:rsidRPr="003F04CC" w:rsidRDefault="00056A4D" w:rsidP="008659DC">
            <w:pPr>
              <w:pStyle w:val="TableText"/>
              <w:rPr>
                <w:rFonts w:cs="Times New Roman"/>
              </w:rPr>
            </w:pPr>
            <w:r>
              <w:rPr>
                <w:rFonts w:eastAsia="宋体" w:hint="eastAsia"/>
              </w:rPr>
              <w:t>内存</w:t>
            </w:r>
          </w:p>
        </w:tc>
        <w:tc>
          <w:tcPr>
            <w:tcW w:w="5643" w:type="dxa"/>
          </w:tcPr>
          <w:p w14:paraId="73609D51" w14:textId="22BB85CC" w:rsidR="00056A4D" w:rsidRPr="003F04CC" w:rsidRDefault="00056A4D" w:rsidP="008659DC">
            <w:pPr>
              <w:pStyle w:val="TableText"/>
              <w:rPr>
                <w:rFonts w:cs="Times New Roman"/>
              </w:rPr>
            </w:pPr>
          </w:p>
        </w:tc>
      </w:tr>
      <w:tr w:rsidR="00056A4D" w:rsidRPr="003F04CC" w14:paraId="292F326B" w14:textId="77777777" w:rsidTr="008659DC">
        <w:tc>
          <w:tcPr>
            <w:tcW w:w="2284" w:type="dxa"/>
          </w:tcPr>
          <w:p w14:paraId="395A2F8C" w14:textId="77777777" w:rsidR="00056A4D" w:rsidRPr="003F04CC" w:rsidRDefault="00056A4D" w:rsidP="008659DC">
            <w:pPr>
              <w:pStyle w:val="TableText"/>
              <w:rPr>
                <w:rFonts w:cs="Times New Roman"/>
              </w:rPr>
            </w:pPr>
            <w:r>
              <w:rPr>
                <w:rFonts w:eastAsia="宋体" w:hint="eastAsia"/>
              </w:rPr>
              <w:t>硬盘</w:t>
            </w:r>
          </w:p>
        </w:tc>
        <w:tc>
          <w:tcPr>
            <w:tcW w:w="5643" w:type="dxa"/>
          </w:tcPr>
          <w:p w14:paraId="53DEE620" w14:textId="0F08BAB4" w:rsidR="00056A4D" w:rsidRPr="003F04CC" w:rsidRDefault="00056A4D" w:rsidP="008659DC">
            <w:pPr>
              <w:pStyle w:val="TableText"/>
            </w:pPr>
          </w:p>
        </w:tc>
      </w:tr>
      <w:tr w:rsidR="00056A4D" w:rsidRPr="003F04CC" w14:paraId="5536D216" w14:textId="77777777" w:rsidTr="008659DC">
        <w:tc>
          <w:tcPr>
            <w:tcW w:w="2284" w:type="dxa"/>
          </w:tcPr>
          <w:p w14:paraId="12ADEFB7" w14:textId="77777777" w:rsidR="00056A4D" w:rsidRPr="003F04CC" w:rsidRDefault="00056A4D" w:rsidP="008659DC">
            <w:pPr>
              <w:pStyle w:val="TableText"/>
              <w:rPr>
                <w:rFonts w:cs="Times New Roman"/>
              </w:rPr>
            </w:pPr>
            <w:r>
              <w:rPr>
                <w:rFonts w:eastAsia="宋体" w:hint="eastAsia"/>
              </w:rPr>
              <w:t>电源</w:t>
            </w:r>
          </w:p>
        </w:tc>
        <w:tc>
          <w:tcPr>
            <w:tcW w:w="5643" w:type="dxa"/>
          </w:tcPr>
          <w:p w14:paraId="35D205D7" w14:textId="5CEF4BD4" w:rsidR="00056A4D" w:rsidRPr="003F04CC" w:rsidRDefault="00056A4D" w:rsidP="008659DC">
            <w:pPr>
              <w:pStyle w:val="TableText"/>
              <w:rPr>
                <w:rFonts w:cs="Times New Roman"/>
                <w:sz w:val="20"/>
              </w:rPr>
            </w:pPr>
          </w:p>
        </w:tc>
      </w:tr>
    </w:tbl>
    <w:p w14:paraId="33266CAF" w14:textId="77777777" w:rsidR="006E1781" w:rsidRDefault="006E1781" w:rsidP="001C2EEF">
      <w:pPr>
        <w:rPr>
          <w:rFonts w:cs="Times New Roman"/>
        </w:rPr>
      </w:pPr>
      <w:bookmarkStart w:id="20" w:name="_Toc329097565"/>
    </w:p>
    <w:p w14:paraId="6424557B" w14:textId="77777777" w:rsidR="001C2EEF" w:rsidRPr="003F04CC" w:rsidRDefault="001C2EEF" w:rsidP="001C2EEF">
      <w:pPr>
        <w:rPr>
          <w:rFonts w:cs="Times New Roman"/>
        </w:rPr>
      </w:pPr>
      <w:r w:rsidRPr="003F04CC">
        <w:rPr>
          <w:rFonts w:cs="Times New Roman"/>
        </w:rPr>
        <w:t>配套系统软件及补丁版本要求如</w:t>
      </w:r>
      <w:r>
        <w:rPr>
          <w:rFonts w:cs="Times New Roman"/>
        </w:rPr>
        <w:fldChar w:fldCharType="begin"/>
      </w:r>
      <w:r>
        <w:rPr>
          <w:rFonts w:cs="Times New Roman"/>
        </w:rPr>
        <w:instrText xml:space="preserve"> REF _Ref367785135 \r \h </w:instrText>
      </w:r>
      <w:r>
        <w:rPr>
          <w:rFonts w:cs="Times New Roman"/>
        </w:rPr>
      </w:r>
      <w:r>
        <w:rPr>
          <w:rFonts w:cs="Times New Roman"/>
        </w:rPr>
        <w:fldChar w:fldCharType="separate"/>
      </w:r>
      <w:r w:rsidR="00F16A46">
        <w:rPr>
          <w:rFonts w:cs="Times New Roman" w:hint="eastAsia"/>
        </w:rPr>
        <w:t>表</w:t>
      </w:r>
      <w:r w:rsidR="00F16A46">
        <w:rPr>
          <w:rFonts w:cs="Times New Roman" w:hint="eastAsia"/>
        </w:rPr>
        <w:t>2-2</w:t>
      </w:r>
      <w:r>
        <w:rPr>
          <w:rFonts w:cs="Times New Roman"/>
        </w:rPr>
        <w:fldChar w:fldCharType="end"/>
      </w:r>
      <w:r>
        <w:rPr>
          <w:rFonts w:cs="Times New Roman"/>
        </w:rPr>
        <w:t>所示</w:t>
      </w:r>
      <w:r>
        <w:rPr>
          <w:rFonts w:cs="Times New Roman" w:hint="eastAsia"/>
        </w:rPr>
        <w:t>。</w:t>
      </w:r>
    </w:p>
    <w:p w14:paraId="60F03CB4" w14:textId="77777777" w:rsidR="001C2EEF" w:rsidRPr="003F04CC" w:rsidRDefault="001C2EEF" w:rsidP="001C2EEF">
      <w:pPr>
        <w:pStyle w:val="TableDescription"/>
      </w:pPr>
      <w:bookmarkStart w:id="21" w:name="_Ref367785135"/>
      <w:r w:rsidRPr="003F04CC">
        <w:t>配套系统软件及补丁版本</w:t>
      </w:r>
      <w:bookmarkEnd w:id="21"/>
    </w:p>
    <w:tbl>
      <w:tblPr>
        <w:tblW w:w="7927"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84"/>
        <w:gridCol w:w="5643"/>
      </w:tblGrid>
      <w:tr w:rsidR="001C2EEF" w:rsidRPr="003F04CC" w14:paraId="2910EF34" w14:textId="77777777" w:rsidTr="007C7B9B">
        <w:trPr>
          <w:cantSplit/>
          <w:tblHeader/>
        </w:trPr>
        <w:tc>
          <w:tcPr>
            <w:tcW w:w="2284"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7B55AA3E" w14:textId="77777777" w:rsidR="001C2EEF" w:rsidRPr="003F04CC" w:rsidRDefault="001C2EEF" w:rsidP="007C7B9B">
            <w:pPr>
              <w:pStyle w:val="TableHeading"/>
              <w:rPr>
                <w:rFonts w:ascii="Times New Roman" w:hAnsi="Times New Roman" w:cs="Times New Roman"/>
              </w:rPr>
            </w:pPr>
            <w:r w:rsidRPr="003F04CC">
              <w:rPr>
                <w:rFonts w:ascii="Times New Roman" w:hAnsi="Times New Roman" w:cs="Times New Roman"/>
              </w:rPr>
              <w:t>软件类型</w:t>
            </w:r>
          </w:p>
        </w:tc>
        <w:tc>
          <w:tcPr>
            <w:tcW w:w="5643" w:type="dxa"/>
            <w:tcBorders>
              <w:top w:val="single" w:sz="6" w:space="0" w:color="auto"/>
              <w:left w:val="single" w:sz="6" w:space="0" w:color="auto"/>
              <w:bottom w:val="single" w:sz="6" w:space="0" w:color="auto"/>
              <w:right w:val="single" w:sz="6" w:space="0" w:color="auto"/>
              <w:tl2br w:val="nil"/>
              <w:tr2bl w:val="nil"/>
            </w:tcBorders>
            <w:shd w:val="clear" w:color="auto" w:fill="D9D9D9"/>
          </w:tcPr>
          <w:p w14:paraId="2070F919" w14:textId="77777777" w:rsidR="001C2EEF" w:rsidRPr="003F04CC" w:rsidRDefault="001C2EEF" w:rsidP="007C7B9B">
            <w:pPr>
              <w:pStyle w:val="TableHeading"/>
              <w:rPr>
                <w:rFonts w:ascii="Times New Roman" w:hAnsi="Times New Roman" w:cs="Times New Roman"/>
              </w:rPr>
            </w:pPr>
            <w:r w:rsidRPr="003F04CC">
              <w:rPr>
                <w:rFonts w:ascii="Times New Roman" w:hAnsi="Times New Roman" w:cs="Times New Roman"/>
              </w:rPr>
              <w:t>配置说明</w:t>
            </w:r>
          </w:p>
        </w:tc>
      </w:tr>
      <w:tr w:rsidR="001C2EEF" w:rsidRPr="003F04CC" w14:paraId="37AE6E13" w14:textId="77777777" w:rsidTr="007C7B9B">
        <w:trPr>
          <w:cantSplit/>
        </w:trPr>
        <w:tc>
          <w:tcPr>
            <w:tcW w:w="2284" w:type="dxa"/>
            <w:shd w:val="clear" w:color="auto" w:fill="auto"/>
          </w:tcPr>
          <w:p w14:paraId="09B55D6F" w14:textId="77777777" w:rsidR="001C2EEF" w:rsidRPr="003F04CC" w:rsidRDefault="001C2EEF" w:rsidP="007C7B9B">
            <w:pPr>
              <w:pStyle w:val="TableText"/>
              <w:rPr>
                <w:rFonts w:cs="Times New Roman"/>
              </w:rPr>
            </w:pPr>
            <w:r w:rsidRPr="003F04CC">
              <w:rPr>
                <w:rFonts w:cs="Times New Roman"/>
              </w:rPr>
              <w:t>操作系统版本及补丁</w:t>
            </w:r>
          </w:p>
        </w:tc>
        <w:tc>
          <w:tcPr>
            <w:tcW w:w="5643" w:type="dxa"/>
            <w:shd w:val="clear" w:color="auto" w:fill="auto"/>
          </w:tcPr>
          <w:p w14:paraId="0DCE2001" w14:textId="77777777" w:rsidR="001C2EEF" w:rsidRPr="003F04CC" w:rsidRDefault="001C2EEF" w:rsidP="00C7640D">
            <w:pPr>
              <w:pStyle w:val="TableText"/>
              <w:rPr>
                <w:rFonts w:cs="Times New Roman"/>
                <w:color w:val="0000FF"/>
              </w:rPr>
            </w:pPr>
            <w:proofErr w:type="spellStart"/>
            <w:r>
              <w:rPr>
                <w:rFonts w:hint="eastAsia"/>
              </w:rPr>
              <w:t>CentOS</w:t>
            </w:r>
            <w:proofErr w:type="spellEnd"/>
            <w:r>
              <w:rPr>
                <w:rFonts w:hint="eastAsia"/>
              </w:rPr>
              <w:t xml:space="preserve"> 6.</w:t>
            </w:r>
            <w:r w:rsidR="00C7640D">
              <w:rPr>
                <w:rFonts w:hint="eastAsia"/>
              </w:rPr>
              <w:t>5</w:t>
            </w:r>
            <w:r>
              <w:rPr>
                <w:rFonts w:hint="eastAsia"/>
              </w:rPr>
              <w:t xml:space="preserve"> X86 64bit</w:t>
            </w:r>
          </w:p>
        </w:tc>
      </w:tr>
      <w:tr w:rsidR="001C2EEF" w:rsidRPr="003F04CC" w14:paraId="362D64F7" w14:textId="77777777" w:rsidTr="007C7B9B">
        <w:trPr>
          <w:cantSplit/>
        </w:trPr>
        <w:tc>
          <w:tcPr>
            <w:tcW w:w="2284" w:type="dxa"/>
            <w:shd w:val="clear" w:color="auto" w:fill="auto"/>
          </w:tcPr>
          <w:p w14:paraId="39C1B315" w14:textId="70538096" w:rsidR="001C2EEF" w:rsidRPr="003F04CC" w:rsidRDefault="000103A2" w:rsidP="007C7B9B">
            <w:pPr>
              <w:pStyle w:val="TableText"/>
              <w:rPr>
                <w:rFonts w:cs="Times New Roman"/>
              </w:rPr>
            </w:pPr>
            <w:r>
              <w:rPr>
                <w:rFonts w:cs="Times New Roman"/>
              </w:rPr>
              <w:t>M</w:t>
            </w:r>
            <w:r>
              <w:rPr>
                <w:rFonts w:cs="Times New Roman" w:hint="eastAsia"/>
              </w:rPr>
              <w:t>ySQL</w:t>
            </w:r>
          </w:p>
        </w:tc>
        <w:tc>
          <w:tcPr>
            <w:tcW w:w="5643" w:type="dxa"/>
            <w:shd w:val="clear" w:color="auto" w:fill="auto"/>
          </w:tcPr>
          <w:p w14:paraId="570000D9" w14:textId="50548444" w:rsidR="001C2EEF" w:rsidRPr="003F04CC" w:rsidRDefault="000103A2" w:rsidP="009D5645">
            <w:pPr>
              <w:pStyle w:val="TableText"/>
              <w:rPr>
                <w:rFonts w:cs="Times New Roman"/>
              </w:rPr>
            </w:pPr>
            <w:r>
              <w:rPr>
                <w:rFonts w:cs="Times New Roman" w:hint="eastAsia"/>
              </w:rPr>
              <w:t>5.6.34</w:t>
            </w:r>
          </w:p>
        </w:tc>
      </w:tr>
      <w:tr w:rsidR="001C2EEF" w:rsidRPr="003F04CC" w14:paraId="03D4C5FF" w14:textId="77777777" w:rsidTr="007C7B9B">
        <w:trPr>
          <w:cantSplit/>
        </w:trPr>
        <w:tc>
          <w:tcPr>
            <w:tcW w:w="2284" w:type="dxa"/>
            <w:shd w:val="clear" w:color="auto" w:fill="auto"/>
          </w:tcPr>
          <w:p w14:paraId="0687334C" w14:textId="77777777" w:rsidR="001C2EEF" w:rsidRPr="003F04CC" w:rsidRDefault="001C2EEF" w:rsidP="007C7B9B">
            <w:pPr>
              <w:pStyle w:val="TableText"/>
              <w:rPr>
                <w:rFonts w:cs="Times New Roman"/>
              </w:rPr>
            </w:pPr>
            <w:r w:rsidRPr="003F04CC">
              <w:rPr>
                <w:rFonts w:cs="Times New Roman"/>
              </w:rPr>
              <w:t>JDK</w:t>
            </w:r>
          </w:p>
        </w:tc>
        <w:tc>
          <w:tcPr>
            <w:tcW w:w="5643" w:type="dxa"/>
            <w:shd w:val="clear" w:color="auto" w:fill="auto"/>
          </w:tcPr>
          <w:p w14:paraId="0BC79CBD" w14:textId="7EB8272E" w:rsidR="001C2EEF" w:rsidRPr="003F04CC" w:rsidRDefault="009E487B" w:rsidP="007C7B9B">
            <w:pPr>
              <w:pStyle w:val="TableText"/>
            </w:pPr>
            <w:r w:rsidRPr="009E487B">
              <w:t>1.8.0_144</w:t>
            </w:r>
          </w:p>
        </w:tc>
      </w:tr>
      <w:tr w:rsidR="001C2EEF" w:rsidRPr="003F04CC" w14:paraId="4F04C30E" w14:textId="77777777" w:rsidTr="007C7B9B">
        <w:trPr>
          <w:cantSplit/>
        </w:trPr>
        <w:tc>
          <w:tcPr>
            <w:tcW w:w="2284" w:type="dxa"/>
            <w:shd w:val="clear" w:color="auto" w:fill="auto"/>
          </w:tcPr>
          <w:p w14:paraId="14BC781E" w14:textId="57D3EF90" w:rsidR="001C2EEF" w:rsidRPr="003F04CC" w:rsidRDefault="00095954" w:rsidP="007C7B9B">
            <w:pPr>
              <w:pStyle w:val="TableText"/>
              <w:rPr>
                <w:rFonts w:cs="Times New Roman"/>
              </w:rPr>
            </w:pPr>
            <w:proofErr w:type="spellStart"/>
            <w:r>
              <w:rPr>
                <w:rFonts w:cs="Times New Roman" w:hint="eastAsia"/>
              </w:rPr>
              <w:t>Redis</w:t>
            </w:r>
            <w:proofErr w:type="spellEnd"/>
          </w:p>
        </w:tc>
        <w:tc>
          <w:tcPr>
            <w:tcW w:w="5643" w:type="dxa"/>
            <w:shd w:val="clear" w:color="auto" w:fill="auto"/>
          </w:tcPr>
          <w:p w14:paraId="75581404" w14:textId="3F51F2FD" w:rsidR="00291BD0" w:rsidRPr="003F04CC" w:rsidRDefault="00095954" w:rsidP="00291BD0">
            <w:pPr>
              <w:pStyle w:val="TableText"/>
              <w:rPr>
                <w:rFonts w:cs="Times New Roman"/>
                <w:sz w:val="20"/>
              </w:rPr>
            </w:pPr>
            <w:r>
              <w:rPr>
                <w:rFonts w:cs="Times New Roman" w:hint="eastAsia"/>
                <w:sz w:val="20"/>
              </w:rPr>
              <w:t>4.0.0</w:t>
            </w:r>
          </w:p>
        </w:tc>
      </w:tr>
      <w:tr w:rsidR="001C2EEF" w:rsidRPr="003F04CC" w14:paraId="2D1597E7" w14:textId="77777777" w:rsidTr="007C7B9B">
        <w:trPr>
          <w:cantSplit/>
        </w:trPr>
        <w:tc>
          <w:tcPr>
            <w:tcW w:w="2284" w:type="dxa"/>
            <w:shd w:val="clear" w:color="auto" w:fill="auto"/>
          </w:tcPr>
          <w:p w14:paraId="04BBD59E" w14:textId="597430B4" w:rsidR="001C2EEF" w:rsidRPr="001071CF" w:rsidRDefault="00104C58" w:rsidP="007C7B9B">
            <w:pPr>
              <w:pStyle w:val="TableText"/>
              <w:rPr>
                <w:rFonts w:cs="Times New Roman"/>
              </w:rPr>
            </w:pPr>
            <w:r>
              <w:rPr>
                <w:rFonts w:cs="Times New Roman" w:hint="eastAsia"/>
              </w:rPr>
              <w:lastRenderedPageBreak/>
              <w:t>Kafka</w:t>
            </w:r>
          </w:p>
        </w:tc>
        <w:tc>
          <w:tcPr>
            <w:tcW w:w="5643" w:type="dxa"/>
            <w:shd w:val="clear" w:color="auto" w:fill="auto"/>
          </w:tcPr>
          <w:p w14:paraId="34FEC698" w14:textId="1119D4B2" w:rsidR="001C2EEF" w:rsidRPr="003F04CC" w:rsidRDefault="00104C58" w:rsidP="007C7B9B">
            <w:pPr>
              <w:pStyle w:val="TableText"/>
              <w:rPr>
                <w:rFonts w:cs="Times New Roman"/>
              </w:rPr>
            </w:pPr>
            <w:r w:rsidRPr="00104C58">
              <w:rPr>
                <w:rFonts w:cs="Times New Roman"/>
              </w:rPr>
              <w:t>0.10.1.1</w:t>
            </w:r>
          </w:p>
        </w:tc>
      </w:tr>
      <w:tr w:rsidR="00093B3B" w:rsidRPr="003F04CC" w14:paraId="77DAD385" w14:textId="77777777" w:rsidTr="007C7B9B">
        <w:trPr>
          <w:cantSplit/>
        </w:trPr>
        <w:tc>
          <w:tcPr>
            <w:tcW w:w="2284" w:type="dxa"/>
            <w:shd w:val="clear" w:color="auto" w:fill="auto"/>
          </w:tcPr>
          <w:p w14:paraId="73748684" w14:textId="170488B9" w:rsidR="00093B3B" w:rsidRDefault="00093B3B" w:rsidP="007C7B9B">
            <w:pPr>
              <w:pStyle w:val="TableText"/>
              <w:rPr>
                <w:rFonts w:cs="Times New Roman"/>
              </w:rPr>
            </w:pPr>
            <w:proofErr w:type="spellStart"/>
            <w:r>
              <w:rPr>
                <w:rFonts w:cs="Times New Roman" w:hint="eastAsia"/>
              </w:rPr>
              <w:t>Elasticsearch</w:t>
            </w:r>
            <w:proofErr w:type="spellEnd"/>
          </w:p>
        </w:tc>
        <w:tc>
          <w:tcPr>
            <w:tcW w:w="5643" w:type="dxa"/>
            <w:shd w:val="clear" w:color="auto" w:fill="auto"/>
          </w:tcPr>
          <w:p w14:paraId="58596093" w14:textId="23FDEF82" w:rsidR="00093B3B" w:rsidRPr="00104C58" w:rsidRDefault="00093B3B" w:rsidP="007C7B9B">
            <w:pPr>
              <w:pStyle w:val="TableText"/>
              <w:rPr>
                <w:rFonts w:cs="Times New Roman"/>
              </w:rPr>
            </w:pPr>
            <w:r w:rsidRPr="00104C58">
              <w:rPr>
                <w:rFonts w:cs="Times New Roman"/>
              </w:rPr>
              <w:t>2.4.6</w:t>
            </w:r>
          </w:p>
        </w:tc>
      </w:tr>
      <w:tr w:rsidR="00093B3B" w:rsidRPr="003F04CC" w14:paraId="31E6B6D2" w14:textId="77777777" w:rsidTr="007C7B9B">
        <w:trPr>
          <w:cantSplit/>
        </w:trPr>
        <w:tc>
          <w:tcPr>
            <w:tcW w:w="2284" w:type="dxa"/>
            <w:shd w:val="clear" w:color="auto" w:fill="auto"/>
          </w:tcPr>
          <w:p w14:paraId="307134DD" w14:textId="10973A75" w:rsidR="00093B3B" w:rsidRPr="003F04CC" w:rsidRDefault="00093B3B" w:rsidP="007C7B9B">
            <w:pPr>
              <w:pStyle w:val="TableText"/>
              <w:rPr>
                <w:rFonts w:cs="Times New Roman"/>
              </w:rPr>
            </w:pPr>
            <w:proofErr w:type="spellStart"/>
            <w:r>
              <w:rPr>
                <w:rFonts w:cs="Times New Roman" w:hint="eastAsia"/>
              </w:rPr>
              <w:t>Elasticsearch</w:t>
            </w:r>
            <w:proofErr w:type="spellEnd"/>
          </w:p>
        </w:tc>
        <w:tc>
          <w:tcPr>
            <w:tcW w:w="5643" w:type="dxa"/>
            <w:shd w:val="clear" w:color="auto" w:fill="auto"/>
          </w:tcPr>
          <w:p w14:paraId="0205C1C1" w14:textId="1F2734DB" w:rsidR="00093B3B" w:rsidRPr="003F04CC" w:rsidRDefault="00093B3B" w:rsidP="005F1C27">
            <w:pPr>
              <w:pStyle w:val="TableText"/>
              <w:rPr>
                <w:rFonts w:cs="Times New Roman"/>
              </w:rPr>
            </w:pPr>
            <w:r>
              <w:rPr>
                <w:rFonts w:cs="Times New Roman" w:hint="eastAsia"/>
              </w:rPr>
              <w:t>5.5.1</w:t>
            </w:r>
          </w:p>
        </w:tc>
      </w:tr>
      <w:tr w:rsidR="00093B3B" w:rsidRPr="003F04CC" w14:paraId="1CF83B50" w14:textId="77777777" w:rsidTr="007C7B9B">
        <w:trPr>
          <w:cantSplit/>
        </w:trPr>
        <w:tc>
          <w:tcPr>
            <w:tcW w:w="2284" w:type="dxa"/>
            <w:shd w:val="clear" w:color="auto" w:fill="auto"/>
          </w:tcPr>
          <w:p w14:paraId="7B00687C" w14:textId="2A7546A9" w:rsidR="00093B3B" w:rsidRPr="002C4C67" w:rsidRDefault="00093B3B" w:rsidP="007C7B9B">
            <w:pPr>
              <w:pStyle w:val="TableText"/>
              <w:rPr>
                <w:rFonts w:cs="Times New Roman"/>
              </w:rPr>
            </w:pPr>
            <w:proofErr w:type="spellStart"/>
            <w:r>
              <w:rPr>
                <w:rFonts w:cs="Times New Roman" w:hint="eastAsia"/>
              </w:rPr>
              <w:t>Logstash</w:t>
            </w:r>
            <w:proofErr w:type="spellEnd"/>
          </w:p>
        </w:tc>
        <w:tc>
          <w:tcPr>
            <w:tcW w:w="5643" w:type="dxa"/>
            <w:shd w:val="clear" w:color="auto" w:fill="auto"/>
          </w:tcPr>
          <w:p w14:paraId="59B557DA" w14:textId="1A91FB7D" w:rsidR="00093B3B" w:rsidRPr="003F04CC" w:rsidRDefault="00093B3B" w:rsidP="007C7B9B">
            <w:pPr>
              <w:pStyle w:val="TableText"/>
              <w:rPr>
                <w:rFonts w:cs="Times New Roman"/>
              </w:rPr>
            </w:pPr>
            <w:r>
              <w:rPr>
                <w:rFonts w:cs="Times New Roman" w:hint="eastAsia"/>
              </w:rPr>
              <w:t>5.5.1</w:t>
            </w:r>
            <w:r w:rsidRPr="003F04CC">
              <w:rPr>
                <w:rFonts w:cs="Times New Roman"/>
              </w:rPr>
              <w:t xml:space="preserve"> </w:t>
            </w:r>
          </w:p>
        </w:tc>
      </w:tr>
      <w:tr w:rsidR="00093B3B" w:rsidRPr="003F04CC" w14:paraId="26F30998" w14:textId="77777777" w:rsidTr="007C7B9B">
        <w:trPr>
          <w:cantSplit/>
        </w:trPr>
        <w:tc>
          <w:tcPr>
            <w:tcW w:w="2284" w:type="dxa"/>
            <w:shd w:val="clear" w:color="auto" w:fill="auto"/>
          </w:tcPr>
          <w:p w14:paraId="4A679F4E" w14:textId="54C3E1A3" w:rsidR="00093B3B" w:rsidRDefault="00093B3B" w:rsidP="007C7B9B">
            <w:pPr>
              <w:pStyle w:val="TableText"/>
              <w:rPr>
                <w:rFonts w:cs="Times New Roman"/>
              </w:rPr>
            </w:pPr>
            <w:proofErr w:type="spellStart"/>
            <w:r>
              <w:rPr>
                <w:rFonts w:cs="Times New Roman" w:hint="eastAsia"/>
              </w:rPr>
              <w:t>Kibana</w:t>
            </w:r>
            <w:proofErr w:type="spellEnd"/>
          </w:p>
        </w:tc>
        <w:tc>
          <w:tcPr>
            <w:tcW w:w="5643" w:type="dxa"/>
            <w:shd w:val="clear" w:color="auto" w:fill="auto"/>
          </w:tcPr>
          <w:p w14:paraId="04575F63" w14:textId="712581E9" w:rsidR="00093B3B" w:rsidRDefault="00093B3B" w:rsidP="007C7B9B">
            <w:pPr>
              <w:pStyle w:val="TableText"/>
              <w:rPr>
                <w:rFonts w:cs="Times New Roman"/>
              </w:rPr>
            </w:pPr>
            <w:r>
              <w:rPr>
                <w:rFonts w:cs="Times New Roman" w:hint="eastAsia"/>
              </w:rPr>
              <w:t>5.5.1</w:t>
            </w:r>
          </w:p>
        </w:tc>
      </w:tr>
    </w:tbl>
    <w:bookmarkEnd w:id="20"/>
    <w:p w14:paraId="2C5B91E8" w14:textId="6C91680B" w:rsidR="008F4960" w:rsidRDefault="00CD2AE9" w:rsidP="00BF6AD2">
      <w:pPr>
        <w:pStyle w:val="21"/>
      </w:pPr>
      <w:r>
        <w:rPr>
          <w:rFonts w:hint="eastAsia"/>
          <w:lang w:eastAsia="zh-CN"/>
        </w:rPr>
        <w:t>基本组件</w:t>
      </w:r>
    </w:p>
    <w:p w14:paraId="077B1168" w14:textId="2960A42E" w:rsidR="00BF6AD2" w:rsidRDefault="00BF6AD2" w:rsidP="00BF6AD2">
      <w:pPr>
        <w:pStyle w:val="31"/>
      </w:pPr>
      <w:r>
        <w:rPr>
          <w:rFonts w:hint="eastAsia"/>
        </w:rPr>
        <w:t>安装操作系统</w:t>
      </w:r>
    </w:p>
    <w:p w14:paraId="7B874F8D" w14:textId="1389D0B3" w:rsidR="00BF6AD2" w:rsidRDefault="00BF6AD2" w:rsidP="00BF6AD2">
      <w:pPr>
        <w:ind w:left="420"/>
        <w:rPr>
          <w:rFonts w:ascii="Damascus" w:hAnsi="Damascus"/>
        </w:rPr>
      </w:pPr>
      <w:r>
        <w:rPr>
          <w:rFonts w:hint="eastAsia"/>
        </w:rPr>
        <w:t>无</w:t>
      </w:r>
      <w:r w:rsidR="00D90774">
        <w:rPr>
          <w:rFonts w:hint="eastAsia"/>
        </w:rPr>
        <w:t>其他</w:t>
      </w:r>
      <w:r>
        <w:rPr>
          <w:rFonts w:hint="eastAsia"/>
        </w:rPr>
        <w:t>特殊</w:t>
      </w:r>
      <w:r>
        <w:rPr>
          <w:rFonts w:ascii="Damascus" w:hAnsi="Damascus" w:hint="eastAsia"/>
        </w:rPr>
        <w:t>要求。</w:t>
      </w:r>
    </w:p>
    <w:p w14:paraId="30E659F8" w14:textId="77777777" w:rsidR="00E13B15" w:rsidRDefault="00E13B15" w:rsidP="00BF6AD2">
      <w:pPr>
        <w:ind w:left="420"/>
        <w:rPr>
          <w:rFonts w:ascii="Damascus" w:hAnsi="Damascus"/>
        </w:rPr>
      </w:pPr>
    </w:p>
    <w:p w14:paraId="130005A2" w14:textId="2114E922" w:rsidR="00BF6AD2" w:rsidRDefault="00BF6AD2" w:rsidP="00BF6AD2">
      <w:pPr>
        <w:pStyle w:val="31"/>
      </w:pPr>
      <w:r>
        <w:rPr>
          <w:rFonts w:hint="eastAsia"/>
        </w:rPr>
        <w:t>安装</w:t>
      </w:r>
      <w:r>
        <w:rPr>
          <w:rFonts w:hint="eastAsia"/>
        </w:rPr>
        <w:t>MySQL</w:t>
      </w:r>
      <w:r>
        <w:rPr>
          <w:rFonts w:hint="eastAsia"/>
        </w:rPr>
        <w:t>数据库</w:t>
      </w:r>
    </w:p>
    <w:p w14:paraId="66451A9D" w14:textId="69104C18" w:rsidR="006B52A0" w:rsidRPr="006B52A0" w:rsidRDefault="006B52A0" w:rsidP="006B52A0">
      <w:pPr>
        <w:pStyle w:val="afff6"/>
        <w:numPr>
          <w:ilvl w:val="0"/>
          <w:numId w:val="40"/>
        </w:numPr>
        <w:ind w:firstLineChars="0"/>
        <w:rPr>
          <w:sz w:val="24"/>
          <w:szCs w:val="24"/>
        </w:rPr>
      </w:pPr>
      <w:r>
        <w:rPr>
          <w:rFonts w:hint="eastAsia"/>
          <w:sz w:val="24"/>
          <w:szCs w:val="24"/>
        </w:rPr>
        <w:t>注意</w:t>
      </w:r>
      <w:r>
        <w:rPr>
          <w:rFonts w:ascii="Damascus" w:hAnsi="Damascus" w:hint="eastAsia"/>
          <w:sz w:val="24"/>
          <w:szCs w:val="24"/>
        </w:rPr>
        <w:t>只需要开放内网访问即可</w:t>
      </w:r>
      <w:r w:rsidR="00527C33">
        <w:rPr>
          <w:rFonts w:ascii="Damascus" w:hAnsi="Damascus" w:hint="eastAsia"/>
          <w:sz w:val="24"/>
          <w:szCs w:val="24"/>
        </w:rPr>
        <w:t>；</w:t>
      </w:r>
    </w:p>
    <w:p w14:paraId="1AD89BC0" w14:textId="77777777" w:rsidR="006B52A0" w:rsidRDefault="006B52A0" w:rsidP="00516129">
      <w:pPr>
        <w:ind w:left="420"/>
      </w:pPr>
    </w:p>
    <w:p w14:paraId="2A761A03" w14:textId="6671E84A" w:rsidR="00516129" w:rsidRPr="00516129" w:rsidRDefault="00516129" w:rsidP="00516129">
      <w:pPr>
        <w:pStyle w:val="afff6"/>
        <w:numPr>
          <w:ilvl w:val="0"/>
          <w:numId w:val="40"/>
        </w:numPr>
        <w:ind w:firstLineChars="0"/>
        <w:rPr>
          <w:sz w:val="24"/>
          <w:szCs w:val="24"/>
        </w:rPr>
      </w:pPr>
      <w:r>
        <w:rPr>
          <w:rFonts w:hint="eastAsia"/>
          <w:sz w:val="24"/>
          <w:szCs w:val="24"/>
        </w:rPr>
        <w:t>如果需要修改端口</w:t>
      </w:r>
      <w:r w:rsidR="00783860">
        <w:rPr>
          <w:rFonts w:hint="eastAsia"/>
          <w:sz w:val="24"/>
          <w:szCs w:val="24"/>
        </w:rPr>
        <w:t>，</w:t>
      </w:r>
      <w:proofErr w:type="gramStart"/>
      <w:r w:rsidR="00783860">
        <w:rPr>
          <w:rFonts w:hint="eastAsia"/>
          <w:sz w:val="24"/>
          <w:szCs w:val="24"/>
        </w:rPr>
        <w:t>请修改</w:t>
      </w:r>
      <w:proofErr w:type="gramEnd"/>
      <w:r w:rsidR="00783860" w:rsidRPr="00783860">
        <w:rPr>
          <w:sz w:val="24"/>
          <w:szCs w:val="24"/>
        </w:rPr>
        <w:t>/</w:t>
      </w:r>
      <w:proofErr w:type="spellStart"/>
      <w:r w:rsidR="00783860" w:rsidRPr="00783860">
        <w:rPr>
          <w:sz w:val="24"/>
          <w:szCs w:val="24"/>
        </w:rPr>
        <w:t>usr</w:t>
      </w:r>
      <w:proofErr w:type="spellEnd"/>
      <w:r w:rsidR="00783860" w:rsidRPr="00783860">
        <w:rPr>
          <w:sz w:val="24"/>
          <w:szCs w:val="24"/>
        </w:rPr>
        <w:t>/</w:t>
      </w:r>
      <w:proofErr w:type="spellStart"/>
      <w:r w:rsidR="00783860" w:rsidRPr="00783860">
        <w:rPr>
          <w:sz w:val="24"/>
          <w:szCs w:val="24"/>
        </w:rPr>
        <w:t>my.cnf</w:t>
      </w:r>
      <w:proofErr w:type="spellEnd"/>
      <w:r w:rsidR="00783860">
        <w:rPr>
          <w:rFonts w:hint="eastAsia"/>
          <w:sz w:val="24"/>
          <w:szCs w:val="24"/>
        </w:rPr>
        <w:t>中的参数</w:t>
      </w:r>
      <w:r w:rsidR="00783860">
        <w:rPr>
          <w:rFonts w:hint="eastAsia"/>
          <w:sz w:val="24"/>
          <w:szCs w:val="24"/>
        </w:rPr>
        <w:t>port</w:t>
      </w:r>
      <w:r w:rsidR="00783860">
        <w:rPr>
          <w:rFonts w:hint="eastAsia"/>
          <w:sz w:val="24"/>
          <w:szCs w:val="24"/>
        </w:rPr>
        <w:t>，例如</w:t>
      </w:r>
      <w:r w:rsidR="00783860">
        <w:rPr>
          <w:rFonts w:hint="eastAsia"/>
          <w:sz w:val="24"/>
          <w:szCs w:val="24"/>
        </w:rPr>
        <w:t>port=9906</w:t>
      </w:r>
      <w:r w:rsidR="003C3F19">
        <w:rPr>
          <w:rFonts w:hint="eastAsia"/>
          <w:sz w:val="24"/>
          <w:szCs w:val="24"/>
        </w:rPr>
        <w:t>；</w:t>
      </w:r>
    </w:p>
    <w:p w14:paraId="53BA3AFF" w14:textId="77777777" w:rsidR="00516129" w:rsidRPr="006B52A0" w:rsidRDefault="00516129" w:rsidP="006B52A0">
      <w:pPr>
        <w:ind w:left="0"/>
      </w:pPr>
    </w:p>
    <w:p w14:paraId="41501A95" w14:textId="314411C9" w:rsidR="00744686" w:rsidRPr="005A02DB" w:rsidRDefault="00744686" w:rsidP="00744686">
      <w:pPr>
        <w:pStyle w:val="afff6"/>
        <w:numPr>
          <w:ilvl w:val="0"/>
          <w:numId w:val="40"/>
        </w:numPr>
        <w:ind w:firstLineChars="0"/>
        <w:rPr>
          <w:sz w:val="24"/>
          <w:szCs w:val="24"/>
        </w:rPr>
      </w:pPr>
      <w:r>
        <w:rPr>
          <w:rFonts w:hint="eastAsia"/>
          <w:sz w:val="24"/>
          <w:szCs w:val="24"/>
        </w:rPr>
        <w:t>创建</w:t>
      </w:r>
      <w:r>
        <w:rPr>
          <w:rFonts w:ascii="Damascus" w:hAnsi="Damascus" w:hint="eastAsia"/>
          <w:sz w:val="24"/>
          <w:szCs w:val="24"/>
        </w:rPr>
        <w:t>数据库实例</w:t>
      </w:r>
      <w:proofErr w:type="spellStart"/>
      <w:r w:rsidR="005A02DB">
        <w:rPr>
          <w:rFonts w:cs="Times New Roman" w:hint="eastAsia"/>
          <w:sz w:val="24"/>
          <w:szCs w:val="24"/>
        </w:rPr>
        <w:t>tw</w:t>
      </w:r>
      <w:proofErr w:type="spellEnd"/>
      <w:r w:rsidR="005A02DB">
        <w:rPr>
          <w:rFonts w:cs="Times New Roman" w:hint="eastAsia"/>
          <w:sz w:val="24"/>
          <w:szCs w:val="24"/>
        </w:rPr>
        <w:t>-asp</w:t>
      </w:r>
      <w:r>
        <w:rPr>
          <w:rFonts w:ascii="Damascus" w:hAnsi="Damascus" w:hint="eastAsia"/>
          <w:sz w:val="24"/>
          <w:szCs w:val="24"/>
        </w:rPr>
        <w:t>，并导入初始</w:t>
      </w:r>
      <w:r>
        <w:rPr>
          <w:rFonts w:cs="Times New Roman" w:hint="eastAsia"/>
          <w:sz w:val="24"/>
          <w:szCs w:val="24"/>
        </w:rPr>
        <w:t>SQL</w:t>
      </w:r>
      <w:r w:rsidR="005A02DB">
        <w:rPr>
          <w:rFonts w:cs="Times New Roman" w:hint="eastAsia"/>
          <w:sz w:val="24"/>
          <w:szCs w:val="24"/>
        </w:rPr>
        <w:t>脚本</w:t>
      </w:r>
      <w:r w:rsidR="00527C33">
        <w:rPr>
          <w:rFonts w:cs="Times New Roman" w:hint="eastAsia"/>
          <w:sz w:val="24"/>
          <w:szCs w:val="24"/>
        </w:rPr>
        <w:t>；</w:t>
      </w:r>
    </w:p>
    <w:p w14:paraId="184E9C8D" w14:textId="77777777" w:rsidR="006B52A0" w:rsidRPr="00FE6C50" w:rsidRDefault="006B52A0" w:rsidP="005A02DB">
      <w:pPr>
        <w:ind w:left="840"/>
        <w:rPr>
          <w:color w:val="FF0000"/>
          <w:sz w:val="24"/>
          <w:szCs w:val="24"/>
        </w:rPr>
      </w:pPr>
    </w:p>
    <w:p w14:paraId="632B85CC" w14:textId="0FFB1568" w:rsidR="007D778B" w:rsidRDefault="007D778B" w:rsidP="007D778B">
      <w:pPr>
        <w:pStyle w:val="afff6"/>
        <w:numPr>
          <w:ilvl w:val="0"/>
          <w:numId w:val="40"/>
        </w:numPr>
        <w:ind w:firstLineChars="0"/>
        <w:rPr>
          <w:sz w:val="24"/>
          <w:szCs w:val="24"/>
        </w:rPr>
      </w:pPr>
      <w:r>
        <w:rPr>
          <w:rFonts w:hint="eastAsia"/>
          <w:sz w:val="24"/>
          <w:szCs w:val="24"/>
        </w:rPr>
        <w:t>新建账号</w:t>
      </w:r>
      <w:r w:rsidR="001C7A3F">
        <w:rPr>
          <w:rFonts w:hint="eastAsia"/>
          <w:sz w:val="24"/>
          <w:szCs w:val="24"/>
        </w:rPr>
        <w:t>并授权</w:t>
      </w:r>
    </w:p>
    <w:p w14:paraId="5812C41A" w14:textId="3A4DBF8C" w:rsidR="00516129" w:rsidRPr="00516129" w:rsidRDefault="001C7A3F" w:rsidP="00516129">
      <w:pPr>
        <w:ind w:left="420" w:firstLine="420"/>
      </w:pPr>
      <w:r w:rsidRPr="001C7A3F">
        <w:t>CREATE USER</w:t>
      </w:r>
      <w:r w:rsidR="00057D48">
        <w:t xml:space="preserve"> '</w:t>
      </w:r>
      <w:proofErr w:type="spellStart"/>
      <w:r w:rsidR="005744B3">
        <w:rPr>
          <w:rFonts w:hint="eastAsia"/>
        </w:rPr>
        <w:t>twpa</w:t>
      </w:r>
      <w:r w:rsidR="00057D48">
        <w:rPr>
          <w:rFonts w:hint="eastAsia"/>
        </w:rPr>
        <w:t>s</w:t>
      </w:r>
      <w:proofErr w:type="spellEnd"/>
      <w:r>
        <w:t>'@'%' IDENTIFIED BY '</w:t>
      </w:r>
      <w:r>
        <w:rPr>
          <w:rFonts w:hint="eastAsia"/>
        </w:rPr>
        <w:t>******</w:t>
      </w:r>
      <w:r w:rsidRPr="001C7A3F">
        <w:t>';</w:t>
      </w:r>
    </w:p>
    <w:p w14:paraId="3598C012" w14:textId="77777777" w:rsidR="00516129" w:rsidRDefault="00516129" w:rsidP="00FE6C50">
      <w:pPr>
        <w:ind w:left="420" w:firstLine="420"/>
      </w:pPr>
    </w:p>
    <w:p w14:paraId="635E3A10" w14:textId="77777777" w:rsidR="00E13B15" w:rsidRPr="00FE6C50" w:rsidRDefault="00E13B15" w:rsidP="00FE6C50">
      <w:pPr>
        <w:ind w:left="420" w:firstLine="420"/>
      </w:pPr>
    </w:p>
    <w:p w14:paraId="4933125E" w14:textId="1165333A" w:rsidR="00E13B15" w:rsidRDefault="00E13B15" w:rsidP="00E13B15">
      <w:pPr>
        <w:pStyle w:val="31"/>
      </w:pPr>
      <w:r>
        <w:rPr>
          <w:rFonts w:hint="eastAsia"/>
        </w:rPr>
        <w:t>安装</w:t>
      </w:r>
      <w:r>
        <w:rPr>
          <w:rFonts w:hint="eastAsia"/>
        </w:rPr>
        <w:t>JDK</w:t>
      </w:r>
    </w:p>
    <w:p w14:paraId="3E0E9004" w14:textId="46A0D1FD" w:rsidR="001F49CC" w:rsidRDefault="001F49CC" w:rsidP="001F49CC">
      <w:pPr>
        <w:ind w:left="420"/>
        <w:rPr>
          <w:rFonts w:ascii="Damascus" w:hAnsi="Damascus"/>
        </w:rPr>
      </w:pPr>
      <w:r>
        <w:rPr>
          <w:rFonts w:hint="eastAsia"/>
        </w:rPr>
        <w:t>无其他特殊</w:t>
      </w:r>
      <w:r>
        <w:rPr>
          <w:rFonts w:ascii="Damascus" w:hAnsi="Damascus" w:hint="eastAsia"/>
        </w:rPr>
        <w:t>要求，需要写入</w:t>
      </w:r>
      <w:r>
        <w:rPr>
          <w:rFonts w:cs="Times New Roman" w:hint="eastAsia"/>
        </w:rPr>
        <w:t>PATH</w:t>
      </w:r>
      <w:r>
        <w:rPr>
          <w:rFonts w:ascii="Damascus" w:hAnsi="Damascus" w:hint="eastAsia"/>
        </w:rPr>
        <w:t>。</w:t>
      </w:r>
    </w:p>
    <w:p w14:paraId="544E4EE7" w14:textId="77777777" w:rsidR="001F49CC" w:rsidRDefault="001F49CC" w:rsidP="001F49CC">
      <w:pPr>
        <w:ind w:left="0"/>
      </w:pPr>
    </w:p>
    <w:p w14:paraId="3A75B298" w14:textId="28126F50" w:rsidR="006B52A0" w:rsidRDefault="006B52A0" w:rsidP="006B52A0">
      <w:pPr>
        <w:pStyle w:val="31"/>
      </w:pPr>
      <w:r>
        <w:rPr>
          <w:rFonts w:hint="eastAsia"/>
        </w:rPr>
        <w:t>安装</w:t>
      </w:r>
      <w:r>
        <w:rPr>
          <w:rFonts w:hint="eastAsia"/>
        </w:rPr>
        <w:t>Redis</w:t>
      </w:r>
    </w:p>
    <w:p w14:paraId="72D4942D" w14:textId="7C04F67B" w:rsidR="00D45011" w:rsidRDefault="00D45011" w:rsidP="00D45011">
      <w:pPr>
        <w:ind w:left="420"/>
        <w:rPr>
          <w:rFonts w:ascii="Damascus" w:hAnsi="Damascus"/>
        </w:rPr>
      </w:pPr>
      <w:r>
        <w:rPr>
          <w:rFonts w:hint="eastAsia"/>
        </w:rPr>
        <w:t>注意</w:t>
      </w:r>
      <w:r>
        <w:rPr>
          <w:rFonts w:ascii="Damascus" w:hAnsi="Damascus" w:hint="eastAsia"/>
        </w:rPr>
        <w:t>只需要开放内网访问即可</w:t>
      </w:r>
      <w:r w:rsidR="00FF4DA7">
        <w:rPr>
          <w:rFonts w:ascii="Damascus" w:hAnsi="Damascus" w:hint="eastAsia"/>
        </w:rPr>
        <w:t>，可以不设置密码</w:t>
      </w:r>
      <w:r w:rsidR="009705CA">
        <w:rPr>
          <w:rFonts w:ascii="Damascus" w:hAnsi="Damascus" w:hint="eastAsia"/>
        </w:rPr>
        <w:t>，使用默认端口</w:t>
      </w:r>
      <w:r w:rsidR="009705CA">
        <w:rPr>
          <w:rFonts w:cs="Times New Roman" w:hint="eastAsia"/>
        </w:rPr>
        <w:t>6379</w:t>
      </w:r>
      <w:r w:rsidR="00527C33">
        <w:rPr>
          <w:rFonts w:ascii="Damascus" w:hAnsi="Damascus" w:hint="eastAsia"/>
        </w:rPr>
        <w:t>。</w:t>
      </w:r>
    </w:p>
    <w:p w14:paraId="30272AD0" w14:textId="77777777" w:rsidR="00E91671" w:rsidRDefault="00E91671" w:rsidP="00D45011">
      <w:pPr>
        <w:ind w:left="420"/>
        <w:rPr>
          <w:rFonts w:ascii="Damascus" w:hAnsi="Damascus"/>
        </w:rPr>
      </w:pPr>
    </w:p>
    <w:p w14:paraId="60511D57" w14:textId="440056BF" w:rsidR="00E91671" w:rsidRDefault="00E91671" w:rsidP="00E91671">
      <w:pPr>
        <w:pStyle w:val="31"/>
      </w:pPr>
      <w:r>
        <w:rPr>
          <w:rFonts w:hint="eastAsia"/>
        </w:rPr>
        <w:lastRenderedPageBreak/>
        <w:t>安装</w:t>
      </w:r>
      <w:r w:rsidR="005F037A">
        <w:rPr>
          <w:rFonts w:hint="eastAsia"/>
        </w:rPr>
        <w:t>Kafka</w:t>
      </w:r>
    </w:p>
    <w:p w14:paraId="48982B66" w14:textId="6249273B" w:rsidR="00E91671" w:rsidRPr="00E91671" w:rsidRDefault="009815D9" w:rsidP="00DB4B4A">
      <w:pPr>
        <w:ind w:left="420"/>
      </w:pPr>
      <w:r>
        <w:rPr>
          <w:rFonts w:hint="eastAsia"/>
        </w:rPr>
        <w:t>目前</w:t>
      </w:r>
      <w:proofErr w:type="spellStart"/>
      <w:r>
        <w:rPr>
          <w:rFonts w:hint="eastAsia"/>
        </w:rPr>
        <w:t>kafka</w:t>
      </w:r>
      <w:proofErr w:type="spellEnd"/>
      <w:r>
        <w:rPr>
          <w:rFonts w:hint="eastAsia"/>
        </w:rPr>
        <w:t>是</w:t>
      </w:r>
      <w:proofErr w:type="gramStart"/>
      <w:r>
        <w:rPr>
          <w:rFonts w:hint="eastAsia"/>
        </w:rPr>
        <w:t>由天闻研发</w:t>
      </w:r>
      <w:proofErr w:type="gramEnd"/>
      <w:r>
        <w:rPr>
          <w:rFonts w:hint="eastAsia"/>
        </w:rPr>
        <w:t>人员安装</w:t>
      </w:r>
      <w:r w:rsidR="00DB4B4A">
        <w:rPr>
          <w:rFonts w:ascii="Damascus" w:hAnsi="Damascus" w:hint="eastAsia"/>
        </w:rPr>
        <w:t>。</w:t>
      </w:r>
    </w:p>
    <w:p w14:paraId="69A231BF" w14:textId="77777777" w:rsidR="00E91671" w:rsidRDefault="00E91671" w:rsidP="00D45011">
      <w:pPr>
        <w:ind w:left="420"/>
      </w:pPr>
    </w:p>
    <w:p w14:paraId="1BDB9182" w14:textId="65513D07" w:rsidR="00093B3B" w:rsidRDefault="00093B3B" w:rsidP="00093B3B">
      <w:pPr>
        <w:pStyle w:val="31"/>
      </w:pPr>
      <w:r>
        <w:rPr>
          <w:rFonts w:hint="eastAsia"/>
        </w:rPr>
        <w:t>安装</w:t>
      </w:r>
      <w:r w:rsidR="007D7E5C">
        <w:rPr>
          <w:rFonts w:hint="eastAsia"/>
        </w:rPr>
        <w:t>Elasticsearch</w:t>
      </w:r>
    </w:p>
    <w:p w14:paraId="5169E4FE" w14:textId="08436C8D" w:rsidR="00093B3B" w:rsidRPr="00A35E4A" w:rsidRDefault="00F846C7" w:rsidP="00A35E4A">
      <w:pPr>
        <w:ind w:left="420" w:firstLine="420"/>
        <w:rPr>
          <w:rFonts w:cs="Times New Roman"/>
        </w:rPr>
      </w:pPr>
      <w:r>
        <w:rPr>
          <w:rFonts w:hint="eastAsia"/>
        </w:rPr>
        <w:t>注意，这里安装的是</w:t>
      </w:r>
      <w:proofErr w:type="spellStart"/>
      <w:r>
        <w:rPr>
          <w:rFonts w:hint="eastAsia"/>
        </w:rPr>
        <w:t>Elasticsearch</w:t>
      </w:r>
      <w:proofErr w:type="spellEnd"/>
      <w:r>
        <w:rPr>
          <w:rFonts w:hint="eastAsia"/>
        </w:rPr>
        <w:t xml:space="preserve"> 2.4.6</w:t>
      </w:r>
      <w:r w:rsidR="00093B3B">
        <w:rPr>
          <w:rFonts w:ascii="Damascus" w:hAnsi="Damascus" w:hint="eastAsia"/>
        </w:rPr>
        <w:t>。</w:t>
      </w:r>
      <w:r w:rsidR="00A35E4A">
        <w:rPr>
          <w:rFonts w:ascii="Damascus" w:hAnsi="Damascus" w:hint="eastAsia"/>
        </w:rPr>
        <w:t>安装之后用</w:t>
      </w:r>
      <w:r w:rsidR="00A35E4A">
        <w:rPr>
          <w:rFonts w:cs="Times New Roman" w:hint="eastAsia"/>
        </w:rPr>
        <w:t>49</w:t>
      </w:r>
      <w:r w:rsidR="00A35E4A">
        <w:rPr>
          <w:rFonts w:cs="Times New Roman" w:hint="eastAsia"/>
        </w:rPr>
        <w:t>上的</w:t>
      </w:r>
      <w:r w:rsidR="00A35E4A" w:rsidRPr="00A35E4A">
        <w:rPr>
          <w:rFonts w:cs="Times New Roman"/>
        </w:rPr>
        <w:t>/</w:t>
      </w:r>
      <w:proofErr w:type="spellStart"/>
      <w:r w:rsidR="00A35E4A" w:rsidRPr="00A35E4A">
        <w:rPr>
          <w:rFonts w:cs="Times New Roman"/>
        </w:rPr>
        <w:t>tw</w:t>
      </w:r>
      <w:proofErr w:type="spellEnd"/>
      <w:r w:rsidR="00A35E4A" w:rsidRPr="00A35E4A">
        <w:rPr>
          <w:rFonts w:cs="Times New Roman"/>
        </w:rPr>
        <w:t>-asp/elasticsearch-2.4.6/</w:t>
      </w:r>
      <w:proofErr w:type="spellStart"/>
      <w:r w:rsidR="00A35E4A" w:rsidRPr="00A35E4A">
        <w:rPr>
          <w:rFonts w:cs="Times New Roman"/>
        </w:rPr>
        <w:t>config</w:t>
      </w:r>
      <w:proofErr w:type="spellEnd"/>
      <w:r w:rsidR="00A35E4A">
        <w:rPr>
          <w:rFonts w:cs="Times New Roman" w:hint="eastAsia"/>
        </w:rPr>
        <w:t>/</w:t>
      </w:r>
      <w:proofErr w:type="spellStart"/>
      <w:r w:rsidR="00A35E4A">
        <w:rPr>
          <w:rFonts w:cs="Times New Roman" w:hint="eastAsia"/>
        </w:rPr>
        <w:t>elasticsearch.yml</w:t>
      </w:r>
      <w:proofErr w:type="spellEnd"/>
      <w:r w:rsidR="00A35E4A">
        <w:rPr>
          <w:rFonts w:cs="Times New Roman" w:hint="eastAsia"/>
        </w:rPr>
        <w:t>来替换</w:t>
      </w:r>
      <w:proofErr w:type="spellStart"/>
      <w:r w:rsidR="00A35E4A">
        <w:rPr>
          <w:rFonts w:cs="Times New Roman" w:hint="eastAsia"/>
        </w:rPr>
        <w:t>config</w:t>
      </w:r>
      <w:proofErr w:type="spellEnd"/>
      <w:r w:rsidR="00A35E4A">
        <w:rPr>
          <w:rFonts w:cs="Times New Roman" w:hint="eastAsia"/>
        </w:rPr>
        <w:t>目录下的文件。</w:t>
      </w:r>
    </w:p>
    <w:p w14:paraId="12B8BF44" w14:textId="4CBB2D06" w:rsidR="00A35E4A" w:rsidRDefault="00A35E4A" w:rsidP="00093B3B">
      <w:pPr>
        <w:ind w:left="420"/>
        <w:rPr>
          <w:rFonts w:cs="Times New Roman"/>
        </w:rPr>
      </w:pPr>
    </w:p>
    <w:p w14:paraId="45F9D134" w14:textId="39E10DF7" w:rsidR="00093B3B" w:rsidRDefault="004B3112" w:rsidP="00D45011">
      <w:pPr>
        <w:ind w:left="420"/>
        <w:rPr>
          <w:rFonts w:cs="Times New Roman"/>
        </w:rPr>
      </w:pPr>
      <w:r>
        <w:rPr>
          <w:rFonts w:cs="Times New Roman" w:hint="eastAsia"/>
        </w:rPr>
        <w:t>注意</w:t>
      </w:r>
      <w:r>
        <w:rPr>
          <w:rFonts w:cs="Times New Roman" w:hint="eastAsia"/>
        </w:rPr>
        <w:t xml:space="preserve"> </w:t>
      </w:r>
      <w:r>
        <w:rPr>
          <w:rFonts w:cs="Times New Roman" w:hint="eastAsia"/>
        </w:rPr>
        <w:t>如果当前系统已经存在</w:t>
      </w:r>
      <w:r>
        <w:rPr>
          <w:rFonts w:hint="eastAsia"/>
        </w:rPr>
        <w:t>其他版本，建议</w:t>
      </w:r>
      <w:proofErr w:type="gramStart"/>
      <w:r>
        <w:rPr>
          <w:rFonts w:hint="eastAsia"/>
        </w:rPr>
        <w:t>再其他</w:t>
      </w:r>
      <w:proofErr w:type="gramEnd"/>
      <w:r>
        <w:rPr>
          <w:rFonts w:hint="eastAsia"/>
        </w:rPr>
        <w:t>服务器安装，或者使用</w:t>
      </w:r>
      <w:r>
        <w:rPr>
          <w:rFonts w:hint="eastAsia"/>
        </w:rPr>
        <w:t>49</w:t>
      </w:r>
      <w:r>
        <w:rPr>
          <w:rFonts w:hint="eastAsia"/>
        </w:rPr>
        <w:t>服务器中</w:t>
      </w:r>
      <w:r w:rsidRPr="00A35E4A">
        <w:rPr>
          <w:rFonts w:cs="Times New Roman"/>
        </w:rPr>
        <w:t>/</w:t>
      </w:r>
      <w:proofErr w:type="spellStart"/>
      <w:r w:rsidRPr="00A35E4A">
        <w:rPr>
          <w:rFonts w:cs="Times New Roman"/>
        </w:rPr>
        <w:t>tw</w:t>
      </w:r>
      <w:proofErr w:type="spellEnd"/>
      <w:r w:rsidRPr="00A35E4A">
        <w:rPr>
          <w:rFonts w:cs="Times New Roman"/>
        </w:rPr>
        <w:t>-asp/elasticsearch-2.4.6</w:t>
      </w:r>
      <w:r>
        <w:rPr>
          <w:rFonts w:cs="Times New Roman" w:hint="eastAsia"/>
        </w:rPr>
        <w:t>，拷贝整个文件。</w:t>
      </w:r>
    </w:p>
    <w:p w14:paraId="39CE9584" w14:textId="71EB38C4" w:rsidR="001E2C8D" w:rsidRDefault="001E2C8D" w:rsidP="00D45011">
      <w:pPr>
        <w:ind w:left="420"/>
        <w:rPr>
          <w:rFonts w:cs="Times New Roman"/>
        </w:rPr>
      </w:pPr>
      <w:r>
        <w:rPr>
          <w:rFonts w:cs="Times New Roman" w:hint="eastAsia"/>
        </w:rPr>
        <w:t>建议从</w:t>
      </w:r>
      <w:r>
        <w:rPr>
          <w:rFonts w:cs="Times New Roman" w:hint="eastAsia"/>
        </w:rPr>
        <w:t>b</w:t>
      </w:r>
      <w:r>
        <w:rPr>
          <w:rFonts w:cs="Times New Roman" w:hint="eastAsia"/>
        </w:rPr>
        <w:t>流程开始</w:t>
      </w:r>
    </w:p>
    <w:p w14:paraId="5CC98430" w14:textId="11EE7F69" w:rsidR="004B3112" w:rsidRDefault="004B3112" w:rsidP="004B3112">
      <w:pPr>
        <w:pStyle w:val="afff6"/>
        <w:numPr>
          <w:ilvl w:val="0"/>
          <w:numId w:val="41"/>
        </w:numPr>
        <w:ind w:firstLineChars="0"/>
        <w:rPr>
          <w:rFonts w:cs="Times New Roman"/>
        </w:rPr>
      </w:pPr>
      <w:r w:rsidRPr="004B3112">
        <w:rPr>
          <w:rFonts w:cs="Times New Roman" w:hint="eastAsia"/>
        </w:rPr>
        <w:t>启动文件：</w:t>
      </w:r>
      <w:r w:rsidRPr="004B3112">
        <w:rPr>
          <w:rFonts w:cs="Times New Roman" w:hint="eastAsia"/>
        </w:rPr>
        <w:t>bin/</w:t>
      </w:r>
      <w:proofErr w:type="spellStart"/>
      <w:r w:rsidRPr="004B3112">
        <w:rPr>
          <w:rFonts w:cs="Times New Roman" w:hint="eastAsia"/>
        </w:rPr>
        <w:t>elasticsearch</w:t>
      </w:r>
      <w:proofErr w:type="spellEnd"/>
    </w:p>
    <w:p w14:paraId="1EA71F57" w14:textId="0C6A1597" w:rsidR="004B3112" w:rsidRDefault="004B3112" w:rsidP="004B3112">
      <w:pPr>
        <w:pStyle w:val="afff6"/>
        <w:ind w:left="780" w:firstLineChars="0" w:firstLine="0"/>
        <w:rPr>
          <w:rFonts w:cs="Times New Roman"/>
        </w:rPr>
      </w:pPr>
      <w:r>
        <w:rPr>
          <w:rFonts w:hint="eastAsia"/>
        </w:rPr>
        <w:t>启动命令：</w:t>
      </w:r>
      <w:r>
        <w:rPr>
          <w:rFonts w:hint="eastAsia"/>
        </w:rPr>
        <w:t>.</w:t>
      </w:r>
      <w:r w:rsidRPr="004B3112">
        <w:rPr>
          <w:rFonts w:cs="Times New Roman" w:hint="eastAsia"/>
        </w:rPr>
        <w:t xml:space="preserve"> </w:t>
      </w:r>
      <w:r>
        <w:rPr>
          <w:rFonts w:cs="Times New Roman" w:hint="eastAsia"/>
        </w:rPr>
        <w:t>/</w:t>
      </w:r>
      <w:proofErr w:type="spellStart"/>
      <w:r>
        <w:rPr>
          <w:rFonts w:cs="Times New Roman" w:hint="eastAsia"/>
        </w:rPr>
        <w:t>elasticsearch</w:t>
      </w:r>
      <w:proofErr w:type="spellEnd"/>
    </w:p>
    <w:p w14:paraId="24E51C78" w14:textId="084AF5F2" w:rsidR="004B3112" w:rsidRDefault="004B3112" w:rsidP="004B3112">
      <w:pPr>
        <w:pStyle w:val="afff6"/>
        <w:numPr>
          <w:ilvl w:val="0"/>
          <w:numId w:val="41"/>
        </w:numPr>
        <w:ind w:firstLineChars="0"/>
        <w:rPr>
          <w:rFonts w:cs="Times New Roman"/>
        </w:rPr>
      </w:pPr>
      <w:r>
        <w:rPr>
          <w:rFonts w:cs="Times New Roman" w:hint="eastAsia"/>
        </w:rPr>
        <w:t>如果启动出现异常：</w:t>
      </w:r>
      <w:r>
        <w:rPr>
          <w:rFonts w:cs="Times New Roman" w:hint="eastAsia"/>
        </w:rPr>
        <w:t>don</w:t>
      </w:r>
      <w:r>
        <w:rPr>
          <w:rFonts w:ascii="Helvetica" w:eastAsia="Helvetica" w:hAnsi="Helvetica" w:cs="Helvetica"/>
        </w:rPr>
        <w:t>’</w:t>
      </w:r>
      <w:r>
        <w:rPr>
          <w:rFonts w:cs="Times New Roman" w:hint="eastAsia"/>
        </w:rPr>
        <w:t xml:space="preserve">t run </w:t>
      </w:r>
      <w:proofErr w:type="spellStart"/>
      <w:r>
        <w:rPr>
          <w:rFonts w:cs="Times New Roman" w:hint="eastAsia"/>
        </w:rPr>
        <w:t>elasticsearch</w:t>
      </w:r>
      <w:proofErr w:type="spellEnd"/>
      <w:r>
        <w:rPr>
          <w:rFonts w:cs="Times New Roman" w:hint="eastAsia"/>
        </w:rPr>
        <w:t xml:space="preserve"> as root</w:t>
      </w:r>
    </w:p>
    <w:p w14:paraId="13117129" w14:textId="12862E3F" w:rsidR="004B3112" w:rsidRDefault="0029381F" w:rsidP="004B3112">
      <w:pPr>
        <w:pStyle w:val="afff6"/>
        <w:ind w:left="780" w:firstLineChars="0" w:firstLine="0"/>
        <w:rPr>
          <w:rFonts w:cs="Times New Roman"/>
        </w:rPr>
      </w:pPr>
      <w:r>
        <w:rPr>
          <w:rFonts w:cs="Times New Roman" w:hint="eastAsia"/>
        </w:rPr>
        <w:t>执行命令：</w:t>
      </w:r>
    </w:p>
    <w:p w14:paraId="3741A883" w14:textId="67E5C4C7" w:rsidR="00FB03E2" w:rsidRPr="00FB03E2" w:rsidRDefault="00B35715" w:rsidP="00FB03E2">
      <w:pPr>
        <w:pStyle w:val="afff6"/>
        <w:ind w:left="780" w:firstLineChars="0" w:firstLine="0"/>
        <w:rPr>
          <w:rFonts w:cs="Times New Roman"/>
        </w:rPr>
      </w:pPr>
      <w:proofErr w:type="spellStart"/>
      <w:proofErr w:type="gramStart"/>
      <w:r>
        <w:rPr>
          <w:rFonts w:cs="Times New Roman" w:hint="eastAsia"/>
        </w:rPr>
        <w:t>group</w:t>
      </w:r>
      <w:r w:rsidR="00FB03E2">
        <w:rPr>
          <w:rFonts w:cs="Times New Roman" w:hint="eastAsia"/>
        </w:rPr>
        <w:t>add</w:t>
      </w:r>
      <w:proofErr w:type="spellEnd"/>
      <w:proofErr w:type="gramEnd"/>
      <w:r w:rsidR="00FB03E2">
        <w:rPr>
          <w:rFonts w:cs="Times New Roman" w:hint="eastAsia"/>
        </w:rPr>
        <w:t xml:space="preserve"> </w:t>
      </w:r>
      <w:proofErr w:type="spellStart"/>
      <w:r w:rsidR="00FB03E2">
        <w:rPr>
          <w:rFonts w:cs="Times New Roman" w:hint="eastAsia"/>
        </w:rPr>
        <w:t>twasp</w:t>
      </w:r>
      <w:proofErr w:type="spellEnd"/>
    </w:p>
    <w:p w14:paraId="0B1C4152" w14:textId="69325FA2" w:rsidR="00B35715" w:rsidRDefault="00B35715" w:rsidP="004B3112">
      <w:pPr>
        <w:pStyle w:val="afff6"/>
        <w:ind w:left="780" w:firstLineChars="0" w:firstLine="0"/>
        <w:rPr>
          <w:rFonts w:cs="Times New Roman"/>
        </w:rPr>
      </w:pPr>
      <w:proofErr w:type="spellStart"/>
      <w:proofErr w:type="gramStart"/>
      <w:r>
        <w:rPr>
          <w:rFonts w:cs="Times New Roman" w:hint="eastAsia"/>
        </w:rPr>
        <w:t>useradd</w:t>
      </w:r>
      <w:proofErr w:type="spellEnd"/>
      <w:proofErr w:type="gramEnd"/>
      <w:r>
        <w:rPr>
          <w:rFonts w:cs="Times New Roman" w:hint="eastAsia"/>
        </w:rPr>
        <w:t xml:space="preserve"> </w:t>
      </w:r>
      <w:proofErr w:type="spellStart"/>
      <w:r>
        <w:rPr>
          <w:rFonts w:cs="Times New Roman" w:hint="eastAsia"/>
        </w:rPr>
        <w:t>twasp</w:t>
      </w:r>
      <w:r w:rsidR="00FB03E2">
        <w:rPr>
          <w:rFonts w:cs="Times New Roman" w:hint="eastAsia"/>
        </w:rPr>
        <w:t>-es</w:t>
      </w:r>
      <w:proofErr w:type="spellEnd"/>
      <w:r>
        <w:rPr>
          <w:rFonts w:cs="Times New Roman" w:hint="eastAsia"/>
        </w:rPr>
        <w:t xml:space="preserve"> </w:t>
      </w:r>
      <w:r>
        <w:rPr>
          <w:rFonts w:ascii="Helvetica" w:eastAsia="Helvetica" w:hAnsi="Helvetica" w:cs="Helvetica"/>
        </w:rPr>
        <w:t>–</w:t>
      </w:r>
      <w:r>
        <w:rPr>
          <w:rFonts w:cs="Times New Roman" w:hint="eastAsia"/>
        </w:rPr>
        <w:t xml:space="preserve">g </w:t>
      </w:r>
      <w:proofErr w:type="spellStart"/>
      <w:r w:rsidR="00FB03E2">
        <w:rPr>
          <w:rFonts w:cs="Times New Roman" w:hint="eastAsia"/>
        </w:rPr>
        <w:t>twasp</w:t>
      </w:r>
      <w:proofErr w:type="spellEnd"/>
    </w:p>
    <w:p w14:paraId="17572C02" w14:textId="25B8A293" w:rsidR="00FB03E2" w:rsidRPr="00FB03E2" w:rsidRDefault="00FB03E2" w:rsidP="00FB03E2">
      <w:pPr>
        <w:ind w:left="0"/>
        <w:rPr>
          <w:rFonts w:cs="Times New Roman"/>
        </w:rPr>
      </w:pPr>
      <w:r>
        <w:rPr>
          <w:rFonts w:cs="Times New Roman" w:hint="eastAsia"/>
        </w:rPr>
        <w:tab/>
      </w:r>
      <w:r>
        <w:rPr>
          <w:rFonts w:cs="Times New Roman" w:hint="eastAsia"/>
        </w:rPr>
        <w:tab/>
      </w:r>
      <w:r>
        <w:rPr>
          <w:rFonts w:cs="Times New Roman" w:hint="eastAsia"/>
        </w:rPr>
        <w:t>修改</w:t>
      </w:r>
      <w:proofErr w:type="spellStart"/>
      <w:r>
        <w:rPr>
          <w:rFonts w:cs="Times New Roman" w:hint="eastAsia"/>
        </w:rPr>
        <w:t>es</w:t>
      </w:r>
      <w:proofErr w:type="spellEnd"/>
      <w:r>
        <w:rPr>
          <w:rFonts w:cs="Times New Roman" w:hint="eastAsia"/>
        </w:rPr>
        <w:t>文件夹所属用户和用户组</w:t>
      </w:r>
      <w:r w:rsidRPr="00FB03E2">
        <w:rPr>
          <w:rFonts w:cs="Times New Roman" w:hint="eastAsia"/>
        </w:rPr>
        <w:t xml:space="preserve"> </w:t>
      </w:r>
    </w:p>
    <w:p w14:paraId="4C8BBDEA" w14:textId="0438EFE1" w:rsidR="00FB03E2" w:rsidRDefault="00FB03E2" w:rsidP="004B3112">
      <w:pPr>
        <w:pStyle w:val="afff6"/>
        <w:ind w:left="780" w:firstLineChars="0" w:firstLine="0"/>
        <w:rPr>
          <w:rFonts w:cs="Times New Roman"/>
        </w:rPr>
      </w:pPr>
      <w:proofErr w:type="spellStart"/>
      <w:proofErr w:type="gramStart"/>
      <w:r>
        <w:rPr>
          <w:rFonts w:cs="Times New Roman" w:hint="eastAsia"/>
        </w:rPr>
        <w:t>chown</w:t>
      </w:r>
      <w:proofErr w:type="spellEnd"/>
      <w:proofErr w:type="gramEnd"/>
      <w:r>
        <w:rPr>
          <w:rFonts w:cs="Times New Roman" w:hint="eastAsia"/>
        </w:rPr>
        <w:t xml:space="preserve"> </w:t>
      </w:r>
      <w:r>
        <w:rPr>
          <w:rFonts w:ascii="Helvetica" w:eastAsia="Helvetica" w:hAnsi="Helvetica" w:cs="Helvetica"/>
        </w:rPr>
        <w:t>–</w:t>
      </w:r>
      <w:r>
        <w:rPr>
          <w:rFonts w:cs="Times New Roman" w:hint="eastAsia"/>
        </w:rPr>
        <w:t xml:space="preserve">R </w:t>
      </w:r>
      <w:proofErr w:type="spellStart"/>
      <w:r>
        <w:rPr>
          <w:rFonts w:cs="Times New Roman" w:hint="eastAsia"/>
        </w:rPr>
        <w:t>twasp-es:twasp</w:t>
      </w:r>
      <w:proofErr w:type="spellEnd"/>
      <w:r>
        <w:rPr>
          <w:rFonts w:cs="Times New Roman" w:hint="eastAsia"/>
        </w:rPr>
        <w:t xml:space="preserve"> </w:t>
      </w:r>
      <w:r w:rsidRPr="00A35E4A">
        <w:rPr>
          <w:rFonts w:cs="Times New Roman"/>
        </w:rPr>
        <w:t>/</w:t>
      </w:r>
      <w:proofErr w:type="spellStart"/>
      <w:r w:rsidRPr="00A35E4A">
        <w:rPr>
          <w:rFonts w:cs="Times New Roman"/>
        </w:rPr>
        <w:t>tw</w:t>
      </w:r>
      <w:proofErr w:type="spellEnd"/>
      <w:r w:rsidRPr="00A35E4A">
        <w:rPr>
          <w:rFonts w:cs="Times New Roman"/>
        </w:rPr>
        <w:t>-asp/elasticsearch-2.4.6</w:t>
      </w:r>
    </w:p>
    <w:p w14:paraId="2BB405BF" w14:textId="55041ECF" w:rsidR="004B3112" w:rsidRDefault="00FB03E2" w:rsidP="004B3112">
      <w:pPr>
        <w:pStyle w:val="afff6"/>
        <w:numPr>
          <w:ilvl w:val="0"/>
          <w:numId w:val="41"/>
        </w:numPr>
        <w:ind w:firstLineChars="0"/>
        <w:rPr>
          <w:rFonts w:cs="Times New Roman"/>
        </w:rPr>
      </w:pPr>
      <w:r>
        <w:rPr>
          <w:rFonts w:cs="Times New Roman" w:hint="eastAsia"/>
        </w:rPr>
        <w:t>拷贝</w:t>
      </w:r>
      <w:r>
        <w:rPr>
          <w:rFonts w:cs="Times New Roman" w:hint="eastAsia"/>
        </w:rPr>
        <w:t xml:space="preserve"> </w:t>
      </w:r>
      <w:r w:rsidRPr="00A35E4A">
        <w:rPr>
          <w:rFonts w:cs="Times New Roman"/>
        </w:rPr>
        <w:t>/</w:t>
      </w:r>
      <w:proofErr w:type="spellStart"/>
      <w:r w:rsidRPr="00A35E4A">
        <w:rPr>
          <w:rFonts w:cs="Times New Roman"/>
        </w:rPr>
        <w:t>tw</w:t>
      </w:r>
      <w:proofErr w:type="spellEnd"/>
      <w:r w:rsidRPr="00A35E4A">
        <w:rPr>
          <w:rFonts w:cs="Times New Roman"/>
        </w:rPr>
        <w:t>-asp/elasticsearch-2.4.6</w:t>
      </w:r>
      <w:r>
        <w:rPr>
          <w:rFonts w:cs="Times New Roman" w:hint="eastAsia"/>
        </w:rPr>
        <w:t>/</w:t>
      </w:r>
      <w:proofErr w:type="spellStart"/>
      <w:r>
        <w:rPr>
          <w:rFonts w:cs="Times New Roman" w:hint="eastAsia"/>
        </w:rPr>
        <w:t>twas-es</w:t>
      </w:r>
      <w:proofErr w:type="spellEnd"/>
      <w:r>
        <w:rPr>
          <w:rFonts w:cs="Times New Roman" w:hint="eastAsia"/>
        </w:rPr>
        <w:t xml:space="preserve"> </w:t>
      </w:r>
      <w:r>
        <w:rPr>
          <w:rFonts w:cs="Times New Roman" w:hint="eastAsia"/>
        </w:rPr>
        <w:t>至</w:t>
      </w:r>
      <w:r>
        <w:rPr>
          <w:rFonts w:cs="Times New Roman" w:hint="eastAsia"/>
        </w:rPr>
        <w:t xml:space="preserve"> /</w:t>
      </w:r>
      <w:proofErr w:type="spellStart"/>
      <w:r>
        <w:rPr>
          <w:rFonts w:cs="Times New Roman" w:hint="eastAsia"/>
        </w:rPr>
        <w:t>etc</w:t>
      </w:r>
      <w:proofErr w:type="spellEnd"/>
      <w:r>
        <w:rPr>
          <w:rFonts w:cs="Times New Roman" w:hint="eastAsia"/>
        </w:rPr>
        <w:t>/</w:t>
      </w:r>
      <w:proofErr w:type="spellStart"/>
      <w:r>
        <w:rPr>
          <w:rFonts w:cs="Times New Roman" w:hint="eastAsia"/>
        </w:rPr>
        <w:t>init.d</w:t>
      </w:r>
      <w:proofErr w:type="spellEnd"/>
      <w:r>
        <w:rPr>
          <w:rFonts w:cs="Times New Roman" w:hint="eastAsia"/>
        </w:rPr>
        <w:t>/</w:t>
      </w:r>
    </w:p>
    <w:p w14:paraId="7BD41A40" w14:textId="0154BBF6" w:rsidR="00BF6AD2" w:rsidRPr="005843E3" w:rsidRDefault="001E2C8D" w:rsidP="005843E3">
      <w:pPr>
        <w:pStyle w:val="afff6"/>
        <w:ind w:left="780" w:firstLineChars="0" w:firstLine="0"/>
        <w:rPr>
          <w:rFonts w:cs="Times New Roman"/>
        </w:rPr>
      </w:pPr>
      <w:r>
        <w:rPr>
          <w:rFonts w:cs="Times New Roman" w:hint="eastAsia"/>
        </w:rPr>
        <w:t>即可使用</w:t>
      </w:r>
      <w:r>
        <w:rPr>
          <w:rFonts w:cs="Times New Roman" w:hint="eastAsia"/>
        </w:rPr>
        <w:t xml:space="preserve">service </w:t>
      </w:r>
      <w:proofErr w:type="spellStart"/>
      <w:r>
        <w:rPr>
          <w:rFonts w:cs="Times New Roman" w:hint="eastAsia"/>
        </w:rPr>
        <w:t>twasp-es</w:t>
      </w:r>
      <w:proofErr w:type="spellEnd"/>
      <w:r>
        <w:rPr>
          <w:rFonts w:cs="Times New Roman" w:hint="eastAsia"/>
        </w:rPr>
        <w:t xml:space="preserve"> </w:t>
      </w:r>
      <w:proofErr w:type="spellStart"/>
      <w:r>
        <w:rPr>
          <w:rFonts w:cs="Times New Roman" w:hint="eastAsia"/>
        </w:rPr>
        <w:t>start|restart|stop</w:t>
      </w:r>
      <w:proofErr w:type="spellEnd"/>
      <w:r>
        <w:rPr>
          <w:rFonts w:cs="Times New Roman" w:hint="eastAsia"/>
        </w:rPr>
        <w:t xml:space="preserve">  </w:t>
      </w:r>
      <w:r>
        <w:rPr>
          <w:rFonts w:cs="Times New Roman" w:hint="eastAsia"/>
        </w:rPr>
        <w:t>操作</w:t>
      </w:r>
      <w:proofErr w:type="spellStart"/>
      <w:r>
        <w:rPr>
          <w:rFonts w:cs="Times New Roman" w:hint="eastAsia"/>
        </w:rPr>
        <w:t>es</w:t>
      </w:r>
      <w:proofErr w:type="spellEnd"/>
    </w:p>
    <w:p w14:paraId="4FF933E4" w14:textId="1AA037FD" w:rsidR="004A349A" w:rsidRPr="004A349A" w:rsidRDefault="004A349A" w:rsidP="004A349A"/>
    <w:p w14:paraId="26489E07" w14:textId="77777777" w:rsidR="00C43FF9" w:rsidRPr="00524047" w:rsidRDefault="00C43FF9" w:rsidP="009B7E8A">
      <w:pPr>
        <w:sectPr w:rsidR="00C43FF9" w:rsidRPr="00524047" w:rsidSect="005E77B4">
          <w:pgSz w:w="11907" w:h="16840" w:code="9"/>
          <w:pgMar w:top="1701" w:right="1134" w:bottom="1701" w:left="1134" w:header="567" w:footer="567" w:gutter="0"/>
          <w:cols w:space="425"/>
          <w:docGrid w:linePitch="312"/>
        </w:sectPr>
      </w:pPr>
    </w:p>
    <w:p w14:paraId="4AE3311C" w14:textId="08282F77" w:rsidR="007F45EA" w:rsidRDefault="007F45EA" w:rsidP="009B7E8A">
      <w:pPr>
        <w:pStyle w:val="1"/>
      </w:pPr>
      <w:bookmarkStart w:id="22" w:name="_Toc490727708"/>
      <w:bookmarkStart w:id="23" w:name="_Ref241409323"/>
      <w:bookmarkStart w:id="24" w:name="_Ref241409626"/>
      <w:bookmarkStart w:id="25" w:name="_Ref241409825"/>
      <w:bookmarkStart w:id="26" w:name="_Ref241409871"/>
      <w:bookmarkStart w:id="27" w:name="_Ref241410369"/>
      <w:bookmarkStart w:id="28" w:name="_Ref241410548"/>
      <w:bookmarkStart w:id="29" w:name="_Ref241410795"/>
      <w:bookmarkEnd w:id="14"/>
      <w:r>
        <w:rPr>
          <w:rFonts w:hint="eastAsia"/>
        </w:rPr>
        <w:lastRenderedPageBreak/>
        <w:t>安装</w:t>
      </w:r>
      <w:bookmarkEnd w:id="22"/>
      <w:r w:rsidR="002A1DDA">
        <w:rPr>
          <w:rFonts w:hint="eastAsia"/>
        </w:rPr>
        <w:t>ELK</w:t>
      </w:r>
    </w:p>
    <w:p w14:paraId="08DFCC5A" w14:textId="72CBCB4D" w:rsidR="007F45EA" w:rsidRPr="007F45EA" w:rsidRDefault="007F45EA" w:rsidP="009B7E8A"/>
    <w:p w14:paraId="0CAF4F9F" w14:textId="77777777" w:rsidR="007F45EA" w:rsidRPr="005806C4" w:rsidRDefault="007F45EA" w:rsidP="009B7E8A">
      <w:pPr>
        <w:pStyle w:val="21"/>
      </w:pPr>
      <w:bookmarkStart w:id="30" w:name="_Toc490727709"/>
      <w:r>
        <w:rPr>
          <w:rFonts w:hint="eastAsia"/>
        </w:rPr>
        <w:t>准备</w:t>
      </w:r>
      <w:bookmarkEnd w:id="30"/>
    </w:p>
    <w:p w14:paraId="031C3576" w14:textId="77777777" w:rsidR="00F35ED4" w:rsidRDefault="00F35ED4" w:rsidP="00F35ED4">
      <w:pPr>
        <w:pStyle w:val="Step"/>
        <w:outlineLvl w:val="9"/>
      </w:pPr>
      <w:r>
        <w:rPr>
          <w:rFonts w:hint="eastAsia"/>
        </w:rPr>
        <w:t>下载</w:t>
      </w:r>
      <w:proofErr w:type="spellStart"/>
      <w:r>
        <w:rPr>
          <w:rFonts w:hint="eastAsia"/>
        </w:rPr>
        <w:t>elasticsearch</w:t>
      </w:r>
      <w:proofErr w:type="spellEnd"/>
      <w:r>
        <w:rPr>
          <w:rFonts w:hint="eastAsia"/>
        </w:rPr>
        <w:t>和</w:t>
      </w:r>
      <w:proofErr w:type="spellStart"/>
      <w:r>
        <w:rPr>
          <w:rFonts w:hint="eastAsia"/>
        </w:rPr>
        <w:t>kibana</w:t>
      </w:r>
      <w:proofErr w:type="spellEnd"/>
      <w:r>
        <w:rPr>
          <w:rFonts w:hint="eastAsia"/>
        </w:rPr>
        <w:t>的</w:t>
      </w:r>
      <w:r>
        <w:rPr>
          <w:rFonts w:hint="eastAsia"/>
        </w:rPr>
        <w:t>rpm</w:t>
      </w:r>
      <w:r>
        <w:rPr>
          <w:rFonts w:hint="eastAsia"/>
        </w:rPr>
        <w:t>安装包</w:t>
      </w:r>
    </w:p>
    <w:p w14:paraId="6C3B9E2C" w14:textId="77777777" w:rsidR="00F35ED4" w:rsidRDefault="00F35ED4" w:rsidP="00F35ED4">
      <w:pPr>
        <w:pStyle w:val="41"/>
        <w:numPr>
          <w:ilvl w:val="0"/>
          <w:numId w:val="0"/>
        </w:numPr>
        <w:ind w:left="1702" w:right="210"/>
      </w:pPr>
      <w:r>
        <w:t>https://www.elastic.co/downloads/elasticsearch</w:t>
      </w:r>
    </w:p>
    <w:p w14:paraId="462FE191" w14:textId="77777777" w:rsidR="00F35ED4" w:rsidRDefault="00F35ED4" w:rsidP="00F35ED4">
      <w:r>
        <w:t>https://www.elastic.co/downloads/kibana</w:t>
      </w:r>
    </w:p>
    <w:p w14:paraId="35ED5184" w14:textId="77777777" w:rsidR="00F35ED4" w:rsidRDefault="00F35ED4" w:rsidP="00F35ED4">
      <w:r>
        <w:t>https://www.elastic.co/downloads/logstash</w:t>
      </w:r>
    </w:p>
    <w:p w14:paraId="6C5D069F" w14:textId="77777777" w:rsidR="00F35ED4" w:rsidRDefault="00F35ED4" w:rsidP="00F35ED4">
      <w:r>
        <w:rPr>
          <w:rFonts w:hint="eastAsia"/>
        </w:rPr>
        <w:t>版本都是</w:t>
      </w:r>
      <w:r>
        <w:rPr>
          <w:rFonts w:hint="eastAsia"/>
        </w:rPr>
        <w:t>5.5.1</w:t>
      </w:r>
    </w:p>
    <w:p w14:paraId="47D40184" w14:textId="77777777" w:rsidR="00F35ED4" w:rsidRPr="00AB45C8" w:rsidRDefault="00F35ED4" w:rsidP="00F35ED4"/>
    <w:p w14:paraId="2B4AF341" w14:textId="77777777" w:rsidR="00F35ED4" w:rsidRDefault="00F35ED4" w:rsidP="00F35ED4">
      <w:pPr>
        <w:pStyle w:val="Step"/>
        <w:outlineLvl w:val="9"/>
      </w:pPr>
      <w:r>
        <w:rPr>
          <w:rFonts w:hint="eastAsia"/>
        </w:rPr>
        <w:t>在需要收集日志的服务器上下载</w:t>
      </w:r>
      <w:proofErr w:type="spellStart"/>
      <w:r>
        <w:rPr>
          <w:rFonts w:hint="eastAsia"/>
        </w:rPr>
        <w:t>filebeat</w:t>
      </w:r>
      <w:proofErr w:type="spellEnd"/>
      <w:r>
        <w:rPr>
          <w:rFonts w:hint="eastAsia"/>
        </w:rPr>
        <w:t>的</w:t>
      </w:r>
      <w:r>
        <w:rPr>
          <w:rFonts w:hint="eastAsia"/>
        </w:rPr>
        <w:t>rpm</w:t>
      </w:r>
      <w:r>
        <w:rPr>
          <w:rFonts w:hint="eastAsia"/>
        </w:rPr>
        <w:t>安装包</w:t>
      </w:r>
    </w:p>
    <w:p w14:paraId="7562D755" w14:textId="77777777" w:rsidR="00F35ED4" w:rsidRDefault="00F35ED4" w:rsidP="00F35ED4">
      <w:pPr>
        <w:pStyle w:val="41"/>
        <w:numPr>
          <w:ilvl w:val="0"/>
          <w:numId w:val="0"/>
        </w:numPr>
        <w:ind w:left="1702" w:right="210"/>
      </w:pPr>
      <w:r w:rsidRPr="00496C4A">
        <w:t>https://www.elastic.co/downloads/beats/filebeat</w:t>
      </w:r>
    </w:p>
    <w:p w14:paraId="6BEBC619" w14:textId="77777777" w:rsidR="00F35ED4" w:rsidRPr="00C9175A" w:rsidRDefault="00F35ED4" w:rsidP="00F35ED4">
      <w:r>
        <w:rPr>
          <w:rFonts w:hint="eastAsia"/>
        </w:rPr>
        <w:t>版本是</w:t>
      </w:r>
      <w:r>
        <w:rPr>
          <w:rFonts w:hint="eastAsia"/>
        </w:rPr>
        <w:t>5.5.1</w:t>
      </w:r>
    </w:p>
    <w:p w14:paraId="11344133" w14:textId="77777777" w:rsidR="007F45EA" w:rsidRPr="00AB45C8" w:rsidRDefault="007F45EA" w:rsidP="006D35C2"/>
    <w:p w14:paraId="222819D0" w14:textId="311BA7DD" w:rsidR="00E2187A" w:rsidRPr="00E2187A" w:rsidRDefault="00E2187A" w:rsidP="00E2187A">
      <w:pPr>
        <w:rPr>
          <w:b/>
        </w:rPr>
      </w:pPr>
    </w:p>
    <w:p w14:paraId="77730771" w14:textId="77777777" w:rsidR="007F45EA" w:rsidRDefault="007F45EA" w:rsidP="009B7E8A">
      <w:pPr>
        <w:pStyle w:val="21"/>
      </w:pPr>
      <w:bookmarkStart w:id="31" w:name="_Toc490727710"/>
      <w:r>
        <w:rPr>
          <w:rFonts w:hint="eastAsia"/>
        </w:rPr>
        <w:t>安装</w:t>
      </w:r>
      <w:bookmarkEnd w:id="31"/>
    </w:p>
    <w:p w14:paraId="1A5CFA31" w14:textId="7D495EF4" w:rsidR="007F45EA" w:rsidRDefault="00F35ED4" w:rsidP="00F35ED4">
      <w:pPr>
        <w:pStyle w:val="Step"/>
        <w:outlineLvl w:val="9"/>
      </w:pPr>
      <w:r>
        <w:rPr>
          <w:rFonts w:hint="eastAsia"/>
        </w:rPr>
        <w:t>下载完成后，进入到</w:t>
      </w:r>
      <w:r>
        <w:rPr>
          <w:rFonts w:hint="eastAsia"/>
        </w:rPr>
        <w:t>rpm</w:t>
      </w:r>
      <w:r>
        <w:rPr>
          <w:rFonts w:hint="eastAsia"/>
        </w:rPr>
        <w:t>包的路径下，执行</w:t>
      </w:r>
      <w:r>
        <w:rPr>
          <w:rFonts w:hint="eastAsia"/>
        </w:rPr>
        <w:t xml:space="preserve">rpm </w:t>
      </w:r>
      <w:r>
        <w:t>–</w:t>
      </w:r>
      <w:proofErr w:type="spellStart"/>
      <w:r>
        <w:rPr>
          <w:rFonts w:hint="eastAsia"/>
        </w:rPr>
        <w:t>ivh</w:t>
      </w:r>
      <w:proofErr w:type="spellEnd"/>
      <w:r>
        <w:rPr>
          <w:rFonts w:hint="eastAsia"/>
        </w:rPr>
        <w:t>的命令进行安装，自动完成安装。</w:t>
      </w:r>
    </w:p>
    <w:p w14:paraId="68FB4984" w14:textId="25AB872C" w:rsidR="00E2187A" w:rsidRDefault="00E2187A" w:rsidP="00E2187A">
      <w:pPr>
        <w:rPr>
          <w:b/>
        </w:rPr>
      </w:pPr>
    </w:p>
    <w:p w14:paraId="740B7F50" w14:textId="77777777" w:rsidR="00E82004" w:rsidRDefault="00E82004" w:rsidP="00E82004">
      <w:pPr>
        <w:pStyle w:val="21"/>
        <w:rPr>
          <w:lang w:eastAsia="zh-CN"/>
        </w:rPr>
      </w:pPr>
      <w:bookmarkStart w:id="32" w:name="_Toc490727711"/>
      <w:r>
        <w:rPr>
          <w:rFonts w:hint="eastAsia"/>
        </w:rPr>
        <w:t>配置</w:t>
      </w:r>
      <w:bookmarkEnd w:id="32"/>
      <w:r>
        <w:rPr>
          <w:rFonts w:hint="eastAsia"/>
        </w:rPr>
        <w:t>和启动</w:t>
      </w:r>
    </w:p>
    <w:p w14:paraId="7916A02B" w14:textId="77777777" w:rsidR="00E82004" w:rsidRDefault="00E82004" w:rsidP="00E2187A">
      <w:pPr>
        <w:rPr>
          <w:b/>
        </w:rPr>
      </w:pPr>
    </w:p>
    <w:p w14:paraId="43622E1D" w14:textId="77777777" w:rsidR="00E82004" w:rsidRPr="00E2187A" w:rsidRDefault="00E82004" w:rsidP="00E82004">
      <w:pPr>
        <w:pStyle w:val="31"/>
      </w:pPr>
      <w:r>
        <w:rPr>
          <w:rFonts w:hint="eastAsia"/>
        </w:rPr>
        <w:lastRenderedPageBreak/>
        <w:t>配置</w:t>
      </w:r>
      <w:commentRangeStart w:id="33"/>
      <w:r>
        <w:rPr>
          <w:rFonts w:hint="eastAsia"/>
        </w:rPr>
        <w:t>logstash</w:t>
      </w:r>
      <w:commentRangeEnd w:id="33"/>
      <w:r w:rsidR="00BA59E5">
        <w:rPr>
          <w:rStyle w:val="af3"/>
          <w:rFonts w:ascii="Times New Roman" w:eastAsia="宋体" w:hAnsi="Times New Roman" w:cs="Arial"/>
          <w:noProof w:val="0"/>
          <w:kern w:val="2"/>
        </w:rPr>
        <w:commentReference w:id="33"/>
      </w:r>
    </w:p>
    <w:p w14:paraId="288FEC6C" w14:textId="77777777" w:rsidR="00E82004" w:rsidRDefault="00E82004" w:rsidP="00E82004">
      <w:pPr>
        <w:ind w:left="0"/>
      </w:pPr>
    </w:p>
    <w:p w14:paraId="346DB590" w14:textId="77777777" w:rsidR="00E82004" w:rsidRDefault="00E82004" w:rsidP="00E82004">
      <w:pPr>
        <w:pStyle w:val="Step"/>
        <w:outlineLvl w:val="9"/>
      </w:pPr>
      <w:r>
        <w:rPr>
          <w:rFonts w:hint="eastAsia"/>
        </w:rPr>
        <w:t>拷贝附件中提供的</w:t>
      </w:r>
      <w:proofErr w:type="spellStart"/>
      <w:r>
        <w:rPr>
          <w:rFonts w:hint="eastAsia"/>
        </w:rPr>
        <w:t>l</w:t>
      </w:r>
      <w:r w:rsidRPr="009F6EBA">
        <w:t>ogstash.conf</w:t>
      </w:r>
      <w:proofErr w:type="spellEnd"/>
      <w:r>
        <w:rPr>
          <w:rFonts w:hint="eastAsia"/>
        </w:rPr>
        <w:t>到</w:t>
      </w:r>
      <w:r w:rsidRPr="009F6EBA">
        <w:t>/</w:t>
      </w:r>
      <w:proofErr w:type="spellStart"/>
      <w:r w:rsidRPr="009F6EBA">
        <w:t>etc</w:t>
      </w:r>
      <w:proofErr w:type="spellEnd"/>
      <w:r w:rsidRPr="009F6EBA">
        <w:t>/</w:t>
      </w:r>
      <w:proofErr w:type="spellStart"/>
      <w:r w:rsidRPr="009F6EBA">
        <w:t>logstash</w:t>
      </w:r>
      <w:proofErr w:type="spellEnd"/>
      <w:r w:rsidRPr="009F6EBA">
        <w:t>/</w:t>
      </w:r>
      <w:proofErr w:type="spellStart"/>
      <w:r w:rsidRPr="009F6EBA">
        <w:t>conf.d</w:t>
      </w:r>
      <w:proofErr w:type="spellEnd"/>
      <w:r>
        <w:rPr>
          <w:rFonts w:hint="eastAsia"/>
        </w:rPr>
        <w:t>下面，覆盖原来的文件。</w:t>
      </w:r>
    </w:p>
    <w:p w14:paraId="6FDB3658" w14:textId="77777777" w:rsidR="00E82004" w:rsidRDefault="00E82004" w:rsidP="00E82004">
      <w:pPr>
        <w:ind w:left="0"/>
      </w:pPr>
    </w:p>
    <w:p w14:paraId="47C0B06D" w14:textId="77777777" w:rsidR="00E82004" w:rsidRDefault="00E82004" w:rsidP="00E82004">
      <w:pPr>
        <w:pStyle w:val="Step"/>
        <w:outlineLvl w:val="9"/>
      </w:pPr>
      <w:r>
        <w:rPr>
          <w:rFonts w:hint="eastAsia"/>
        </w:rPr>
        <w:t>进入</w:t>
      </w:r>
      <w:r w:rsidRPr="009F6EBA">
        <w:t>/</w:t>
      </w:r>
      <w:proofErr w:type="spellStart"/>
      <w:r w:rsidRPr="009F6EBA">
        <w:t>etc</w:t>
      </w:r>
      <w:proofErr w:type="spellEnd"/>
      <w:r w:rsidRPr="009F6EBA">
        <w:t>/</w:t>
      </w:r>
      <w:proofErr w:type="spellStart"/>
      <w:r w:rsidRPr="009F6EBA">
        <w:t>logstash</w:t>
      </w:r>
      <w:proofErr w:type="spellEnd"/>
      <w:r w:rsidRPr="009F6EBA">
        <w:t>/</w:t>
      </w:r>
      <w:proofErr w:type="spellStart"/>
      <w:r w:rsidRPr="009F6EBA">
        <w:t>conf.d</w:t>
      </w:r>
      <w:proofErr w:type="spellEnd"/>
      <w:r>
        <w:rPr>
          <w:rFonts w:hint="eastAsia"/>
        </w:rPr>
        <w:t>下面，打开</w:t>
      </w:r>
      <w:proofErr w:type="spellStart"/>
      <w:r w:rsidRPr="009F6EBA">
        <w:t>logstash.conf</w:t>
      </w:r>
      <w:proofErr w:type="spellEnd"/>
      <w:r>
        <w:rPr>
          <w:rFonts w:hint="eastAsia"/>
        </w:rPr>
        <w:t>文件，修改</w:t>
      </w:r>
      <w:r w:rsidRPr="009F6EBA">
        <w:t>output</w:t>
      </w:r>
      <w:r>
        <w:rPr>
          <w:rFonts w:hint="eastAsia"/>
        </w:rPr>
        <w:t xml:space="preserve"> </w:t>
      </w:r>
      <w:r>
        <w:t>–</w:t>
      </w:r>
      <w:r>
        <w:rPr>
          <w:rFonts w:hint="eastAsia"/>
        </w:rPr>
        <w:t xml:space="preserve">&gt; </w:t>
      </w:r>
      <w:proofErr w:type="spellStart"/>
      <w:r w:rsidRPr="009F6EBA">
        <w:t>elasticsearch</w:t>
      </w:r>
      <w:proofErr w:type="spellEnd"/>
      <w:r>
        <w:rPr>
          <w:rFonts w:hint="eastAsia"/>
        </w:rPr>
        <w:t xml:space="preserve"> -&gt; </w:t>
      </w:r>
      <w:r w:rsidRPr="009F6EBA">
        <w:t>hosts</w:t>
      </w:r>
      <w:r>
        <w:rPr>
          <w:rFonts w:hint="eastAsia"/>
        </w:rPr>
        <w:t>参数，配置成安装</w:t>
      </w:r>
      <w:proofErr w:type="spellStart"/>
      <w:r>
        <w:rPr>
          <w:rFonts w:hint="eastAsia"/>
        </w:rPr>
        <w:t>Elasticsearch</w:t>
      </w:r>
      <w:proofErr w:type="spellEnd"/>
      <w:r>
        <w:rPr>
          <w:rFonts w:hint="eastAsia"/>
        </w:rPr>
        <w:t>的</w:t>
      </w:r>
      <w:proofErr w:type="spellStart"/>
      <w:r>
        <w:rPr>
          <w:rFonts w:hint="eastAsia"/>
        </w:rPr>
        <w:t>IP:Port</w:t>
      </w:r>
      <w:proofErr w:type="spellEnd"/>
      <w:r>
        <w:rPr>
          <w:rFonts w:hint="eastAsia"/>
        </w:rPr>
        <w:t>。</w:t>
      </w:r>
    </w:p>
    <w:p w14:paraId="463D1326" w14:textId="77777777" w:rsidR="00E82004" w:rsidRDefault="00E82004" w:rsidP="00E82004">
      <w:pPr>
        <w:pStyle w:val="Step"/>
        <w:numPr>
          <w:ilvl w:val="0"/>
          <w:numId w:val="0"/>
        </w:numPr>
        <w:outlineLvl w:val="9"/>
      </w:pPr>
    </w:p>
    <w:p w14:paraId="30147292" w14:textId="77777777" w:rsidR="00E82004" w:rsidRDefault="00E82004" w:rsidP="00E82004">
      <w:pPr>
        <w:pStyle w:val="Step"/>
        <w:outlineLvl w:val="9"/>
      </w:pPr>
      <w:r>
        <w:rPr>
          <w:rFonts w:hint="eastAsia"/>
        </w:rPr>
        <w:t>配置修改好后，执行</w:t>
      </w:r>
      <w:proofErr w:type="spellStart"/>
      <w:r>
        <w:rPr>
          <w:rFonts w:hint="eastAsia"/>
        </w:rPr>
        <w:t>initctl</w:t>
      </w:r>
      <w:proofErr w:type="spellEnd"/>
      <w:r>
        <w:rPr>
          <w:rFonts w:hint="eastAsia"/>
        </w:rPr>
        <w:t xml:space="preserve"> start </w:t>
      </w:r>
      <w:proofErr w:type="spellStart"/>
      <w:r>
        <w:rPr>
          <w:rFonts w:hint="eastAsia"/>
        </w:rPr>
        <w:t>logstash</w:t>
      </w:r>
      <w:proofErr w:type="spellEnd"/>
      <w:r>
        <w:rPr>
          <w:rFonts w:hint="eastAsia"/>
        </w:rPr>
        <w:t>启动服务</w:t>
      </w:r>
      <w:bookmarkStart w:id="34" w:name="_GoBack"/>
      <w:bookmarkEnd w:id="34"/>
    </w:p>
    <w:p w14:paraId="1B7C15BF" w14:textId="77777777" w:rsidR="00E82004" w:rsidRDefault="00E82004" w:rsidP="00E82004">
      <w:pPr>
        <w:pStyle w:val="Step"/>
        <w:numPr>
          <w:ilvl w:val="0"/>
          <w:numId w:val="0"/>
        </w:numPr>
        <w:outlineLvl w:val="9"/>
      </w:pPr>
    </w:p>
    <w:p w14:paraId="025AF78A" w14:textId="77777777" w:rsidR="00E82004" w:rsidRPr="007A1AA3" w:rsidRDefault="00E82004" w:rsidP="00E82004"/>
    <w:p w14:paraId="76D7109E" w14:textId="77777777" w:rsidR="00E82004" w:rsidRDefault="00E82004" w:rsidP="00E82004">
      <w:pPr>
        <w:pStyle w:val="31"/>
      </w:pPr>
      <w:bookmarkStart w:id="35" w:name="_Toc490727713"/>
      <w:r>
        <w:rPr>
          <w:rFonts w:hint="eastAsia"/>
        </w:rPr>
        <w:t>配置</w:t>
      </w:r>
      <w:bookmarkEnd w:id="35"/>
      <w:r>
        <w:rPr>
          <w:rFonts w:hint="eastAsia"/>
        </w:rPr>
        <w:t>Elasticsearch</w:t>
      </w:r>
    </w:p>
    <w:p w14:paraId="33A5730A" w14:textId="77777777" w:rsidR="00E82004" w:rsidRDefault="00E82004" w:rsidP="00E82004">
      <w:pPr>
        <w:pStyle w:val="Step"/>
        <w:outlineLvl w:val="9"/>
      </w:pPr>
      <w:r>
        <w:rPr>
          <w:rFonts w:hint="eastAsia"/>
        </w:rPr>
        <w:t>拷贝附件中提供的</w:t>
      </w:r>
      <w:proofErr w:type="spellStart"/>
      <w:r>
        <w:rPr>
          <w:rFonts w:hint="eastAsia"/>
        </w:rPr>
        <w:t>elasticsearch.yml</w:t>
      </w:r>
      <w:proofErr w:type="spellEnd"/>
      <w:r>
        <w:rPr>
          <w:rFonts w:hint="eastAsia"/>
        </w:rPr>
        <w:t>到</w:t>
      </w:r>
      <w:r w:rsidRPr="009F6EBA">
        <w:t>/</w:t>
      </w:r>
      <w:proofErr w:type="spellStart"/>
      <w:r w:rsidRPr="009F6EBA">
        <w:t>etc</w:t>
      </w:r>
      <w:proofErr w:type="spellEnd"/>
      <w:r w:rsidRPr="009F6EBA">
        <w:t>/</w:t>
      </w:r>
      <w:proofErr w:type="spellStart"/>
      <w:r>
        <w:rPr>
          <w:rFonts w:hint="eastAsia"/>
        </w:rPr>
        <w:t>elasticsearch</w:t>
      </w:r>
      <w:proofErr w:type="spellEnd"/>
      <w:r>
        <w:rPr>
          <w:rFonts w:hint="eastAsia"/>
        </w:rPr>
        <w:t>下面，覆盖原来的文件即可。</w:t>
      </w:r>
    </w:p>
    <w:p w14:paraId="6D3B17ED" w14:textId="77777777" w:rsidR="00E82004" w:rsidRDefault="00E82004" w:rsidP="00E82004"/>
    <w:p w14:paraId="0F11E260" w14:textId="77777777" w:rsidR="00E82004" w:rsidRDefault="00E82004" w:rsidP="00E82004">
      <w:pPr>
        <w:pStyle w:val="Step"/>
        <w:outlineLvl w:val="9"/>
      </w:pPr>
      <w:r>
        <w:rPr>
          <w:rFonts w:hint="eastAsia"/>
        </w:rPr>
        <w:t>配置修改好后，执行</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proofErr w:type="spellStart"/>
      <w:r>
        <w:rPr>
          <w:rFonts w:hint="eastAsia"/>
        </w:rPr>
        <w:t>elasticsearch</w:t>
      </w:r>
      <w:proofErr w:type="spellEnd"/>
      <w:r>
        <w:rPr>
          <w:rFonts w:hint="eastAsia"/>
        </w:rPr>
        <w:t xml:space="preserve"> start</w:t>
      </w:r>
      <w:r>
        <w:rPr>
          <w:rFonts w:hint="eastAsia"/>
        </w:rPr>
        <w:t>启动服务。</w:t>
      </w:r>
    </w:p>
    <w:p w14:paraId="3C263958" w14:textId="77777777" w:rsidR="00E82004" w:rsidRDefault="00E82004" w:rsidP="00E82004"/>
    <w:p w14:paraId="2172AEDA" w14:textId="77777777" w:rsidR="00E82004" w:rsidRPr="00E2187A" w:rsidRDefault="00E82004" w:rsidP="00E82004">
      <w:pPr>
        <w:pStyle w:val="31"/>
      </w:pPr>
      <w:r>
        <w:rPr>
          <w:rFonts w:hint="eastAsia"/>
        </w:rPr>
        <w:t>配置</w:t>
      </w:r>
      <w:r>
        <w:rPr>
          <w:rFonts w:hint="eastAsia"/>
        </w:rPr>
        <w:t>Kibana</w:t>
      </w:r>
    </w:p>
    <w:p w14:paraId="47AA986B" w14:textId="77777777" w:rsidR="00E82004" w:rsidRDefault="00E82004" w:rsidP="00E82004">
      <w:pPr>
        <w:ind w:left="0"/>
      </w:pPr>
    </w:p>
    <w:p w14:paraId="76A615B0" w14:textId="77777777" w:rsidR="00E82004" w:rsidRDefault="00E82004" w:rsidP="00E82004">
      <w:pPr>
        <w:pStyle w:val="Step"/>
        <w:outlineLvl w:val="9"/>
      </w:pPr>
      <w:r>
        <w:rPr>
          <w:rFonts w:hint="eastAsia"/>
        </w:rPr>
        <w:t>拷贝附件中提供的</w:t>
      </w:r>
      <w:proofErr w:type="spellStart"/>
      <w:r>
        <w:rPr>
          <w:rFonts w:hint="eastAsia"/>
        </w:rPr>
        <w:t>kibana.yml</w:t>
      </w:r>
      <w:proofErr w:type="spellEnd"/>
      <w:r>
        <w:rPr>
          <w:rFonts w:hint="eastAsia"/>
        </w:rPr>
        <w:t>到</w:t>
      </w:r>
      <w:r w:rsidRPr="009F6EBA">
        <w:t>/</w:t>
      </w:r>
      <w:proofErr w:type="spellStart"/>
      <w:r w:rsidRPr="009F6EBA">
        <w:t>etc</w:t>
      </w:r>
      <w:proofErr w:type="spellEnd"/>
      <w:r w:rsidRPr="009F6EBA">
        <w:t>/</w:t>
      </w:r>
      <w:proofErr w:type="spellStart"/>
      <w:r>
        <w:rPr>
          <w:rFonts w:hint="eastAsia"/>
        </w:rPr>
        <w:t>kibana</w:t>
      </w:r>
      <w:proofErr w:type="spellEnd"/>
      <w:r>
        <w:rPr>
          <w:rFonts w:hint="eastAsia"/>
        </w:rPr>
        <w:t>下面，覆盖原来的文件。</w:t>
      </w:r>
    </w:p>
    <w:p w14:paraId="5C9AF274" w14:textId="77777777" w:rsidR="00E82004" w:rsidRDefault="00E82004" w:rsidP="00E82004">
      <w:pPr>
        <w:ind w:left="0"/>
      </w:pPr>
    </w:p>
    <w:p w14:paraId="3F542D2C" w14:textId="77777777" w:rsidR="00E82004" w:rsidRDefault="00E82004" w:rsidP="00E82004">
      <w:pPr>
        <w:pStyle w:val="Step"/>
        <w:outlineLvl w:val="9"/>
      </w:pPr>
      <w:r>
        <w:rPr>
          <w:rFonts w:hint="eastAsia"/>
        </w:rPr>
        <w:t>进入</w:t>
      </w:r>
      <w:r>
        <w:t>/</w:t>
      </w:r>
      <w:proofErr w:type="spellStart"/>
      <w:r>
        <w:t>etc</w:t>
      </w:r>
      <w:proofErr w:type="spellEnd"/>
      <w:r>
        <w:t>/</w:t>
      </w:r>
      <w:proofErr w:type="spellStart"/>
      <w:r>
        <w:t>kibana</w:t>
      </w:r>
      <w:proofErr w:type="spellEnd"/>
      <w:r>
        <w:rPr>
          <w:rFonts w:hint="eastAsia"/>
        </w:rPr>
        <w:t>下面，打开</w:t>
      </w:r>
      <w:proofErr w:type="spellStart"/>
      <w:r>
        <w:t>kibana</w:t>
      </w:r>
      <w:r>
        <w:rPr>
          <w:rFonts w:hint="eastAsia"/>
        </w:rPr>
        <w:t>.yml</w:t>
      </w:r>
      <w:proofErr w:type="spellEnd"/>
      <w:r>
        <w:rPr>
          <w:rFonts w:hint="eastAsia"/>
        </w:rPr>
        <w:t>文件，修改</w:t>
      </w:r>
      <w:r>
        <w:rPr>
          <w:rFonts w:hint="eastAsia"/>
        </w:rPr>
        <w:t>elasticsearch.url</w:t>
      </w:r>
      <w:r>
        <w:rPr>
          <w:rFonts w:hint="eastAsia"/>
        </w:rPr>
        <w:t>参数，配置成安装</w:t>
      </w:r>
      <w:proofErr w:type="spellStart"/>
      <w:r>
        <w:rPr>
          <w:rFonts w:hint="eastAsia"/>
        </w:rPr>
        <w:t>Elasticsearch</w:t>
      </w:r>
      <w:proofErr w:type="spellEnd"/>
      <w:r>
        <w:rPr>
          <w:rFonts w:hint="eastAsia"/>
        </w:rPr>
        <w:t>的</w:t>
      </w:r>
      <w:proofErr w:type="spellStart"/>
      <w:r>
        <w:rPr>
          <w:rFonts w:hint="eastAsia"/>
        </w:rPr>
        <w:t>IP:Port</w:t>
      </w:r>
      <w:proofErr w:type="spellEnd"/>
      <w:r>
        <w:rPr>
          <w:rFonts w:hint="eastAsia"/>
        </w:rPr>
        <w:t>。</w:t>
      </w:r>
    </w:p>
    <w:p w14:paraId="1B55D371" w14:textId="77777777" w:rsidR="00E82004" w:rsidRDefault="00E82004" w:rsidP="00E82004"/>
    <w:p w14:paraId="469D6374" w14:textId="77777777" w:rsidR="00E82004" w:rsidRDefault="00E82004" w:rsidP="00E82004">
      <w:pPr>
        <w:pStyle w:val="Step"/>
        <w:outlineLvl w:val="9"/>
      </w:pPr>
      <w:r>
        <w:rPr>
          <w:rFonts w:hint="eastAsia"/>
        </w:rPr>
        <w:t>配置修改好后，执行</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proofErr w:type="spellStart"/>
      <w:r>
        <w:rPr>
          <w:rFonts w:hint="eastAsia"/>
        </w:rPr>
        <w:t>kibana</w:t>
      </w:r>
      <w:proofErr w:type="spellEnd"/>
      <w:r>
        <w:rPr>
          <w:rFonts w:hint="eastAsia"/>
        </w:rPr>
        <w:t xml:space="preserve"> start</w:t>
      </w:r>
      <w:r>
        <w:rPr>
          <w:rFonts w:hint="eastAsia"/>
        </w:rPr>
        <w:t>启动服务。</w:t>
      </w:r>
    </w:p>
    <w:p w14:paraId="1EFD24F8" w14:textId="77777777" w:rsidR="00E82004" w:rsidRDefault="00E82004" w:rsidP="00E82004"/>
    <w:p w14:paraId="70801109" w14:textId="77777777" w:rsidR="00E82004" w:rsidRDefault="00E82004" w:rsidP="00E82004">
      <w:pPr>
        <w:pStyle w:val="31"/>
      </w:pPr>
      <w:r>
        <w:rPr>
          <w:rFonts w:hint="eastAsia"/>
        </w:rPr>
        <w:t>配置</w:t>
      </w:r>
      <w:r>
        <w:rPr>
          <w:rFonts w:hint="eastAsia"/>
        </w:rPr>
        <w:t>Filebeat</w:t>
      </w:r>
    </w:p>
    <w:p w14:paraId="7C1A8964" w14:textId="77777777" w:rsidR="00E82004" w:rsidRDefault="00E82004" w:rsidP="00E82004">
      <w:pPr>
        <w:pStyle w:val="Step"/>
        <w:outlineLvl w:val="9"/>
      </w:pPr>
      <w:r>
        <w:rPr>
          <w:rFonts w:hint="eastAsia"/>
        </w:rPr>
        <w:t>参照</w:t>
      </w:r>
      <w:r w:rsidRPr="00523303">
        <w:t>http://git.oschina.net/stream/ELK-doc/issues/IEJLS</w:t>
      </w:r>
      <w:r>
        <w:rPr>
          <w:rFonts w:hint="eastAsia"/>
        </w:rPr>
        <w:t>的指导步骤来配置</w:t>
      </w:r>
      <w:proofErr w:type="spellStart"/>
      <w:r>
        <w:rPr>
          <w:rFonts w:hint="eastAsia"/>
        </w:rPr>
        <w:t>Filebeat</w:t>
      </w:r>
      <w:proofErr w:type="spellEnd"/>
      <w:r>
        <w:rPr>
          <w:rFonts w:hint="eastAsia"/>
        </w:rPr>
        <w:t>。</w:t>
      </w:r>
    </w:p>
    <w:p w14:paraId="2115BCBD" w14:textId="77777777" w:rsidR="00E82004" w:rsidRDefault="00E82004" w:rsidP="00E82004"/>
    <w:p w14:paraId="59F6586E" w14:textId="77777777" w:rsidR="00E82004" w:rsidRDefault="00E82004" w:rsidP="00E82004">
      <w:pPr>
        <w:pStyle w:val="Step"/>
        <w:outlineLvl w:val="9"/>
      </w:pPr>
      <w:r>
        <w:rPr>
          <w:rFonts w:hint="eastAsia"/>
        </w:rPr>
        <w:t>配置修改好后，执行</w:t>
      </w:r>
      <w:r>
        <w:rPr>
          <w:rFonts w:hint="eastAsia"/>
        </w:rPr>
        <w:t xml:space="preserve">service </w:t>
      </w:r>
      <w:proofErr w:type="spellStart"/>
      <w:r>
        <w:rPr>
          <w:rFonts w:hint="eastAsia"/>
        </w:rPr>
        <w:t>filebeat</w:t>
      </w:r>
      <w:proofErr w:type="spellEnd"/>
      <w:r>
        <w:rPr>
          <w:rFonts w:hint="eastAsia"/>
        </w:rPr>
        <w:t xml:space="preserve"> start</w:t>
      </w:r>
      <w:r>
        <w:rPr>
          <w:rFonts w:hint="eastAsia"/>
        </w:rPr>
        <w:t>启动服务。</w:t>
      </w:r>
    </w:p>
    <w:p w14:paraId="6AA47D27" w14:textId="77777777" w:rsidR="00E82004" w:rsidRPr="00E2187A" w:rsidRDefault="00E82004" w:rsidP="00E2187A">
      <w:pPr>
        <w:rPr>
          <w:b/>
        </w:rPr>
      </w:pPr>
    </w:p>
    <w:p w14:paraId="44816BD1" w14:textId="77777777" w:rsidR="00D5780D" w:rsidRPr="00B9140A" w:rsidRDefault="00D5780D" w:rsidP="009B7E8A">
      <w:pPr>
        <w:rPr>
          <w:b/>
        </w:rPr>
        <w:sectPr w:rsidR="00D5780D" w:rsidRPr="00B9140A" w:rsidSect="005E77B4">
          <w:pgSz w:w="11907" w:h="16840" w:code="9"/>
          <w:pgMar w:top="1701" w:right="1134" w:bottom="1701" w:left="1134" w:header="567" w:footer="567" w:gutter="0"/>
          <w:cols w:space="425"/>
          <w:docGrid w:linePitch="312"/>
        </w:sectPr>
      </w:pPr>
    </w:p>
    <w:p w14:paraId="3411FC88" w14:textId="3AAE54D9" w:rsidR="008D5489" w:rsidRDefault="00052AEB" w:rsidP="00C94AC4">
      <w:pPr>
        <w:pStyle w:val="1"/>
      </w:pPr>
      <w:bookmarkStart w:id="36" w:name="_Ref340649619"/>
      <w:bookmarkStart w:id="37" w:name="_Ref340649623"/>
      <w:r>
        <w:rPr>
          <w:rFonts w:hint="eastAsia"/>
        </w:rPr>
        <w:lastRenderedPageBreak/>
        <w:t>安装能力服务平台</w:t>
      </w:r>
    </w:p>
    <w:p w14:paraId="3111AB73" w14:textId="28D75A0E" w:rsidR="008D5489" w:rsidRDefault="008D5489" w:rsidP="008D5489">
      <w:pPr>
        <w:rPr>
          <w:rFonts w:cs="Times New Roman"/>
        </w:rPr>
      </w:pPr>
      <w:r w:rsidRPr="003F04CC">
        <w:rPr>
          <w:rFonts w:cs="Times New Roman"/>
        </w:rPr>
        <w:t>本章将为您介绍</w:t>
      </w:r>
      <w:r w:rsidR="00F65D81">
        <w:rPr>
          <w:rFonts w:cs="Times New Roman" w:hint="eastAsia"/>
        </w:rPr>
        <w:t>单</w:t>
      </w:r>
      <w:r w:rsidR="009E4094">
        <w:rPr>
          <w:rFonts w:cs="Times New Roman" w:hint="eastAsia"/>
        </w:rPr>
        <w:t>机</w:t>
      </w:r>
      <w:r w:rsidR="0072091E">
        <w:rPr>
          <w:rFonts w:cs="Times New Roman" w:hint="eastAsia"/>
        </w:rPr>
        <w:t>能力服务</w:t>
      </w:r>
      <w:r w:rsidR="009E4094">
        <w:rPr>
          <w:rFonts w:cs="Times New Roman" w:hint="eastAsia"/>
        </w:rPr>
        <w:t>平台</w:t>
      </w:r>
      <w:r w:rsidR="00F65D81">
        <w:rPr>
          <w:rFonts w:cs="Times New Roman" w:hint="eastAsia"/>
        </w:rPr>
        <w:t>的部署方法</w:t>
      </w:r>
      <w:r w:rsidRPr="003F04CC">
        <w:rPr>
          <w:rFonts w:cs="Times New Roman"/>
        </w:rPr>
        <w:t>。</w:t>
      </w:r>
    </w:p>
    <w:p w14:paraId="0DEB1D8B" w14:textId="77777777" w:rsidR="009E4094" w:rsidRPr="009E4094" w:rsidRDefault="009E4094" w:rsidP="009E4094">
      <w:r w:rsidRPr="009E4094">
        <w:rPr>
          <w:rFonts w:hint="eastAsia"/>
        </w:rPr>
        <w:t>【注意事项】</w:t>
      </w:r>
    </w:p>
    <w:p w14:paraId="0FD90AE8" w14:textId="77777777" w:rsidR="009E4094" w:rsidRPr="009E4094" w:rsidRDefault="009E4094" w:rsidP="008D5489">
      <w:pPr>
        <w:rPr>
          <w:rFonts w:cs="Times New Roman"/>
        </w:rPr>
      </w:pPr>
      <w:r w:rsidRPr="009E4094">
        <w:rPr>
          <w:rFonts w:hint="eastAsia"/>
        </w:rPr>
        <w:t>此简易安装文档以单机部署为例，配置文件和启动命令中的各</w:t>
      </w:r>
      <w:r>
        <w:rPr>
          <w:rFonts w:hint="eastAsia"/>
        </w:rPr>
        <w:t>IP</w:t>
      </w:r>
      <w:r w:rsidRPr="009E4094">
        <w:rPr>
          <w:rFonts w:hint="eastAsia"/>
        </w:rPr>
        <w:t>、端口</w:t>
      </w:r>
      <w:r>
        <w:rPr>
          <w:rFonts w:hint="eastAsia"/>
        </w:rPr>
        <w:t>，请</w:t>
      </w:r>
      <w:r w:rsidRPr="009E4094">
        <w:rPr>
          <w:rFonts w:hint="eastAsia"/>
        </w:rPr>
        <w:t>根据实际情况进行修改</w:t>
      </w:r>
      <w:r>
        <w:rPr>
          <w:rFonts w:hint="eastAsia"/>
        </w:rPr>
        <w:t>。</w:t>
      </w:r>
    </w:p>
    <w:p w14:paraId="304ABAD2" w14:textId="215EFF7B" w:rsidR="002C3CC0" w:rsidRPr="002C3CC0" w:rsidRDefault="00A95359" w:rsidP="004254A4">
      <w:pPr>
        <w:pStyle w:val="21"/>
      </w:pPr>
      <w:bookmarkStart w:id="38" w:name="_Toc490727719"/>
      <w:r>
        <w:rPr>
          <w:rFonts w:hint="eastAsia"/>
        </w:rPr>
        <w:t>安装</w:t>
      </w:r>
      <w:bookmarkEnd w:id="38"/>
      <w:r>
        <w:rPr>
          <w:rFonts w:hint="eastAsia"/>
        </w:rPr>
        <w:t>Portal</w:t>
      </w:r>
    </w:p>
    <w:p w14:paraId="58C2B80A" w14:textId="2827220C" w:rsidR="00DF5997" w:rsidRPr="003F04CC" w:rsidRDefault="00DF5997" w:rsidP="0022739A">
      <w:pPr>
        <w:pStyle w:val="Step"/>
        <w:outlineLvl w:val="9"/>
        <w:rPr>
          <w:rFonts w:cs="Times New Roman"/>
        </w:rPr>
      </w:pPr>
      <w:bookmarkStart w:id="39" w:name="OLE_LINK1063"/>
      <w:bookmarkStart w:id="40" w:name="OLE_LINK1064"/>
      <w:bookmarkStart w:id="41" w:name="OLE_LINK16"/>
      <w:bookmarkEnd w:id="36"/>
      <w:bookmarkEnd w:id="37"/>
      <w:r>
        <w:rPr>
          <w:rFonts w:hint="eastAsia"/>
        </w:rPr>
        <w:t>在</w:t>
      </w:r>
      <w:r w:rsidR="00CA34B7">
        <w:rPr>
          <w:rFonts w:hint="eastAsia"/>
        </w:rPr>
        <w:t>218.77.50.49</w:t>
      </w:r>
      <w:r w:rsidR="00CA34B7">
        <w:rPr>
          <w:rFonts w:hint="eastAsia"/>
        </w:rPr>
        <w:t>上获取</w:t>
      </w:r>
      <w:r w:rsidR="00CA34B7">
        <w:rPr>
          <w:rFonts w:hint="eastAsia"/>
        </w:rPr>
        <w:t>portal</w:t>
      </w:r>
      <w:r w:rsidR="00CA34B7">
        <w:rPr>
          <w:rFonts w:hint="eastAsia"/>
        </w:rPr>
        <w:t>的部署目录，路径是</w:t>
      </w:r>
      <w:r w:rsidR="007B1A68">
        <w:rPr>
          <w:rFonts w:hint="eastAsia"/>
        </w:rPr>
        <w:t>/</w:t>
      </w:r>
      <w:proofErr w:type="spellStart"/>
      <w:r w:rsidR="007B1A68">
        <w:rPr>
          <w:rFonts w:hint="eastAsia"/>
        </w:rPr>
        <w:t>tw_</w:t>
      </w:r>
      <w:r w:rsidR="00CA34B7">
        <w:rPr>
          <w:rFonts w:hint="eastAsia"/>
        </w:rPr>
        <w:t>asp</w:t>
      </w:r>
      <w:proofErr w:type="spellEnd"/>
      <w:r w:rsidR="00CA34B7">
        <w:rPr>
          <w:rFonts w:hint="eastAsia"/>
        </w:rPr>
        <w:t>/portal</w:t>
      </w:r>
      <w:r w:rsidR="00CA34B7">
        <w:rPr>
          <w:rFonts w:hint="eastAsia"/>
        </w:rPr>
        <w:t>，将整个目录拷贝至安装服务器</w:t>
      </w:r>
      <w:r w:rsidR="008D02AA">
        <w:rPr>
          <w:rFonts w:cs="Times New Roman" w:hint="eastAsia"/>
        </w:rPr>
        <w:t>；</w:t>
      </w:r>
    </w:p>
    <w:bookmarkEnd w:id="39"/>
    <w:bookmarkEnd w:id="40"/>
    <w:p w14:paraId="761437A3" w14:textId="77777777" w:rsidR="00DF5997" w:rsidRPr="00ED6D7D" w:rsidRDefault="00DF5997" w:rsidP="00CA34B7">
      <w:pPr>
        <w:ind w:left="1542"/>
        <w:rPr>
          <w:b/>
        </w:rPr>
      </w:pPr>
    </w:p>
    <w:bookmarkEnd w:id="41"/>
    <w:p w14:paraId="00A76473" w14:textId="08D0C9B6" w:rsidR="00C94AC4" w:rsidRDefault="00FB5C0F" w:rsidP="00C94AC4">
      <w:pPr>
        <w:pStyle w:val="Step"/>
        <w:outlineLvl w:val="9"/>
        <w:rPr>
          <w:rFonts w:cs="Times New Roman"/>
        </w:rPr>
      </w:pPr>
      <w:r>
        <w:rPr>
          <w:rFonts w:cs="Times New Roman" w:hint="eastAsia"/>
        </w:rPr>
        <w:t>进入</w:t>
      </w:r>
      <w:r>
        <w:rPr>
          <w:rFonts w:cs="Times New Roman" w:hint="eastAsia"/>
        </w:rPr>
        <w:t>portal</w:t>
      </w:r>
      <w:r>
        <w:rPr>
          <w:rFonts w:cs="Times New Roman" w:hint="eastAsia"/>
        </w:rPr>
        <w:t>目录下，修改</w:t>
      </w:r>
      <w:proofErr w:type="spellStart"/>
      <w:r>
        <w:rPr>
          <w:rFonts w:cs="Times New Roman" w:hint="eastAsia"/>
        </w:rPr>
        <w:t>application.yml</w:t>
      </w:r>
      <w:proofErr w:type="spellEnd"/>
      <w:r>
        <w:rPr>
          <w:rFonts w:cs="Times New Roman" w:hint="eastAsia"/>
        </w:rPr>
        <w:t>的数据库连接配置，改为前面安装的</w:t>
      </w:r>
      <w:proofErr w:type="spellStart"/>
      <w:r>
        <w:rPr>
          <w:rFonts w:cs="Times New Roman" w:hint="eastAsia"/>
        </w:rPr>
        <w:t>mysql</w:t>
      </w:r>
      <w:proofErr w:type="spellEnd"/>
      <w:r>
        <w:rPr>
          <w:rFonts w:cs="Times New Roman" w:hint="eastAsia"/>
        </w:rPr>
        <w:t>实例的</w:t>
      </w:r>
      <w:r>
        <w:rPr>
          <w:rFonts w:cs="Times New Roman" w:hint="eastAsia"/>
        </w:rPr>
        <w:t>IP</w:t>
      </w:r>
      <w:r>
        <w:rPr>
          <w:rFonts w:cs="Times New Roman" w:hint="eastAsia"/>
        </w:rPr>
        <w:t>和账号密码</w:t>
      </w:r>
      <w:r w:rsidR="008D02AA">
        <w:rPr>
          <w:rFonts w:cs="Times New Roman" w:hint="eastAsia"/>
        </w:rPr>
        <w:t>；</w:t>
      </w:r>
    </w:p>
    <w:p w14:paraId="090084E3" w14:textId="77777777" w:rsidR="004B1639" w:rsidRDefault="004B1639" w:rsidP="004B1639">
      <w:pPr>
        <w:pStyle w:val="Step"/>
        <w:numPr>
          <w:ilvl w:val="0"/>
          <w:numId w:val="0"/>
        </w:numPr>
        <w:outlineLvl w:val="9"/>
        <w:rPr>
          <w:rFonts w:cs="Times New Roman"/>
        </w:rPr>
      </w:pPr>
    </w:p>
    <w:p w14:paraId="4D6A7B14" w14:textId="764B95B5" w:rsidR="004B1639" w:rsidRDefault="004B1639" w:rsidP="00C94AC4">
      <w:pPr>
        <w:pStyle w:val="Step"/>
        <w:outlineLvl w:val="9"/>
        <w:rPr>
          <w:rFonts w:cs="Times New Roman"/>
        </w:rPr>
      </w:pPr>
      <w:r>
        <w:rPr>
          <w:rFonts w:cs="Times New Roman" w:hint="eastAsia"/>
        </w:rPr>
        <w:t>执行</w:t>
      </w:r>
      <w:r>
        <w:rPr>
          <w:rFonts w:cs="Times New Roman" w:hint="eastAsia"/>
        </w:rPr>
        <w:t>./bin.sh start | stop | restart</w:t>
      </w:r>
      <w:r w:rsidR="004B3112">
        <w:rPr>
          <w:rFonts w:cs="Times New Roman" w:hint="eastAsia"/>
        </w:rPr>
        <w:t xml:space="preserve"> </w:t>
      </w:r>
      <w:r>
        <w:rPr>
          <w:rFonts w:cs="Times New Roman" w:hint="eastAsia"/>
        </w:rPr>
        <w:t>命令对系统进行启动，停止和重启</w:t>
      </w:r>
      <w:r w:rsidR="008D02AA">
        <w:rPr>
          <w:rFonts w:cs="Times New Roman" w:hint="eastAsia"/>
        </w:rPr>
        <w:t>；</w:t>
      </w:r>
    </w:p>
    <w:p w14:paraId="6E4E0006" w14:textId="77777777" w:rsidR="00A844EF" w:rsidRDefault="00A844EF" w:rsidP="00A844EF">
      <w:pPr>
        <w:pStyle w:val="Step"/>
        <w:numPr>
          <w:ilvl w:val="0"/>
          <w:numId w:val="0"/>
        </w:numPr>
        <w:outlineLvl w:val="9"/>
        <w:rPr>
          <w:rFonts w:cs="Times New Roman"/>
        </w:rPr>
      </w:pPr>
    </w:p>
    <w:p w14:paraId="07C218AF" w14:textId="41D0D747" w:rsidR="00A844EF" w:rsidRDefault="00A844EF" w:rsidP="00C94AC4">
      <w:pPr>
        <w:pStyle w:val="Step"/>
        <w:outlineLvl w:val="9"/>
        <w:rPr>
          <w:rFonts w:cs="Times New Roman"/>
        </w:rPr>
      </w:pPr>
      <w:r>
        <w:rPr>
          <w:rFonts w:cs="Times New Roman" w:hint="eastAsia"/>
        </w:rPr>
        <w:t>访问</w:t>
      </w:r>
      <w:r>
        <w:rPr>
          <w:rFonts w:cs="Times New Roman" w:hint="eastAsia"/>
        </w:rPr>
        <w:t>9999</w:t>
      </w:r>
      <w:r>
        <w:rPr>
          <w:rFonts w:cs="Times New Roman" w:hint="eastAsia"/>
        </w:rPr>
        <w:t>端口可以进入</w:t>
      </w:r>
      <w:r>
        <w:rPr>
          <w:rFonts w:cs="Times New Roman" w:hint="eastAsia"/>
        </w:rPr>
        <w:t>portal</w:t>
      </w:r>
      <w:r>
        <w:rPr>
          <w:rFonts w:cs="Times New Roman" w:hint="eastAsia"/>
        </w:rPr>
        <w:t>的登陆页面，使用</w:t>
      </w:r>
      <w:r>
        <w:rPr>
          <w:rFonts w:cs="Times New Roman" w:hint="eastAsia"/>
        </w:rPr>
        <w:t>admin/admin123</w:t>
      </w:r>
      <w:r>
        <w:rPr>
          <w:rFonts w:cs="Times New Roman" w:hint="eastAsia"/>
        </w:rPr>
        <w:t>可以登陆，进入后可以修改密码</w:t>
      </w:r>
      <w:r w:rsidR="008D02AA">
        <w:rPr>
          <w:rFonts w:cs="Times New Roman" w:hint="eastAsia"/>
        </w:rPr>
        <w:t>。</w:t>
      </w:r>
    </w:p>
    <w:p w14:paraId="2D06870F" w14:textId="77A172E8" w:rsidR="00887CA0" w:rsidRPr="009E4094" w:rsidRDefault="00887CA0" w:rsidP="00A844EF">
      <w:pPr>
        <w:pStyle w:val="Step"/>
        <w:numPr>
          <w:ilvl w:val="0"/>
          <w:numId w:val="0"/>
        </w:numPr>
        <w:ind w:left="1542"/>
        <w:outlineLvl w:val="9"/>
        <w:rPr>
          <w:b/>
        </w:rPr>
      </w:pPr>
      <w:bookmarkStart w:id="42" w:name="_Toc327798980"/>
      <w:bookmarkEnd w:id="23"/>
      <w:bookmarkEnd w:id="24"/>
      <w:bookmarkEnd w:id="25"/>
      <w:bookmarkEnd w:id="26"/>
      <w:bookmarkEnd w:id="27"/>
      <w:bookmarkEnd w:id="28"/>
      <w:bookmarkEnd w:id="29"/>
    </w:p>
    <w:p w14:paraId="25A36027" w14:textId="2BDE94F7" w:rsidR="00793598" w:rsidRDefault="009E4094" w:rsidP="00793598">
      <w:pPr>
        <w:rPr>
          <w:b/>
        </w:rPr>
      </w:pPr>
      <w:r>
        <w:rPr>
          <w:rFonts w:hint="eastAsia"/>
          <w:b/>
        </w:rPr>
        <w:t>------</w:t>
      </w:r>
      <w:r>
        <w:rPr>
          <w:rFonts w:hint="eastAsia"/>
          <w:b/>
        </w:rPr>
        <w:t>结束</w:t>
      </w:r>
    </w:p>
    <w:p w14:paraId="6375341C" w14:textId="77F50618" w:rsidR="00793598" w:rsidRDefault="00793598" w:rsidP="00793598">
      <w:pPr>
        <w:pStyle w:val="21"/>
      </w:pPr>
      <w:r>
        <w:rPr>
          <w:rFonts w:hint="eastAsia"/>
        </w:rPr>
        <w:t>安装</w:t>
      </w:r>
      <w:r w:rsidR="00DD59B1">
        <w:rPr>
          <w:rFonts w:hint="eastAsia"/>
        </w:rPr>
        <w:t>注册中心</w:t>
      </w:r>
    </w:p>
    <w:p w14:paraId="225D09F0" w14:textId="15D6A6CC" w:rsidR="00793598" w:rsidRPr="0036093F" w:rsidRDefault="0036093F" w:rsidP="0036093F">
      <w:pPr>
        <w:pStyle w:val="31"/>
        <w:numPr>
          <w:ilvl w:val="0"/>
          <w:numId w:val="0"/>
        </w:numPr>
        <w:ind w:left="840"/>
        <w:rPr>
          <w:sz w:val="24"/>
          <w:szCs w:val="24"/>
        </w:rPr>
      </w:pPr>
      <w:r>
        <w:rPr>
          <w:rFonts w:hint="eastAsia"/>
          <w:sz w:val="24"/>
          <w:szCs w:val="24"/>
        </w:rPr>
        <w:t>注册中心可以使用</w:t>
      </w:r>
      <w:r>
        <w:rPr>
          <w:rFonts w:hint="eastAsia"/>
          <w:sz w:val="24"/>
          <w:szCs w:val="24"/>
        </w:rPr>
        <w:t>Register</w:t>
      </w:r>
      <w:r>
        <w:rPr>
          <w:rFonts w:hint="eastAsia"/>
          <w:sz w:val="24"/>
          <w:szCs w:val="24"/>
        </w:rPr>
        <w:t>项目，也可以使用</w:t>
      </w:r>
      <w:r>
        <w:rPr>
          <w:rFonts w:hint="eastAsia"/>
          <w:sz w:val="24"/>
          <w:szCs w:val="24"/>
        </w:rPr>
        <w:t>eureka</w:t>
      </w:r>
      <w:r>
        <w:rPr>
          <w:rFonts w:hint="eastAsia"/>
          <w:sz w:val="24"/>
          <w:szCs w:val="24"/>
        </w:rPr>
        <w:t>自定义。</w:t>
      </w:r>
    </w:p>
    <w:p w14:paraId="66530803" w14:textId="639CE074" w:rsidR="00793598" w:rsidRPr="003F04CC" w:rsidRDefault="00793598" w:rsidP="00793598">
      <w:pPr>
        <w:pStyle w:val="Step"/>
        <w:outlineLvl w:val="9"/>
        <w:rPr>
          <w:rFonts w:cs="Times New Roman"/>
        </w:rPr>
      </w:pPr>
      <w:r>
        <w:rPr>
          <w:rFonts w:hint="eastAsia"/>
        </w:rPr>
        <w:t>在</w:t>
      </w:r>
      <w:r>
        <w:rPr>
          <w:rFonts w:hint="eastAsia"/>
        </w:rPr>
        <w:t>218.77.50.49</w:t>
      </w:r>
      <w:r>
        <w:rPr>
          <w:rFonts w:hint="eastAsia"/>
        </w:rPr>
        <w:t>上获取</w:t>
      </w:r>
      <w:r w:rsidR="00D9527F">
        <w:rPr>
          <w:rFonts w:hint="eastAsia"/>
        </w:rPr>
        <w:t>register</w:t>
      </w:r>
      <w:r>
        <w:rPr>
          <w:rFonts w:hint="eastAsia"/>
        </w:rPr>
        <w:t>的部署目录，路径是</w:t>
      </w:r>
      <w:r>
        <w:rPr>
          <w:rFonts w:hint="eastAsia"/>
        </w:rPr>
        <w:t>/</w:t>
      </w:r>
      <w:proofErr w:type="spellStart"/>
      <w:r>
        <w:rPr>
          <w:rFonts w:hint="eastAsia"/>
        </w:rPr>
        <w:t>tw</w:t>
      </w:r>
      <w:proofErr w:type="spellEnd"/>
      <w:r>
        <w:rPr>
          <w:rFonts w:hint="eastAsia"/>
        </w:rPr>
        <w:t>-asp/</w:t>
      </w:r>
      <w:r w:rsidR="00940B7B">
        <w:rPr>
          <w:rFonts w:hint="eastAsia"/>
        </w:rPr>
        <w:t>register</w:t>
      </w:r>
      <w:r>
        <w:rPr>
          <w:rFonts w:hint="eastAsia"/>
        </w:rPr>
        <w:t>，将整个目录拷贝至安装服务器</w:t>
      </w:r>
      <w:r>
        <w:rPr>
          <w:rFonts w:cs="Times New Roman" w:hint="eastAsia"/>
        </w:rPr>
        <w:t>；</w:t>
      </w:r>
    </w:p>
    <w:p w14:paraId="1A675467" w14:textId="77777777" w:rsidR="00793598" w:rsidRPr="00ED6D7D" w:rsidRDefault="00793598" w:rsidP="00793598">
      <w:pPr>
        <w:ind w:left="1542"/>
        <w:rPr>
          <w:b/>
        </w:rPr>
      </w:pPr>
    </w:p>
    <w:p w14:paraId="091DA9D2" w14:textId="266E233E" w:rsidR="00793598" w:rsidRDefault="00793598" w:rsidP="00793598">
      <w:pPr>
        <w:pStyle w:val="Step"/>
        <w:outlineLvl w:val="9"/>
        <w:rPr>
          <w:rFonts w:cs="Times New Roman"/>
        </w:rPr>
      </w:pPr>
      <w:r>
        <w:rPr>
          <w:rFonts w:cs="Times New Roman" w:hint="eastAsia"/>
        </w:rPr>
        <w:t>进入</w:t>
      </w:r>
      <w:r w:rsidR="00940B7B">
        <w:rPr>
          <w:rFonts w:cs="Times New Roman" w:hint="eastAsia"/>
        </w:rPr>
        <w:t>register</w:t>
      </w:r>
      <w:r w:rsidR="00056B6E">
        <w:rPr>
          <w:rFonts w:cs="Times New Roman" w:hint="eastAsia"/>
        </w:rPr>
        <w:t>目录下</w:t>
      </w:r>
      <w:r w:rsidR="00056B6E">
        <w:rPr>
          <w:rFonts w:cs="Times New Roman" w:hint="eastAsia"/>
        </w:rPr>
        <w:t xml:space="preserve"> </w:t>
      </w:r>
    </w:p>
    <w:p w14:paraId="52088BD2" w14:textId="77777777" w:rsidR="00793598" w:rsidRDefault="00793598" w:rsidP="00793598">
      <w:pPr>
        <w:pStyle w:val="Step"/>
        <w:numPr>
          <w:ilvl w:val="0"/>
          <w:numId w:val="0"/>
        </w:numPr>
        <w:outlineLvl w:val="9"/>
        <w:rPr>
          <w:rFonts w:cs="Times New Roman"/>
        </w:rPr>
      </w:pPr>
    </w:p>
    <w:p w14:paraId="2CE8C969" w14:textId="77777777" w:rsidR="00793598" w:rsidRDefault="00793598" w:rsidP="00793598">
      <w:pPr>
        <w:pStyle w:val="Step"/>
        <w:outlineLvl w:val="9"/>
        <w:rPr>
          <w:rFonts w:cs="Times New Roman"/>
        </w:rPr>
      </w:pPr>
      <w:r>
        <w:rPr>
          <w:rFonts w:cs="Times New Roman" w:hint="eastAsia"/>
        </w:rPr>
        <w:t>执行</w:t>
      </w:r>
      <w:r>
        <w:rPr>
          <w:rFonts w:cs="Times New Roman" w:hint="eastAsia"/>
        </w:rPr>
        <w:t>./bin.sh start | stop | restart</w:t>
      </w:r>
      <w:r>
        <w:rPr>
          <w:rFonts w:cs="Times New Roman" w:hint="eastAsia"/>
        </w:rPr>
        <w:t>命令对系统进行启动，停止和重启；</w:t>
      </w:r>
    </w:p>
    <w:p w14:paraId="79839DFA" w14:textId="77777777" w:rsidR="00793598" w:rsidRDefault="00793598" w:rsidP="00793598">
      <w:pPr>
        <w:pStyle w:val="Step"/>
        <w:numPr>
          <w:ilvl w:val="0"/>
          <w:numId w:val="0"/>
        </w:numPr>
        <w:outlineLvl w:val="9"/>
        <w:rPr>
          <w:rFonts w:cs="Times New Roman"/>
        </w:rPr>
      </w:pPr>
    </w:p>
    <w:p w14:paraId="4950820C" w14:textId="4B067DB6" w:rsidR="00793598" w:rsidRDefault="00793598" w:rsidP="00793598">
      <w:pPr>
        <w:pStyle w:val="Step"/>
        <w:outlineLvl w:val="9"/>
        <w:rPr>
          <w:rFonts w:cs="Times New Roman"/>
        </w:rPr>
      </w:pPr>
      <w:r>
        <w:rPr>
          <w:rFonts w:cs="Times New Roman" w:hint="eastAsia"/>
        </w:rPr>
        <w:t>访问</w:t>
      </w:r>
      <w:r>
        <w:rPr>
          <w:rFonts w:cs="Times New Roman" w:hint="eastAsia"/>
        </w:rPr>
        <w:t>9</w:t>
      </w:r>
      <w:r w:rsidR="00056B6E">
        <w:rPr>
          <w:rFonts w:cs="Times New Roman" w:hint="eastAsia"/>
        </w:rPr>
        <w:t>100</w:t>
      </w:r>
      <w:r>
        <w:rPr>
          <w:rFonts w:cs="Times New Roman" w:hint="eastAsia"/>
        </w:rPr>
        <w:t>端口可以进入</w:t>
      </w:r>
      <w:r w:rsidR="00094CF1">
        <w:rPr>
          <w:rFonts w:cs="Times New Roman" w:hint="eastAsia"/>
        </w:rPr>
        <w:t>eureka</w:t>
      </w:r>
      <w:r w:rsidR="00094CF1">
        <w:rPr>
          <w:rFonts w:cs="Times New Roman" w:hint="eastAsia"/>
        </w:rPr>
        <w:t>的注册中心原始界面，可以查看相关信息</w:t>
      </w:r>
      <w:r>
        <w:rPr>
          <w:rFonts w:cs="Times New Roman" w:hint="eastAsia"/>
        </w:rPr>
        <w:t>。</w:t>
      </w:r>
    </w:p>
    <w:p w14:paraId="3099D483" w14:textId="77777777" w:rsidR="00793598" w:rsidRPr="009E4094" w:rsidRDefault="00793598" w:rsidP="00793598">
      <w:pPr>
        <w:pStyle w:val="Step"/>
        <w:numPr>
          <w:ilvl w:val="0"/>
          <w:numId w:val="0"/>
        </w:numPr>
        <w:ind w:left="1542"/>
        <w:outlineLvl w:val="9"/>
        <w:rPr>
          <w:b/>
        </w:rPr>
      </w:pPr>
    </w:p>
    <w:p w14:paraId="187A6A60" w14:textId="77777777" w:rsidR="00793598" w:rsidRDefault="00793598" w:rsidP="00793598">
      <w:pPr>
        <w:rPr>
          <w:b/>
        </w:rPr>
      </w:pPr>
      <w:r>
        <w:rPr>
          <w:rFonts w:hint="eastAsia"/>
          <w:b/>
        </w:rPr>
        <w:t>------</w:t>
      </w:r>
      <w:r>
        <w:rPr>
          <w:rFonts w:hint="eastAsia"/>
          <w:b/>
        </w:rPr>
        <w:t>结束</w:t>
      </w:r>
    </w:p>
    <w:p w14:paraId="2B4FB4FA" w14:textId="77777777" w:rsidR="00793598" w:rsidRDefault="00793598" w:rsidP="00793598">
      <w:pPr>
        <w:rPr>
          <w:b/>
        </w:rPr>
      </w:pPr>
    </w:p>
    <w:p w14:paraId="2B3EEEA0" w14:textId="1962D402" w:rsidR="002C32BE" w:rsidRPr="002C3CC0" w:rsidRDefault="002C32BE" w:rsidP="004254A4">
      <w:pPr>
        <w:pStyle w:val="21"/>
      </w:pPr>
      <w:r>
        <w:rPr>
          <w:rFonts w:hint="eastAsia"/>
        </w:rPr>
        <w:t>安装</w:t>
      </w:r>
      <w:r w:rsidR="00337B4E">
        <w:rPr>
          <w:rFonts w:hint="eastAsia"/>
        </w:rPr>
        <w:t>config-server</w:t>
      </w:r>
    </w:p>
    <w:p w14:paraId="28554279" w14:textId="7FEEACA6" w:rsidR="002C32BE" w:rsidRPr="003F04CC" w:rsidRDefault="002C32BE" w:rsidP="002C32BE">
      <w:pPr>
        <w:pStyle w:val="Step"/>
        <w:outlineLvl w:val="9"/>
        <w:rPr>
          <w:rFonts w:cs="Times New Roman"/>
        </w:rPr>
      </w:pPr>
      <w:r>
        <w:rPr>
          <w:rFonts w:hint="eastAsia"/>
        </w:rPr>
        <w:t>在</w:t>
      </w:r>
      <w:r>
        <w:rPr>
          <w:rFonts w:hint="eastAsia"/>
        </w:rPr>
        <w:t>218.77.50.49</w:t>
      </w:r>
      <w:r>
        <w:rPr>
          <w:rFonts w:hint="eastAsia"/>
        </w:rPr>
        <w:t>上获取</w:t>
      </w:r>
      <w:proofErr w:type="spellStart"/>
      <w:r w:rsidR="00D83C3C">
        <w:rPr>
          <w:rFonts w:hint="eastAsia"/>
        </w:rPr>
        <w:t>config</w:t>
      </w:r>
      <w:proofErr w:type="spellEnd"/>
      <w:r w:rsidR="00D83C3C">
        <w:rPr>
          <w:rFonts w:hint="eastAsia"/>
        </w:rPr>
        <w:t>-server</w:t>
      </w:r>
      <w:r>
        <w:rPr>
          <w:rFonts w:hint="eastAsia"/>
        </w:rPr>
        <w:t>的部署目录，路径是</w:t>
      </w:r>
      <w:r>
        <w:rPr>
          <w:rFonts w:hint="eastAsia"/>
        </w:rPr>
        <w:t>/</w:t>
      </w:r>
      <w:proofErr w:type="spellStart"/>
      <w:r>
        <w:rPr>
          <w:rFonts w:hint="eastAsia"/>
        </w:rPr>
        <w:t>tw</w:t>
      </w:r>
      <w:proofErr w:type="spellEnd"/>
      <w:r>
        <w:rPr>
          <w:rFonts w:hint="eastAsia"/>
        </w:rPr>
        <w:t>-asp/</w:t>
      </w:r>
      <w:proofErr w:type="spellStart"/>
      <w:r w:rsidR="00D83C3C">
        <w:rPr>
          <w:rFonts w:hint="eastAsia"/>
        </w:rPr>
        <w:t>config</w:t>
      </w:r>
      <w:proofErr w:type="spellEnd"/>
      <w:r w:rsidR="00D83C3C">
        <w:rPr>
          <w:rFonts w:hint="eastAsia"/>
        </w:rPr>
        <w:t>-server</w:t>
      </w:r>
      <w:r>
        <w:rPr>
          <w:rFonts w:hint="eastAsia"/>
        </w:rPr>
        <w:t>，将整个目录拷贝至安装服务器</w:t>
      </w:r>
      <w:r>
        <w:rPr>
          <w:rFonts w:cs="Times New Roman" w:hint="eastAsia"/>
        </w:rPr>
        <w:t>；</w:t>
      </w:r>
    </w:p>
    <w:p w14:paraId="69E3E755" w14:textId="77777777" w:rsidR="002C32BE" w:rsidRPr="00ED6D7D" w:rsidRDefault="002C32BE" w:rsidP="002C32BE">
      <w:pPr>
        <w:ind w:left="1542"/>
        <w:rPr>
          <w:b/>
        </w:rPr>
      </w:pPr>
    </w:p>
    <w:p w14:paraId="672E9DBD" w14:textId="2C688A24" w:rsidR="002C32BE" w:rsidRDefault="002C32BE" w:rsidP="002C32BE">
      <w:pPr>
        <w:pStyle w:val="Step"/>
        <w:outlineLvl w:val="9"/>
        <w:rPr>
          <w:rFonts w:cs="Times New Roman"/>
        </w:rPr>
      </w:pPr>
      <w:r>
        <w:rPr>
          <w:rFonts w:cs="Times New Roman" w:hint="eastAsia"/>
        </w:rPr>
        <w:t>进入</w:t>
      </w:r>
      <w:proofErr w:type="spellStart"/>
      <w:r w:rsidR="007203B8">
        <w:rPr>
          <w:rFonts w:cs="Times New Roman" w:hint="eastAsia"/>
        </w:rPr>
        <w:t>config</w:t>
      </w:r>
      <w:proofErr w:type="spellEnd"/>
      <w:r w:rsidR="007203B8">
        <w:rPr>
          <w:rFonts w:cs="Times New Roman" w:hint="eastAsia"/>
        </w:rPr>
        <w:t>-server</w:t>
      </w:r>
      <w:r>
        <w:rPr>
          <w:rFonts w:cs="Times New Roman" w:hint="eastAsia"/>
        </w:rPr>
        <w:t>目录下，修改</w:t>
      </w:r>
      <w:proofErr w:type="spellStart"/>
      <w:r>
        <w:rPr>
          <w:rFonts w:cs="Times New Roman" w:hint="eastAsia"/>
        </w:rPr>
        <w:t>application.yml</w:t>
      </w:r>
      <w:proofErr w:type="spellEnd"/>
      <w:r>
        <w:rPr>
          <w:rFonts w:cs="Times New Roman" w:hint="eastAsia"/>
        </w:rPr>
        <w:t>的数据库连接配置，改为前面安装的</w:t>
      </w:r>
      <w:proofErr w:type="spellStart"/>
      <w:r>
        <w:rPr>
          <w:rFonts w:cs="Times New Roman" w:hint="eastAsia"/>
        </w:rPr>
        <w:t>mysql</w:t>
      </w:r>
      <w:proofErr w:type="spellEnd"/>
      <w:r>
        <w:rPr>
          <w:rFonts w:cs="Times New Roman" w:hint="eastAsia"/>
        </w:rPr>
        <w:t>实例的</w:t>
      </w:r>
      <w:r>
        <w:rPr>
          <w:rFonts w:cs="Times New Roman" w:hint="eastAsia"/>
        </w:rPr>
        <w:t>IP</w:t>
      </w:r>
      <w:r>
        <w:rPr>
          <w:rFonts w:cs="Times New Roman" w:hint="eastAsia"/>
        </w:rPr>
        <w:t>和账号密码；</w:t>
      </w:r>
    </w:p>
    <w:p w14:paraId="281CE986" w14:textId="77777777" w:rsidR="005E595C" w:rsidRDefault="005E595C" w:rsidP="005E595C">
      <w:pPr>
        <w:pStyle w:val="Step"/>
        <w:numPr>
          <w:ilvl w:val="0"/>
          <w:numId w:val="0"/>
        </w:numPr>
        <w:outlineLvl w:val="9"/>
        <w:rPr>
          <w:rFonts w:cs="Times New Roman"/>
        </w:rPr>
      </w:pPr>
    </w:p>
    <w:p w14:paraId="69B03638" w14:textId="0407955B" w:rsidR="005E595C" w:rsidRDefault="005E595C" w:rsidP="002C32BE">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r>
        <w:rPr>
          <w:rFonts w:cs="Times New Roman" w:hint="eastAsia"/>
        </w:rPr>
        <w:t>eureka</w:t>
      </w:r>
      <w:r>
        <w:rPr>
          <w:rFonts w:cs="Times New Roman" w:hint="eastAsia"/>
        </w:rPr>
        <w:t>的注册中心地址信息</w:t>
      </w:r>
      <w:proofErr w:type="spellStart"/>
      <w:r>
        <w:rPr>
          <w:rFonts w:cs="Times New Roman" w:hint="eastAsia"/>
        </w:rPr>
        <w:t>eureka.client.service-url.defaultZone</w:t>
      </w:r>
      <w:proofErr w:type="spellEnd"/>
      <w:r>
        <w:rPr>
          <w:rFonts w:cs="Times New Roman" w:hint="eastAsia"/>
        </w:rPr>
        <w:t>，调整为前面安装的注册中心的地址</w:t>
      </w:r>
      <w:r w:rsidR="003F4218">
        <w:rPr>
          <w:rFonts w:cs="Times New Roman" w:hint="eastAsia"/>
        </w:rPr>
        <w:t>，如下所示，将</w:t>
      </w:r>
      <w:proofErr w:type="spellStart"/>
      <w:r w:rsidR="003F4218">
        <w:rPr>
          <w:rFonts w:cs="Times New Roman" w:hint="eastAsia"/>
        </w:rPr>
        <w:t>ip</w:t>
      </w:r>
      <w:proofErr w:type="spellEnd"/>
      <w:r w:rsidR="003F4218">
        <w:rPr>
          <w:rFonts w:cs="Times New Roman" w:hint="eastAsia"/>
        </w:rPr>
        <w:t>和端口调整一下即可：</w:t>
      </w:r>
    </w:p>
    <w:p w14:paraId="2FF641F5" w14:textId="423A8A8B" w:rsidR="003F4218" w:rsidRDefault="003F4218" w:rsidP="003F4218">
      <w:pPr>
        <w:pStyle w:val="41"/>
        <w:numPr>
          <w:ilvl w:val="0"/>
          <w:numId w:val="0"/>
        </w:numPr>
        <w:ind w:left="1680" w:right="210"/>
      </w:pPr>
      <w:proofErr w:type="spellStart"/>
      <w:proofErr w:type="gramStart"/>
      <w:r>
        <w:rPr>
          <w:rFonts w:hint="eastAsia"/>
        </w:rPr>
        <w:t>eurake</w:t>
      </w:r>
      <w:proofErr w:type="spellEnd"/>
      <w:proofErr w:type="gramEnd"/>
      <w:r>
        <w:rPr>
          <w:rFonts w:hint="eastAsia"/>
        </w:rPr>
        <w:t xml:space="preserve">: </w:t>
      </w:r>
    </w:p>
    <w:p w14:paraId="5AE1BB34" w14:textId="05374902" w:rsidR="003F4218" w:rsidRDefault="003F4218" w:rsidP="003F4218">
      <w:r>
        <w:rPr>
          <w:rFonts w:hint="eastAsia"/>
        </w:rPr>
        <w:t xml:space="preserve">  </w:t>
      </w:r>
      <w:proofErr w:type="gramStart"/>
      <w:r>
        <w:rPr>
          <w:rFonts w:hint="eastAsia"/>
        </w:rPr>
        <w:t>client</w:t>
      </w:r>
      <w:proofErr w:type="gramEnd"/>
      <w:r>
        <w:rPr>
          <w:rFonts w:hint="eastAsia"/>
        </w:rPr>
        <w:t xml:space="preserve">: </w:t>
      </w:r>
    </w:p>
    <w:p w14:paraId="34F89517" w14:textId="12150A31" w:rsidR="003F4218" w:rsidRDefault="003F4218" w:rsidP="003F4218">
      <w:pPr>
        <w:ind w:firstLine="420"/>
      </w:pPr>
      <w:proofErr w:type="gramStart"/>
      <w:r>
        <w:rPr>
          <w:rFonts w:hint="eastAsia"/>
        </w:rPr>
        <w:t>service-url</w:t>
      </w:r>
      <w:proofErr w:type="gramEnd"/>
      <w:r>
        <w:rPr>
          <w:rFonts w:hint="eastAsia"/>
        </w:rPr>
        <w:t xml:space="preserve">: </w:t>
      </w:r>
    </w:p>
    <w:p w14:paraId="056F18BF" w14:textId="1D9C0B11" w:rsidR="003F4218" w:rsidRPr="003F4218" w:rsidRDefault="003F4218" w:rsidP="003F4218">
      <w:pPr>
        <w:ind w:firstLine="420"/>
      </w:pPr>
      <w:r>
        <w:rPr>
          <w:rFonts w:hint="eastAsia"/>
        </w:rPr>
        <w:t xml:space="preserve">  </w:t>
      </w:r>
      <w:proofErr w:type="spellStart"/>
      <w:proofErr w:type="gramStart"/>
      <w:r>
        <w:rPr>
          <w:rFonts w:hint="eastAsia"/>
        </w:rPr>
        <w:t>defaultZone</w:t>
      </w:r>
      <w:proofErr w:type="spellEnd"/>
      <w:proofErr w:type="gramEnd"/>
      <w:r>
        <w:rPr>
          <w:rFonts w:hint="eastAsia"/>
        </w:rPr>
        <w:t>: http://192.168.1.10:9100/eureka</w:t>
      </w:r>
    </w:p>
    <w:p w14:paraId="02665127" w14:textId="77777777" w:rsidR="002C32BE" w:rsidRDefault="002C32BE" w:rsidP="002C32BE">
      <w:pPr>
        <w:pStyle w:val="Step"/>
        <w:numPr>
          <w:ilvl w:val="0"/>
          <w:numId w:val="0"/>
        </w:numPr>
        <w:outlineLvl w:val="9"/>
        <w:rPr>
          <w:rFonts w:cs="Times New Roman"/>
        </w:rPr>
      </w:pPr>
    </w:p>
    <w:p w14:paraId="2A43F174" w14:textId="77777777" w:rsidR="002C32BE" w:rsidRDefault="002C32BE" w:rsidP="002C32BE">
      <w:pPr>
        <w:pStyle w:val="Step"/>
        <w:outlineLvl w:val="9"/>
        <w:rPr>
          <w:rFonts w:cs="Times New Roman"/>
        </w:rPr>
      </w:pPr>
      <w:r>
        <w:rPr>
          <w:rFonts w:cs="Times New Roman" w:hint="eastAsia"/>
        </w:rPr>
        <w:t>执行</w:t>
      </w:r>
      <w:r>
        <w:rPr>
          <w:rFonts w:cs="Times New Roman" w:hint="eastAsia"/>
        </w:rPr>
        <w:t>./bin.sh start | stop | restart</w:t>
      </w:r>
      <w:r>
        <w:rPr>
          <w:rFonts w:cs="Times New Roman" w:hint="eastAsia"/>
        </w:rPr>
        <w:t>命令对系统进行启动，停止和重启；</w:t>
      </w:r>
    </w:p>
    <w:p w14:paraId="0B92B009" w14:textId="77777777" w:rsidR="002C32BE" w:rsidRDefault="002C32BE" w:rsidP="002C32BE">
      <w:pPr>
        <w:pStyle w:val="Step"/>
        <w:numPr>
          <w:ilvl w:val="0"/>
          <w:numId w:val="0"/>
        </w:numPr>
        <w:outlineLvl w:val="9"/>
        <w:rPr>
          <w:rFonts w:cs="Times New Roman"/>
        </w:rPr>
      </w:pPr>
    </w:p>
    <w:p w14:paraId="1577F8ED" w14:textId="5046B739" w:rsidR="002C32BE" w:rsidRDefault="004F3B28" w:rsidP="002C32BE">
      <w:pPr>
        <w:pStyle w:val="Step"/>
        <w:outlineLvl w:val="9"/>
        <w:rPr>
          <w:rFonts w:cs="Times New Roman"/>
        </w:rPr>
      </w:pPr>
      <w:r>
        <w:rPr>
          <w:rFonts w:cs="Times New Roman" w:hint="eastAsia"/>
        </w:rPr>
        <w:t>进入</w:t>
      </w:r>
      <w:r>
        <w:rPr>
          <w:rFonts w:cs="Times New Roman" w:hint="eastAsia"/>
        </w:rPr>
        <w:t>eureka</w:t>
      </w:r>
      <w:r>
        <w:rPr>
          <w:rFonts w:cs="Times New Roman" w:hint="eastAsia"/>
        </w:rPr>
        <w:t>的注册界面可以查看</w:t>
      </w:r>
      <w:proofErr w:type="spellStart"/>
      <w:r>
        <w:rPr>
          <w:rFonts w:cs="Times New Roman" w:hint="eastAsia"/>
        </w:rPr>
        <w:t>config</w:t>
      </w:r>
      <w:proofErr w:type="spellEnd"/>
      <w:r>
        <w:rPr>
          <w:rFonts w:cs="Times New Roman" w:hint="eastAsia"/>
        </w:rPr>
        <w:t>-server</w:t>
      </w:r>
      <w:r w:rsidR="005F5708">
        <w:rPr>
          <w:rFonts w:cs="Times New Roman" w:hint="eastAsia"/>
        </w:rPr>
        <w:t>服务的注册信息</w:t>
      </w:r>
      <w:r w:rsidR="002C32BE">
        <w:rPr>
          <w:rFonts w:cs="Times New Roman" w:hint="eastAsia"/>
        </w:rPr>
        <w:t>。</w:t>
      </w:r>
    </w:p>
    <w:p w14:paraId="369563A8" w14:textId="77777777" w:rsidR="002C32BE" w:rsidRPr="009E4094" w:rsidRDefault="002C32BE" w:rsidP="002C32BE">
      <w:pPr>
        <w:pStyle w:val="Step"/>
        <w:numPr>
          <w:ilvl w:val="0"/>
          <w:numId w:val="0"/>
        </w:numPr>
        <w:ind w:left="1542"/>
        <w:outlineLvl w:val="9"/>
        <w:rPr>
          <w:b/>
        </w:rPr>
      </w:pPr>
    </w:p>
    <w:p w14:paraId="1C1CE96B" w14:textId="77777777" w:rsidR="002C32BE" w:rsidRDefault="002C32BE" w:rsidP="002C32BE">
      <w:pPr>
        <w:rPr>
          <w:b/>
        </w:rPr>
      </w:pPr>
      <w:r>
        <w:rPr>
          <w:rFonts w:hint="eastAsia"/>
          <w:b/>
        </w:rPr>
        <w:t>------</w:t>
      </w:r>
      <w:r>
        <w:rPr>
          <w:rFonts w:hint="eastAsia"/>
          <w:b/>
        </w:rPr>
        <w:t>结束</w:t>
      </w:r>
    </w:p>
    <w:p w14:paraId="73D23CD9" w14:textId="77777777" w:rsidR="00793598" w:rsidRDefault="00793598" w:rsidP="00887CA0">
      <w:pPr>
        <w:rPr>
          <w:b/>
        </w:rPr>
      </w:pPr>
    </w:p>
    <w:p w14:paraId="75A197A2" w14:textId="50A1BFB1" w:rsidR="00AA68BE" w:rsidRPr="002C3CC0" w:rsidRDefault="00AA68BE" w:rsidP="004254A4">
      <w:pPr>
        <w:pStyle w:val="21"/>
      </w:pPr>
      <w:r>
        <w:rPr>
          <w:rFonts w:hint="eastAsia"/>
        </w:rPr>
        <w:lastRenderedPageBreak/>
        <w:t>安装</w:t>
      </w:r>
      <w:r>
        <w:rPr>
          <w:rFonts w:hint="eastAsia"/>
        </w:rPr>
        <w:t>zipkin-server</w:t>
      </w:r>
    </w:p>
    <w:p w14:paraId="534321D4" w14:textId="16CA3148" w:rsidR="00AA68BE" w:rsidRPr="003F04CC" w:rsidRDefault="00AA68BE" w:rsidP="00AA68BE">
      <w:pPr>
        <w:pStyle w:val="Step"/>
        <w:outlineLvl w:val="9"/>
        <w:rPr>
          <w:rFonts w:cs="Times New Roman"/>
        </w:rPr>
      </w:pPr>
      <w:r>
        <w:rPr>
          <w:rFonts w:hint="eastAsia"/>
        </w:rPr>
        <w:t>在</w:t>
      </w:r>
      <w:r>
        <w:rPr>
          <w:rFonts w:hint="eastAsia"/>
        </w:rPr>
        <w:t>218.77.50.49</w:t>
      </w:r>
      <w:r>
        <w:rPr>
          <w:rFonts w:hint="eastAsia"/>
        </w:rPr>
        <w:t>上获取</w:t>
      </w:r>
      <w:proofErr w:type="spellStart"/>
      <w:r>
        <w:rPr>
          <w:rFonts w:hint="eastAsia"/>
        </w:rPr>
        <w:t>zipkin</w:t>
      </w:r>
      <w:proofErr w:type="spellEnd"/>
      <w:r>
        <w:rPr>
          <w:rFonts w:hint="eastAsia"/>
        </w:rPr>
        <w:t>-server</w:t>
      </w:r>
      <w:r>
        <w:rPr>
          <w:rFonts w:hint="eastAsia"/>
        </w:rPr>
        <w:t>的部署目录，路径是</w:t>
      </w:r>
      <w:r>
        <w:rPr>
          <w:rFonts w:hint="eastAsia"/>
        </w:rPr>
        <w:t>/</w:t>
      </w:r>
      <w:proofErr w:type="spellStart"/>
      <w:r>
        <w:rPr>
          <w:rFonts w:hint="eastAsia"/>
        </w:rPr>
        <w:t>tw</w:t>
      </w:r>
      <w:proofErr w:type="spellEnd"/>
      <w:r>
        <w:rPr>
          <w:rFonts w:hint="eastAsia"/>
        </w:rPr>
        <w:t>-asp/</w:t>
      </w:r>
      <w:proofErr w:type="spellStart"/>
      <w:r>
        <w:rPr>
          <w:rFonts w:hint="eastAsia"/>
        </w:rPr>
        <w:t>zipkin</w:t>
      </w:r>
      <w:proofErr w:type="spellEnd"/>
      <w:r>
        <w:rPr>
          <w:rFonts w:hint="eastAsia"/>
        </w:rPr>
        <w:t>-server</w:t>
      </w:r>
      <w:r>
        <w:rPr>
          <w:rFonts w:hint="eastAsia"/>
        </w:rPr>
        <w:t>，将整个目录拷贝至安装服务器</w:t>
      </w:r>
      <w:r>
        <w:rPr>
          <w:rFonts w:cs="Times New Roman" w:hint="eastAsia"/>
        </w:rPr>
        <w:t>；</w:t>
      </w:r>
    </w:p>
    <w:p w14:paraId="5175A525" w14:textId="77777777" w:rsidR="00AA68BE" w:rsidRPr="00ED6D7D" w:rsidRDefault="00AA68BE" w:rsidP="00AA68BE">
      <w:pPr>
        <w:ind w:left="1542"/>
        <w:rPr>
          <w:b/>
        </w:rPr>
      </w:pPr>
    </w:p>
    <w:p w14:paraId="294D6232" w14:textId="4539801D" w:rsidR="00AA68BE" w:rsidRDefault="00AA68BE" w:rsidP="00AA68BE">
      <w:pPr>
        <w:pStyle w:val="Step"/>
        <w:outlineLvl w:val="9"/>
        <w:rPr>
          <w:rFonts w:cs="Times New Roman"/>
        </w:rPr>
      </w:pPr>
      <w:r>
        <w:rPr>
          <w:rFonts w:cs="Times New Roman" w:hint="eastAsia"/>
        </w:rPr>
        <w:t>进入</w:t>
      </w:r>
      <w:proofErr w:type="spellStart"/>
      <w:r w:rsidR="00E208F7">
        <w:rPr>
          <w:rFonts w:cs="Times New Roman" w:hint="eastAsia"/>
        </w:rPr>
        <w:t>zipkin</w:t>
      </w:r>
      <w:proofErr w:type="spellEnd"/>
      <w:r w:rsidR="00E208F7">
        <w:rPr>
          <w:rFonts w:cs="Times New Roman" w:hint="eastAsia"/>
        </w:rPr>
        <w:t>-server</w:t>
      </w:r>
      <w:r>
        <w:rPr>
          <w:rFonts w:cs="Times New Roman" w:hint="eastAsia"/>
        </w:rPr>
        <w:t>目录下，修改</w:t>
      </w:r>
      <w:proofErr w:type="spellStart"/>
      <w:r>
        <w:rPr>
          <w:rFonts w:cs="Times New Roman" w:hint="eastAsia"/>
        </w:rPr>
        <w:t>application.yml</w:t>
      </w:r>
      <w:proofErr w:type="spellEnd"/>
      <w:r>
        <w:rPr>
          <w:rFonts w:cs="Times New Roman" w:hint="eastAsia"/>
        </w:rPr>
        <w:t>的</w:t>
      </w:r>
      <w:r w:rsidR="007D06C3">
        <w:rPr>
          <w:rFonts w:cs="Times New Roman" w:hint="eastAsia"/>
        </w:rPr>
        <w:t>Kafka</w:t>
      </w:r>
      <w:r>
        <w:rPr>
          <w:rFonts w:cs="Times New Roman" w:hint="eastAsia"/>
        </w:rPr>
        <w:t>连接配置，改为前面安装的</w:t>
      </w:r>
      <w:r w:rsidR="00F21A96">
        <w:rPr>
          <w:rFonts w:cs="Times New Roman" w:hint="eastAsia"/>
        </w:rPr>
        <w:t>Kafka</w:t>
      </w:r>
      <w:r>
        <w:rPr>
          <w:rFonts w:cs="Times New Roman" w:hint="eastAsia"/>
        </w:rPr>
        <w:t>实例的</w:t>
      </w:r>
      <w:r>
        <w:rPr>
          <w:rFonts w:cs="Times New Roman" w:hint="eastAsia"/>
        </w:rPr>
        <w:t>IP</w:t>
      </w:r>
      <w:r>
        <w:rPr>
          <w:rFonts w:cs="Times New Roman" w:hint="eastAsia"/>
        </w:rPr>
        <w:t>和</w:t>
      </w:r>
      <w:r w:rsidR="00D0280E">
        <w:rPr>
          <w:rFonts w:cs="Times New Roman" w:hint="eastAsia"/>
        </w:rPr>
        <w:t>端口</w:t>
      </w:r>
      <w:r>
        <w:rPr>
          <w:rFonts w:cs="Times New Roman" w:hint="eastAsia"/>
        </w:rPr>
        <w:t>；</w:t>
      </w:r>
    </w:p>
    <w:p w14:paraId="18BCE545" w14:textId="77777777" w:rsidR="00AA68BE" w:rsidRDefault="00AA68BE" w:rsidP="00AA68BE">
      <w:pPr>
        <w:pStyle w:val="Step"/>
        <w:numPr>
          <w:ilvl w:val="0"/>
          <w:numId w:val="0"/>
        </w:numPr>
        <w:outlineLvl w:val="9"/>
        <w:rPr>
          <w:rFonts w:cs="Times New Roman"/>
        </w:rPr>
      </w:pPr>
    </w:p>
    <w:p w14:paraId="5DAAA392" w14:textId="25FD8030" w:rsidR="00542F42" w:rsidRDefault="00AA68BE" w:rsidP="00542F42">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r>
        <w:rPr>
          <w:rFonts w:cs="Times New Roman" w:hint="eastAsia"/>
        </w:rPr>
        <w:t>eureka</w:t>
      </w:r>
      <w:r>
        <w:rPr>
          <w:rFonts w:cs="Times New Roman" w:hint="eastAsia"/>
        </w:rPr>
        <w:t>的注册中心地址信息</w:t>
      </w:r>
      <w:proofErr w:type="spellStart"/>
      <w:r>
        <w:rPr>
          <w:rFonts w:cs="Times New Roman" w:hint="eastAsia"/>
        </w:rPr>
        <w:t>eureka.client.service-url.defaultZone</w:t>
      </w:r>
      <w:proofErr w:type="spellEnd"/>
      <w:r w:rsidR="00542F42">
        <w:rPr>
          <w:rFonts w:cs="Times New Roman" w:hint="eastAsia"/>
        </w:rPr>
        <w:t>，调整为前面安装的注册中心的地址，如下所示，将</w:t>
      </w:r>
      <w:proofErr w:type="spellStart"/>
      <w:r w:rsidR="00542F42">
        <w:rPr>
          <w:rFonts w:cs="Times New Roman" w:hint="eastAsia"/>
        </w:rPr>
        <w:t>ip</w:t>
      </w:r>
      <w:proofErr w:type="spellEnd"/>
      <w:r w:rsidR="00542F42">
        <w:rPr>
          <w:rFonts w:cs="Times New Roman" w:hint="eastAsia"/>
        </w:rPr>
        <w:t>和端口调整一下即可：</w:t>
      </w:r>
    </w:p>
    <w:p w14:paraId="76520116" w14:textId="77777777" w:rsidR="00542F42" w:rsidRDefault="00542F42" w:rsidP="00542F42">
      <w:pPr>
        <w:pStyle w:val="41"/>
        <w:numPr>
          <w:ilvl w:val="0"/>
          <w:numId w:val="0"/>
        </w:numPr>
        <w:ind w:left="1680" w:right="210"/>
      </w:pPr>
      <w:proofErr w:type="spellStart"/>
      <w:proofErr w:type="gramStart"/>
      <w:r>
        <w:rPr>
          <w:rFonts w:hint="eastAsia"/>
        </w:rPr>
        <w:t>eurake</w:t>
      </w:r>
      <w:proofErr w:type="spellEnd"/>
      <w:proofErr w:type="gramEnd"/>
      <w:r>
        <w:rPr>
          <w:rFonts w:hint="eastAsia"/>
        </w:rPr>
        <w:t xml:space="preserve">: </w:t>
      </w:r>
    </w:p>
    <w:p w14:paraId="43009C28" w14:textId="77777777" w:rsidR="00542F42" w:rsidRDefault="00542F42" w:rsidP="00542F42">
      <w:r>
        <w:rPr>
          <w:rFonts w:hint="eastAsia"/>
        </w:rPr>
        <w:t xml:space="preserve">  </w:t>
      </w:r>
      <w:proofErr w:type="gramStart"/>
      <w:r>
        <w:rPr>
          <w:rFonts w:hint="eastAsia"/>
        </w:rPr>
        <w:t>client</w:t>
      </w:r>
      <w:proofErr w:type="gramEnd"/>
      <w:r>
        <w:rPr>
          <w:rFonts w:hint="eastAsia"/>
        </w:rPr>
        <w:t xml:space="preserve">: </w:t>
      </w:r>
    </w:p>
    <w:p w14:paraId="09738B6B" w14:textId="77777777" w:rsidR="00542F42" w:rsidRDefault="00542F42" w:rsidP="00542F42">
      <w:pPr>
        <w:ind w:firstLine="420"/>
      </w:pPr>
      <w:proofErr w:type="gramStart"/>
      <w:r>
        <w:rPr>
          <w:rFonts w:hint="eastAsia"/>
        </w:rPr>
        <w:t>service-url</w:t>
      </w:r>
      <w:proofErr w:type="gramEnd"/>
      <w:r>
        <w:rPr>
          <w:rFonts w:hint="eastAsia"/>
        </w:rPr>
        <w:t xml:space="preserve">: </w:t>
      </w:r>
    </w:p>
    <w:p w14:paraId="21B43806" w14:textId="6454ADF1" w:rsidR="00AA68BE" w:rsidRPr="00542F42" w:rsidRDefault="00542F42" w:rsidP="00542F42">
      <w:pPr>
        <w:ind w:firstLine="420"/>
      </w:pPr>
      <w:r>
        <w:rPr>
          <w:rFonts w:hint="eastAsia"/>
        </w:rPr>
        <w:t xml:space="preserve">  </w:t>
      </w:r>
      <w:proofErr w:type="spellStart"/>
      <w:proofErr w:type="gramStart"/>
      <w:r>
        <w:rPr>
          <w:rFonts w:hint="eastAsia"/>
        </w:rPr>
        <w:t>defaultZone</w:t>
      </w:r>
      <w:proofErr w:type="spellEnd"/>
      <w:proofErr w:type="gramEnd"/>
      <w:r>
        <w:rPr>
          <w:rFonts w:hint="eastAsia"/>
        </w:rPr>
        <w:t>: http://192.168.1.10:9100/eureka</w:t>
      </w:r>
    </w:p>
    <w:p w14:paraId="23E1384B" w14:textId="77777777" w:rsidR="005E288B" w:rsidRDefault="005E288B" w:rsidP="005E288B">
      <w:pPr>
        <w:pStyle w:val="Step"/>
        <w:numPr>
          <w:ilvl w:val="0"/>
          <w:numId w:val="0"/>
        </w:numPr>
        <w:outlineLvl w:val="9"/>
        <w:rPr>
          <w:rFonts w:cs="Times New Roman"/>
        </w:rPr>
      </w:pPr>
    </w:p>
    <w:p w14:paraId="20F64C7E" w14:textId="5F25D90F" w:rsidR="005E288B" w:rsidRDefault="005E288B" w:rsidP="00AA68BE">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proofErr w:type="spellStart"/>
      <w:r>
        <w:rPr>
          <w:rFonts w:cs="Times New Roman" w:hint="eastAsia"/>
        </w:rPr>
        <w:t>elasticsearch</w:t>
      </w:r>
      <w:proofErr w:type="spellEnd"/>
      <w:r>
        <w:rPr>
          <w:rFonts w:cs="Times New Roman" w:hint="eastAsia"/>
        </w:rPr>
        <w:t>的地址</w:t>
      </w:r>
      <w:proofErr w:type="spellStart"/>
      <w:r>
        <w:rPr>
          <w:rFonts w:cs="Times New Roman" w:hint="eastAsia"/>
        </w:rPr>
        <w:t>zipkin.storage.elasticsearch.hosts</w:t>
      </w:r>
      <w:proofErr w:type="spellEnd"/>
      <w:r>
        <w:rPr>
          <w:rFonts w:cs="Times New Roman" w:hint="eastAsia"/>
        </w:rPr>
        <w:t>，调整为前面安装的</w:t>
      </w:r>
      <w:proofErr w:type="spellStart"/>
      <w:r>
        <w:rPr>
          <w:rFonts w:cs="Times New Roman" w:hint="eastAsia"/>
        </w:rPr>
        <w:t>ip:port</w:t>
      </w:r>
      <w:proofErr w:type="spellEnd"/>
      <w:r w:rsidR="006C1A73">
        <w:rPr>
          <w:rFonts w:cs="Times New Roman" w:hint="eastAsia"/>
        </w:rPr>
        <w:t>即可</w:t>
      </w:r>
      <w:r>
        <w:rPr>
          <w:rFonts w:cs="Times New Roman" w:hint="eastAsia"/>
        </w:rPr>
        <w:t>；</w:t>
      </w:r>
    </w:p>
    <w:p w14:paraId="19D5FB40" w14:textId="77777777" w:rsidR="00AA68BE" w:rsidRDefault="00AA68BE" w:rsidP="00AA68BE">
      <w:pPr>
        <w:pStyle w:val="Step"/>
        <w:numPr>
          <w:ilvl w:val="0"/>
          <w:numId w:val="0"/>
        </w:numPr>
        <w:outlineLvl w:val="9"/>
        <w:rPr>
          <w:rFonts w:cs="Times New Roman"/>
        </w:rPr>
      </w:pPr>
    </w:p>
    <w:p w14:paraId="41147B26" w14:textId="77777777" w:rsidR="00AA68BE" w:rsidRDefault="00AA68BE" w:rsidP="00AA68BE">
      <w:pPr>
        <w:pStyle w:val="Step"/>
        <w:outlineLvl w:val="9"/>
        <w:rPr>
          <w:rFonts w:cs="Times New Roman"/>
        </w:rPr>
      </w:pPr>
      <w:r>
        <w:rPr>
          <w:rFonts w:cs="Times New Roman" w:hint="eastAsia"/>
        </w:rPr>
        <w:t>执行</w:t>
      </w:r>
      <w:r>
        <w:rPr>
          <w:rFonts w:cs="Times New Roman" w:hint="eastAsia"/>
        </w:rPr>
        <w:t>./bin.sh start | stop | restart</w:t>
      </w:r>
      <w:r>
        <w:rPr>
          <w:rFonts w:cs="Times New Roman" w:hint="eastAsia"/>
        </w:rPr>
        <w:t>命令对系统进行启动，停止和重启；</w:t>
      </w:r>
    </w:p>
    <w:p w14:paraId="49C543C9" w14:textId="77777777" w:rsidR="00AA68BE" w:rsidRDefault="00AA68BE" w:rsidP="00AA68BE">
      <w:pPr>
        <w:pStyle w:val="Step"/>
        <w:numPr>
          <w:ilvl w:val="0"/>
          <w:numId w:val="0"/>
        </w:numPr>
        <w:outlineLvl w:val="9"/>
        <w:rPr>
          <w:rFonts w:cs="Times New Roman"/>
        </w:rPr>
      </w:pPr>
    </w:p>
    <w:p w14:paraId="2FC64DD6" w14:textId="353C41EC" w:rsidR="00AA68BE" w:rsidRDefault="00AA68BE" w:rsidP="00AA68BE">
      <w:pPr>
        <w:pStyle w:val="Step"/>
        <w:outlineLvl w:val="9"/>
        <w:rPr>
          <w:rFonts w:cs="Times New Roman"/>
        </w:rPr>
      </w:pPr>
      <w:r>
        <w:rPr>
          <w:rFonts w:cs="Times New Roman" w:hint="eastAsia"/>
        </w:rPr>
        <w:t>进入</w:t>
      </w:r>
      <w:r>
        <w:rPr>
          <w:rFonts w:cs="Times New Roman" w:hint="eastAsia"/>
        </w:rPr>
        <w:t>eureka</w:t>
      </w:r>
      <w:r>
        <w:rPr>
          <w:rFonts w:cs="Times New Roman" w:hint="eastAsia"/>
        </w:rPr>
        <w:t>的注册界面可以查看</w:t>
      </w:r>
      <w:proofErr w:type="spellStart"/>
      <w:r w:rsidR="002B0F2C">
        <w:rPr>
          <w:rFonts w:cs="Times New Roman" w:hint="eastAsia"/>
        </w:rPr>
        <w:t>zipkin</w:t>
      </w:r>
      <w:proofErr w:type="spellEnd"/>
      <w:r>
        <w:rPr>
          <w:rFonts w:cs="Times New Roman" w:hint="eastAsia"/>
        </w:rPr>
        <w:t>-server</w:t>
      </w:r>
      <w:r>
        <w:rPr>
          <w:rFonts w:cs="Times New Roman" w:hint="eastAsia"/>
        </w:rPr>
        <w:t>服务的注册信息。</w:t>
      </w:r>
    </w:p>
    <w:p w14:paraId="65A4E015" w14:textId="77777777" w:rsidR="00AA68BE" w:rsidRPr="009E4094" w:rsidRDefault="00AA68BE" w:rsidP="00AA68BE">
      <w:pPr>
        <w:pStyle w:val="Step"/>
        <w:numPr>
          <w:ilvl w:val="0"/>
          <w:numId w:val="0"/>
        </w:numPr>
        <w:ind w:left="1542"/>
        <w:outlineLvl w:val="9"/>
        <w:rPr>
          <w:b/>
        </w:rPr>
      </w:pPr>
    </w:p>
    <w:p w14:paraId="01358191" w14:textId="77777777" w:rsidR="00AA68BE" w:rsidRDefault="00AA68BE" w:rsidP="00AA68BE">
      <w:pPr>
        <w:rPr>
          <w:b/>
        </w:rPr>
      </w:pPr>
      <w:r>
        <w:rPr>
          <w:rFonts w:hint="eastAsia"/>
          <w:b/>
        </w:rPr>
        <w:t>------</w:t>
      </w:r>
      <w:r>
        <w:rPr>
          <w:rFonts w:hint="eastAsia"/>
          <w:b/>
        </w:rPr>
        <w:t>结束</w:t>
      </w:r>
    </w:p>
    <w:p w14:paraId="7CB8356B" w14:textId="77777777" w:rsidR="00AA68BE" w:rsidRDefault="00AA68BE" w:rsidP="00AA68BE">
      <w:pPr>
        <w:rPr>
          <w:b/>
        </w:rPr>
      </w:pPr>
    </w:p>
    <w:p w14:paraId="6FC5DFE7" w14:textId="4658FBA5" w:rsidR="002849EC" w:rsidRPr="002C3CC0" w:rsidRDefault="002849EC" w:rsidP="002849EC">
      <w:pPr>
        <w:pStyle w:val="21"/>
      </w:pPr>
      <w:r>
        <w:rPr>
          <w:rFonts w:hint="eastAsia"/>
        </w:rPr>
        <w:t>安装</w:t>
      </w:r>
      <w:r>
        <w:rPr>
          <w:rFonts w:hint="eastAsia"/>
        </w:rPr>
        <w:t>turbine-server</w:t>
      </w:r>
    </w:p>
    <w:p w14:paraId="152B9B6E" w14:textId="67D0E4BC" w:rsidR="002849EC" w:rsidRPr="003F04CC" w:rsidRDefault="002849EC" w:rsidP="002849EC">
      <w:pPr>
        <w:pStyle w:val="Step"/>
        <w:outlineLvl w:val="9"/>
        <w:rPr>
          <w:rFonts w:cs="Times New Roman"/>
        </w:rPr>
      </w:pPr>
      <w:r>
        <w:rPr>
          <w:rFonts w:hint="eastAsia"/>
        </w:rPr>
        <w:t>在</w:t>
      </w:r>
      <w:r>
        <w:rPr>
          <w:rFonts w:hint="eastAsia"/>
        </w:rPr>
        <w:t>218.77.50.49</w:t>
      </w:r>
      <w:r>
        <w:rPr>
          <w:rFonts w:hint="eastAsia"/>
        </w:rPr>
        <w:t>上获取</w:t>
      </w:r>
      <w:r>
        <w:rPr>
          <w:rFonts w:hint="eastAsia"/>
        </w:rPr>
        <w:t>turbine-server</w:t>
      </w:r>
      <w:r>
        <w:rPr>
          <w:rFonts w:hint="eastAsia"/>
        </w:rPr>
        <w:t>的部署目录，路径是</w:t>
      </w:r>
      <w:r w:rsidR="007D06C3">
        <w:rPr>
          <w:rFonts w:hint="eastAsia"/>
        </w:rPr>
        <w:t>/</w:t>
      </w:r>
      <w:proofErr w:type="spellStart"/>
      <w:r w:rsidR="007D06C3">
        <w:rPr>
          <w:rFonts w:hint="eastAsia"/>
        </w:rPr>
        <w:t>tw</w:t>
      </w:r>
      <w:proofErr w:type="spellEnd"/>
      <w:r w:rsidR="007D06C3">
        <w:rPr>
          <w:rFonts w:hint="eastAsia"/>
        </w:rPr>
        <w:t>-asp/turbine</w:t>
      </w:r>
      <w:r>
        <w:rPr>
          <w:rFonts w:hint="eastAsia"/>
        </w:rPr>
        <w:t>-server</w:t>
      </w:r>
      <w:r>
        <w:rPr>
          <w:rFonts w:hint="eastAsia"/>
        </w:rPr>
        <w:t>，将整个目录拷贝至安装服务器</w:t>
      </w:r>
      <w:r>
        <w:rPr>
          <w:rFonts w:cs="Times New Roman" w:hint="eastAsia"/>
        </w:rPr>
        <w:t>；</w:t>
      </w:r>
    </w:p>
    <w:p w14:paraId="44F67DD6" w14:textId="77777777" w:rsidR="002849EC" w:rsidRPr="00ED6D7D" w:rsidRDefault="002849EC" w:rsidP="002849EC">
      <w:pPr>
        <w:ind w:left="1542"/>
        <w:rPr>
          <w:b/>
        </w:rPr>
      </w:pPr>
    </w:p>
    <w:p w14:paraId="3F466165" w14:textId="44AD161F" w:rsidR="002849EC" w:rsidRDefault="002849EC" w:rsidP="002849EC">
      <w:pPr>
        <w:pStyle w:val="Step"/>
        <w:outlineLvl w:val="9"/>
        <w:rPr>
          <w:rFonts w:cs="Times New Roman"/>
        </w:rPr>
      </w:pPr>
      <w:r>
        <w:rPr>
          <w:rFonts w:cs="Times New Roman" w:hint="eastAsia"/>
        </w:rPr>
        <w:t>进入</w:t>
      </w:r>
      <w:r w:rsidR="007D06C3">
        <w:rPr>
          <w:rFonts w:cs="Times New Roman" w:hint="eastAsia"/>
        </w:rPr>
        <w:t>turbine</w:t>
      </w:r>
      <w:r>
        <w:rPr>
          <w:rFonts w:cs="Times New Roman" w:hint="eastAsia"/>
        </w:rPr>
        <w:t>-server</w:t>
      </w:r>
      <w:r>
        <w:rPr>
          <w:rFonts w:cs="Times New Roman" w:hint="eastAsia"/>
        </w:rPr>
        <w:t>目录下，修改</w:t>
      </w:r>
      <w:proofErr w:type="spellStart"/>
      <w:r>
        <w:rPr>
          <w:rFonts w:cs="Times New Roman" w:hint="eastAsia"/>
        </w:rPr>
        <w:t>application.yml</w:t>
      </w:r>
      <w:proofErr w:type="spellEnd"/>
      <w:r>
        <w:rPr>
          <w:rFonts w:cs="Times New Roman" w:hint="eastAsia"/>
        </w:rPr>
        <w:t>的</w:t>
      </w:r>
      <w:r w:rsidR="000F1586">
        <w:rPr>
          <w:rFonts w:cs="Times New Roman" w:hint="eastAsia"/>
        </w:rPr>
        <w:t>Kafka</w:t>
      </w:r>
      <w:r>
        <w:rPr>
          <w:rFonts w:cs="Times New Roman" w:hint="eastAsia"/>
        </w:rPr>
        <w:t>连接配置，改为前面安装的</w:t>
      </w:r>
      <w:r w:rsidR="00B541E0">
        <w:rPr>
          <w:rFonts w:cs="Times New Roman" w:hint="eastAsia"/>
        </w:rPr>
        <w:t>Kafka</w:t>
      </w:r>
      <w:r>
        <w:rPr>
          <w:rFonts w:cs="Times New Roman" w:hint="eastAsia"/>
        </w:rPr>
        <w:t>实例的</w:t>
      </w:r>
      <w:r>
        <w:rPr>
          <w:rFonts w:cs="Times New Roman" w:hint="eastAsia"/>
        </w:rPr>
        <w:t>IP</w:t>
      </w:r>
      <w:r>
        <w:rPr>
          <w:rFonts w:cs="Times New Roman" w:hint="eastAsia"/>
        </w:rPr>
        <w:t>和端口；</w:t>
      </w:r>
    </w:p>
    <w:p w14:paraId="0A1333B1" w14:textId="77777777" w:rsidR="002849EC" w:rsidRDefault="002849EC" w:rsidP="002849EC">
      <w:pPr>
        <w:pStyle w:val="Step"/>
        <w:numPr>
          <w:ilvl w:val="0"/>
          <w:numId w:val="0"/>
        </w:numPr>
        <w:outlineLvl w:val="9"/>
        <w:rPr>
          <w:rFonts w:cs="Times New Roman"/>
        </w:rPr>
      </w:pPr>
    </w:p>
    <w:p w14:paraId="1DB2B22B" w14:textId="77777777" w:rsidR="002849EC" w:rsidRDefault="002849EC" w:rsidP="002849EC">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r>
        <w:rPr>
          <w:rFonts w:cs="Times New Roman" w:hint="eastAsia"/>
        </w:rPr>
        <w:t>eureka</w:t>
      </w:r>
      <w:r>
        <w:rPr>
          <w:rFonts w:cs="Times New Roman" w:hint="eastAsia"/>
        </w:rPr>
        <w:t>的注册中心地址信息</w:t>
      </w:r>
      <w:proofErr w:type="spellStart"/>
      <w:r>
        <w:rPr>
          <w:rFonts w:cs="Times New Roman" w:hint="eastAsia"/>
        </w:rPr>
        <w:t>eureka.client.service-url.defaultZone</w:t>
      </w:r>
      <w:proofErr w:type="spellEnd"/>
      <w:r>
        <w:rPr>
          <w:rFonts w:cs="Times New Roman" w:hint="eastAsia"/>
        </w:rPr>
        <w:t>，调整为前面安装的注册中心的地址，如下所示，将</w:t>
      </w:r>
      <w:proofErr w:type="spellStart"/>
      <w:r>
        <w:rPr>
          <w:rFonts w:cs="Times New Roman" w:hint="eastAsia"/>
        </w:rPr>
        <w:t>ip</w:t>
      </w:r>
      <w:proofErr w:type="spellEnd"/>
      <w:r>
        <w:rPr>
          <w:rFonts w:cs="Times New Roman" w:hint="eastAsia"/>
        </w:rPr>
        <w:t>和端口调整一下即可：</w:t>
      </w:r>
    </w:p>
    <w:p w14:paraId="6B69DD2E" w14:textId="77777777" w:rsidR="002849EC" w:rsidRDefault="002849EC" w:rsidP="002849EC">
      <w:pPr>
        <w:pStyle w:val="41"/>
        <w:numPr>
          <w:ilvl w:val="0"/>
          <w:numId w:val="0"/>
        </w:numPr>
        <w:ind w:left="1680" w:right="210"/>
      </w:pPr>
      <w:proofErr w:type="spellStart"/>
      <w:proofErr w:type="gramStart"/>
      <w:r>
        <w:rPr>
          <w:rFonts w:hint="eastAsia"/>
        </w:rPr>
        <w:lastRenderedPageBreak/>
        <w:t>eurake</w:t>
      </w:r>
      <w:proofErr w:type="spellEnd"/>
      <w:proofErr w:type="gramEnd"/>
      <w:r>
        <w:rPr>
          <w:rFonts w:hint="eastAsia"/>
        </w:rPr>
        <w:t xml:space="preserve">: </w:t>
      </w:r>
    </w:p>
    <w:p w14:paraId="57572B71" w14:textId="77777777" w:rsidR="002849EC" w:rsidRDefault="002849EC" w:rsidP="002849EC">
      <w:r>
        <w:rPr>
          <w:rFonts w:hint="eastAsia"/>
        </w:rPr>
        <w:t xml:space="preserve">  </w:t>
      </w:r>
      <w:proofErr w:type="gramStart"/>
      <w:r>
        <w:rPr>
          <w:rFonts w:hint="eastAsia"/>
        </w:rPr>
        <w:t>client</w:t>
      </w:r>
      <w:proofErr w:type="gramEnd"/>
      <w:r>
        <w:rPr>
          <w:rFonts w:hint="eastAsia"/>
        </w:rPr>
        <w:t xml:space="preserve">: </w:t>
      </w:r>
    </w:p>
    <w:p w14:paraId="462A6019" w14:textId="77777777" w:rsidR="002849EC" w:rsidRDefault="002849EC" w:rsidP="002849EC">
      <w:pPr>
        <w:ind w:firstLine="420"/>
      </w:pPr>
      <w:proofErr w:type="gramStart"/>
      <w:r>
        <w:rPr>
          <w:rFonts w:hint="eastAsia"/>
        </w:rPr>
        <w:t>service-url</w:t>
      </w:r>
      <w:proofErr w:type="gramEnd"/>
      <w:r>
        <w:rPr>
          <w:rFonts w:hint="eastAsia"/>
        </w:rPr>
        <w:t xml:space="preserve">: </w:t>
      </w:r>
    </w:p>
    <w:p w14:paraId="62B574F3" w14:textId="4F7AB47B" w:rsidR="002849EC" w:rsidRDefault="002849EC" w:rsidP="002849EC">
      <w:pPr>
        <w:ind w:firstLine="420"/>
      </w:pPr>
      <w:r>
        <w:rPr>
          <w:rFonts w:hint="eastAsia"/>
        </w:rPr>
        <w:t xml:space="preserve">  </w:t>
      </w:r>
      <w:proofErr w:type="spellStart"/>
      <w:proofErr w:type="gramStart"/>
      <w:r>
        <w:rPr>
          <w:rFonts w:hint="eastAsia"/>
        </w:rPr>
        <w:t>defaultZone</w:t>
      </w:r>
      <w:proofErr w:type="spellEnd"/>
      <w:proofErr w:type="gramEnd"/>
      <w:r>
        <w:rPr>
          <w:rFonts w:hint="eastAsia"/>
        </w:rPr>
        <w:t xml:space="preserve">: </w:t>
      </w:r>
      <w:hyperlink r:id="rId16" w:history="1">
        <w:r w:rsidR="00B11A50" w:rsidRPr="0053793D">
          <w:rPr>
            <w:rStyle w:val="ad"/>
            <w:rFonts w:hint="eastAsia"/>
          </w:rPr>
          <w:t>http://192.168.1.10:9100/eureka</w:t>
        </w:r>
      </w:hyperlink>
    </w:p>
    <w:p w14:paraId="0BECDDE5" w14:textId="77777777" w:rsidR="00014C84" w:rsidRDefault="00B11A50" w:rsidP="00014C84">
      <w:pPr>
        <w:ind w:left="0"/>
      </w:pPr>
      <w:r>
        <w:rPr>
          <w:rFonts w:hint="eastAsia"/>
        </w:rPr>
        <w:tab/>
      </w:r>
      <w:r>
        <w:rPr>
          <w:rFonts w:hint="eastAsia"/>
        </w:rPr>
        <w:tab/>
      </w:r>
      <w:r>
        <w:rPr>
          <w:rFonts w:hint="eastAsia"/>
        </w:rPr>
        <w:tab/>
      </w:r>
      <w:r>
        <w:rPr>
          <w:rFonts w:hint="eastAsia"/>
        </w:rPr>
        <w:tab/>
      </w:r>
      <w:proofErr w:type="gramStart"/>
      <w:r w:rsidR="00014C84">
        <w:t>spring</w:t>
      </w:r>
      <w:proofErr w:type="gramEnd"/>
      <w:r w:rsidR="00014C84">
        <w:t>:</w:t>
      </w:r>
    </w:p>
    <w:p w14:paraId="190948B9" w14:textId="72264E5D" w:rsidR="00014C84" w:rsidRDefault="00014C84" w:rsidP="00014C84">
      <w:pPr>
        <w:ind w:left="0"/>
      </w:pPr>
      <w:r>
        <w:t xml:space="preserve">  </w:t>
      </w:r>
      <w:r>
        <w:rPr>
          <w:rFonts w:hint="eastAsia"/>
        </w:rPr>
        <w:tab/>
      </w:r>
      <w:r>
        <w:rPr>
          <w:rFonts w:hint="eastAsia"/>
        </w:rPr>
        <w:tab/>
      </w:r>
      <w:r>
        <w:rPr>
          <w:rFonts w:hint="eastAsia"/>
        </w:rPr>
        <w:tab/>
      </w:r>
      <w:r>
        <w:rPr>
          <w:rFonts w:hint="eastAsia"/>
        </w:rPr>
        <w:tab/>
        <w:t xml:space="preserve">  </w:t>
      </w:r>
      <w:proofErr w:type="gramStart"/>
      <w:r>
        <w:t>data</w:t>
      </w:r>
      <w:proofErr w:type="gramEnd"/>
      <w:r>
        <w:t>:</w:t>
      </w:r>
    </w:p>
    <w:p w14:paraId="1437B355" w14:textId="42993534" w:rsidR="00014C84" w:rsidRDefault="00014C84" w:rsidP="00014C84">
      <w:pPr>
        <w:ind w:left="0"/>
      </w:pPr>
      <w:r>
        <w:t xml:space="preserve">    </w:t>
      </w:r>
      <w:r>
        <w:rPr>
          <w:rFonts w:hint="eastAsia"/>
        </w:rPr>
        <w:tab/>
      </w:r>
      <w:r>
        <w:rPr>
          <w:rFonts w:hint="eastAsia"/>
        </w:rPr>
        <w:tab/>
      </w:r>
      <w:r>
        <w:rPr>
          <w:rFonts w:hint="eastAsia"/>
        </w:rPr>
        <w:tab/>
      </w:r>
      <w:r>
        <w:rPr>
          <w:rFonts w:hint="eastAsia"/>
        </w:rPr>
        <w:tab/>
      </w:r>
      <w:proofErr w:type="spellStart"/>
      <w:proofErr w:type="gramStart"/>
      <w:r>
        <w:t>elasticsearch</w:t>
      </w:r>
      <w:proofErr w:type="spellEnd"/>
      <w:proofErr w:type="gramEnd"/>
      <w:r>
        <w:t>:</w:t>
      </w:r>
    </w:p>
    <w:p w14:paraId="37E77A5A" w14:textId="574F1ADF" w:rsidR="00014C84" w:rsidRDefault="00014C84" w:rsidP="00014C84">
      <w:pPr>
        <w:ind w:left="0"/>
      </w:pPr>
      <w:r>
        <w:t xml:space="preserve">      </w:t>
      </w:r>
      <w:r>
        <w:rPr>
          <w:rFonts w:hint="eastAsia"/>
        </w:rPr>
        <w:tab/>
      </w:r>
      <w:r>
        <w:rPr>
          <w:rFonts w:hint="eastAsia"/>
        </w:rPr>
        <w:tab/>
      </w:r>
      <w:r>
        <w:rPr>
          <w:rFonts w:hint="eastAsia"/>
        </w:rPr>
        <w:tab/>
      </w:r>
      <w:r>
        <w:rPr>
          <w:rFonts w:hint="eastAsia"/>
        </w:rPr>
        <w:tab/>
        <w:t xml:space="preserve">  </w:t>
      </w:r>
      <w:proofErr w:type="gramStart"/>
      <w:r>
        <w:t>cluster-name</w:t>
      </w:r>
      <w:proofErr w:type="gramEnd"/>
      <w:r>
        <w:t xml:space="preserve">: </w:t>
      </w:r>
      <w:proofErr w:type="spellStart"/>
      <w:r>
        <w:t>twasp-es</w:t>
      </w:r>
      <w:proofErr w:type="spellEnd"/>
    </w:p>
    <w:p w14:paraId="464DAA8F" w14:textId="32A0D806" w:rsidR="00014C84" w:rsidRDefault="00014C84" w:rsidP="00014C84">
      <w:pPr>
        <w:ind w:left="0"/>
      </w:pPr>
      <w:r>
        <w:t xml:space="preserve">      </w:t>
      </w:r>
      <w:r>
        <w:rPr>
          <w:rFonts w:hint="eastAsia"/>
        </w:rPr>
        <w:tab/>
      </w:r>
      <w:r>
        <w:rPr>
          <w:rFonts w:hint="eastAsia"/>
        </w:rPr>
        <w:tab/>
      </w:r>
      <w:r>
        <w:rPr>
          <w:rFonts w:hint="eastAsia"/>
        </w:rPr>
        <w:tab/>
        <w:t xml:space="preserve">      </w:t>
      </w:r>
      <w:proofErr w:type="gramStart"/>
      <w:r>
        <w:t>cluster-nodes</w:t>
      </w:r>
      <w:proofErr w:type="gramEnd"/>
      <w:r>
        <w:t>: localhost:19300</w:t>
      </w:r>
    </w:p>
    <w:p w14:paraId="3734314C" w14:textId="426C91F9" w:rsidR="00B11A50" w:rsidRPr="00542F42" w:rsidRDefault="00014C84" w:rsidP="00B11A50">
      <w:pPr>
        <w:ind w:left="0"/>
      </w:pPr>
      <w:r>
        <w:rPr>
          <w:rFonts w:hint="eastAsia"/>
        </w:rPr>
        <w:t xml:space="preserve">         </w:t>
      </w:r>
      <w:r>
        <w:rPr>
          <w:rFonts w:hint="eastAsia"/>
        </w:rPr>
        <w:t>注：此处需要配置</w:t>
      </w:r>
      <w:r>
        <w:rPr>
          <w:rFonts w:hint="eastAsia"/>
        </w:rPr>
        <w:t>elasticsearch2.4.6</w:t>
      </w:r>
      <w:r>
        <w:rPr>
          <w:rFonts w:hint="eastAsia"/>
        </w:rPr>
        <w:t>版本的端口</w:t>
      </w:r>
      <w:r>
        <w:rPr>
          <w:rFonts w:hint="eastAsia"/>
        </w:rPr>
        <w:t>19300</w:t>
      </w:r>
    </w:p>
    <w:p w14:paraId="66546E42" w14:textId="77777777" w:rsidR="002849EC" w:rsidRDefault="002849EC" w:rsidP="002849EC">
      <w:pPr>
        <w:pStyle w:val="Step"/>
        <w:numPr>
          <w:ilvl w:val="0"/>
          <w:numId w:val="0"/>
        </w:numPr>
        <w:outlineLvl w:val="9"/>
        <w:rPr>
          <w:rFonts w:cs="Times New Roman"/>
        </w:rPr>
      </w:pPr>
    </w:p>
    <w:p w14:paraId="5016CDF7" w14:textId="086DAE74" w:rsidR="002849EC" w:rsidRDefault="002849EC" w:rsidP="002849EC">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proofErr w:type="spellStart"/>
      <w:r>
        <w:rPr>
          <w:rFonts w:cs="Times New Roman" w:hint="eastAsia"/>
        </w:rPr>
        <w:t>elasticsearch</w:t>
      </w:r>
      <w:proofErr w:type="spellEnd"/>
      <w:r>
        <w:rPr>
          <w:rFonts w:cs="Times New Roman" w:hint="eastAsia"/>
        </w:rPr>
        <w:t>的地址</w:t>
      </w:r>
      <w:proofErr w:type="spellStart"/>
      <w:r w:rsidR="005C6CA1">
        <w:rPr>
          <w:rFonts w:cs="Times New Roman" w:hint="eastAsia"/>
        </w:rPr>
        <w:t>spring.data.elasticsearch.cluster</w:t>
      </w:r>
      <w:proofErr w:type="spellEnd"/>
      <w:r w:rsidR="005C6CA1">
        <w:rPr>
          <w:rFonts w:cs="Times New Roman" w:hint="eastAsia"/>
        </w:rPr>
        <w:t>-nodes</w:t>
      </w:r>
      <w:r>
        <w:rPr>
          <w:rFonts w:cs="Times New Roman" w:hint="eastAsia"/>
        </w:rPr>
        <w:t>，调整为前面安装的</w:t>
      </w:r>
      <w:proofErr w:type="spellStart"/>
      <w:r>
        <w:rPr>
          <w:rFonts w:cs="Times New Roman" w:hint="eastAsia"/>
        </w:rPr>
        <w:t>ip:port</w:t>
      </w:r>
      <w:proofErr w:type="spellEnd"/>
      <w:r>
        <w:rPr>
          <w:rFonts w:cs="Times New Roman" w:hint="eastAsia"/>
        </w:rPr>
        <w:t>即可；</w:t>
      </w:r>
    </w:p>
    <w:p w14:paraId="15E85D77" w14:textId="77777777" w:rsidR="002849EC" w:rsidRDefault="002849EC" w:rsidP="002849EC">
      <w:pPr>
        <w:pStyle w:val="Step"/>
        <w:numPr>
          <w:ilvl w:val="0"/>
          <w:numId w:val="0"/>
        </w:numPr>
        <w:outlineLvl w:val="9"/>
        <w:rPr>
          <w:rFonts w:cs="Times New Roman"/>
        </w:rPr>
      </w:pPr>
    </w:p>
    <w:p w14:paraId="0E5664D1" w14:textId="77777777" w:rsidR="002849EC" w:rsidRDefault="002849EC" w:rsidP="002849EC">
      <w:pPr>
        <w:pStyle w:val="Step"/>
        <w:outlineLvl w:val="9"/>
        <w:rPr>
          <w:rFonts w:cs="Times New Roman"/>
        </w:rPr>
      </w:pPr>
      <w:r>
        <w:rPr>
          <w:rFonts w:cs="Times New Roman" w:hint="eastAsia"/>
        </w:rPr>
        <w:t>执行</w:t>
      </w:r>
      <w:r>
        <w:rPr>
          <w:rFonts w:cs="Times New Roman" w:hint="eastAsia"/>
        </w:rPr>
        <w:t>./bin.sh start | stop | restart</w:t>
      </w:r>
      <w:r>
        <w:rPr>
          <w:rFonts w:cs="Times New Roman" w:hint="eastAsia"/>
        </w:rPr>
        <w:t>命令对系统进行启动，停止和重启；</w:t>
      </w:r>
    </w:p>
    <w:p w14:paraId="23665D73" w14:textId="77777777" w:rsidR="002849EC" w:rsidRDefault="002849EC" w:rsidP="002849EC">
      <w:pPr>
        <w:pStyle w:val="Step"/>
        <w:numPr>
          <w:ilvl w:val="0"/>
          <w:numId w:val="0"/>
        </w:numPr>
        <w:outlineLvl w:val="9"/>
        <w:rPr>
          <w:rFonts w:cs="Times New Roman"/>
        </w:rPr>
      </w:pPr>
    </w:p>
    <w:p w14:paraId="291BCF1C" w14:textId="780632F1" w:rsidR="002849EC" w:rsidRDefault="002849EC" w:rsidP="002849EC">
      <w:pPr>
        <w:pStyle w:val="Step"/>
        <w:outlineLvl w:val="9"/>
        <w:rPr>
          <w:rFonts w:cs="Times New Roman"/>
        </w:rPr>
      </w:pPr>
      <w:r>
        <w:rPr>
          <w:rFonts w:cs="Times New Roman" w:hint="eastAsia"/>
        </w:rPr>
        <w:t>进入</w:t>
      </w:r>
      <w:r>
        <w:rPr>
          <w:rFonts w:cs="Times New Roman" w:hint="eastAsia"/>
        </w:rPr>
        <w:t>eureka</w:t>
      </w:r>
      <w:r>
        <w:rPr>
          <w:rFonts w:cs="Times New Roman" w:hint="eastAsia"/>
        </w:rPr>
        <w:t>的注册界面可以查看</w:t>
      </w:r>
      <w:r w:rsidR="00036271">
        <w:rPr>
          <w:rFonts w:cs="Times New Roman" w:hint="eastAsia"/>
        </w:rPr>
        <w:t>turbine</w:t>
      </w:r>
      <w:r>
        <w:rPr>
          <w:rFonts w:cs="Times New Roman" w:hint="eastAsia"/>
        </w:rPr>
        <w:t>-server</w:t>
      </w:r>
      <w:r>
        <w:rPr>
          <w:rFonts w:cs="Times New Roman" w:hint="eastAsia"/>
        </w:rPr>
        <w:t>服务的注册信息。</w:t>
      </w:r>
    </w:p>
    <w:p w14:paraId="2AE51FD8" w14:textId="77777777" w:rsidR="002849EC" w:rsidRPr="009E4094" w:rsidRDefault="002849EC" w:rsidP="002849EC">
      <w:pPr>
        <w:pStyle w:val="Step"/>
        <w:numPr>
          <w:ilvl w:val="0"/>
          <w:numId w:val="0"/>
        </w:numPr>
        <w:ind w:left="1542"/>
        <w:outlineLvl w:val="9"/>
        <w:rPr>
          <w:b/>
        </w:rPr>
      </w:pPr>
    </w:p>
    <w:p w14:paraId="33035D90" w14:textId="77777777" w:rsidR="002849EC" w:rsidRDefault="002849EC" w:rsidP="002849EC">
      <w:pPr>
        <w:rPr>
          <w:b/>
        </w:rPr>
      </w:pPr>
      <w:r>
        <w:rPr>
          <w:rFonts w:hint="eastAsia"/>
          <w:b/>
        </w:rPr>
        <w:t>------</w:t>
      </w:r>
      <w:r>
        <w:rPr>
          <w:rFonts w:hint="eastAsia"/>
          <w:b/>
        </w:rPr>
        <w:t>结束</w:t>
      </w:r>
    </w:p>
    <w:p w14:paraId="2FA88A14" w14:textId="77777777" w:rsidR="002849EC" w:rsidRDefault="002849EC" w:rsidP="00AA68BE">
      <w:pPr>
        <w:rPr>
          <w:b/>
        </w:rPr>
      </w:pPr>
    </w:p>
    <w:p w14:paraId="02168CF3" w14:textId="7B1A8A99" w:rsidR="00C73BD4" w:rsidRPr="002C3CC0" w:rsidRDefault="00C73BD4" w:rsidP="004254A4">
      <w:pPr>
        <w:pStyle w:val="21"/>
      </w:pPr>
      <w:r>
        <w:rPr>
          <w:rFonts w:hint="eastAsia"/>
        </w:rPr>
        <w:t>安装</w:t>
      </w:r>
      <w:r>
        <w:rPr>
          <w:rFonts w:hint="eastAsia"/>
        </w:rPr>
        <w:t>service-proxy</w:t>
      </w:r>
    </w:p>
    <w:p w14:paraId="362A09A4" w14:textId="3339EFB3" w:rsidR="00C73BD4" w:rsidRPr="003F04CC" w:rsidRDefault="00C73BD4" w:rsidP="00C73BD4">
      <w:pPr>
        <w:pStyle w:val="Step"/>
        <w:outlineLvl w:val="9"/>
        <w:rPr>
          <w:rFonts w:cs="Times New Roman"/>
        </w:rPr>
      </w:pPr>
      <w:r>
        <w:rPr>
          <w:rFonts w:hint="eastAsia"/>
        </w:rPr>
        <w:t>在</w:t>
      </w:r>
      <w:r>
        <w:rPr>
          <w:rFonts w:hint="eastAsia"/>
        </w:rPr>
        <w:t>218.77.50.49</w:t>
      </w:r>
      <w:r>
        <w:rPr>
          <w:rFonts w:hint="eastAsia"/>
        </w:rPr>
        <w:t>上获取</w:t>
      </w:r>
      <w:r>
        <w:rPr>
          <w:rFonts w:hint="eastAsia"/>
        </w:rPr>
        <w:t>service-proxy</w:t>
      </w:r>
      <w:r>
        <w:rPr>
          <w:rFonts w:hint="eastAsia"/>
        </w:rPr>
        <w:t>的部署目录，路径是</w:t>
      </w:r>
      <w:r w:rsidR="00E208F7">
        <w:rPr>
          <w:rFonts w:hint="eastAsia"/>
        </w:rPr>
        <w:t>/</w:t>
      </w:r>
      <w:proofErr w:type="spellStart"/>
      <w:r w:rsidR="00E208F7">
        <w:rPr>
          <w:rFonts w:hint="eastAsia"/>
        </w:rPr>
        <w:t>tw</w:t>
      </w:r>
      <w:proofErr w:type="spellEnd"/>
      <w:r w:rsidR="00E208F7">
        <w:rPr>
          <w:rFonts w:hint="eastAsia"/>
        </w:rPr>
        <w:t>-asp/service-proxy</w:t>
      </w:r>
      <w:r>
        <w:rPr>
          <w:rFonts w:hint="eastAsia"/>
        </w:rPr>
        <w:t>，将整个目录拷贝至安装服务器</w:t>
      </w:r>
      <w:r>
        <w:rPr>
          <w:rFonts w:cs="Times New Roman" w:hint="eastAsia"/>
        </w:rPr>
        <w:t>；</w:t>
      </w:r>
    </w:p>
    <w:p w14:paraId="05C09760" w14:textId="77777777" w:rsidR="00C73BD4" w:rsidRPr="00ED6D7D" w:rsidRDefault="00C73BD4" w:rsidP="00C73BD4">
      <w:pPr>
        <w:ind w:left="1542"/>
        <w:rPr>
          <w:b/>
        </w:rPr>
      </w:pPr>
    </w:p>
    <w:p w14:paraId="487BEA3B" w14:textId="7336D987" w:rsidR="00C73BD4" w:rsidRDefault="00C73BD4" w:rsidP="00C73BD4">
      <w:pPr>
        <w:pStyle w:val="Step"/>
        <w:outlineLvl w:val="9"/>
        <w:rPr>
          <w:rFonts w:cs="Times New Roman"/>
        </w:rPr>
      </w:pPr>
      <w:r>
        <w:rPr>
          <w:rFonts w:cs="Times New Roman" w:hint="eastAsia"/>
        </w:rPr>
        <w:t>进入</w:t>
      </w:r>
      <w:r w:rsidR="00923722">
        <w:rPr>
          <w:rFonts w:cs="Times New Roman" w:hint="eastAsia"/>
        </w:rPr>
        <w:t>service-proxy</w:t>
      </w:r>
      <w:r>
        <w:rPr>
          <w:rFonts w:cs="Times New Roman" w:hint="eastAsia"/>
        </w:rPr>
        <w:t>目录下，修改</w:t>
      </w:r>
      <w:proofErr w:type="spellStart"/>
      <w:r>
        <w:rPr>
          <w:rFonts w:cs="Times New Roman" w:hint="eastAsia"/>
        </w:rPr>
        <w:t>application.yml</w:t>
      </w:r>
      <w:proofErr w:type="spellEnd"/>
      <w:r>
        <w:rPr>
          <w:rFonts w:cs="Times New Roman" w:hint="eastAsia"/>
        </w:rPr>
        <w:t>的数据库连接配置，改为前面安装的</w:t>
      </w:r>
      <w:proofErr w:type="spellStart"/>
      <w:r>
        <w:rPr>
          <w:rFonts w:cs="Times New Roman" w:hint="eastAsia"/>
        </w:rPr>
        <w:t>mysql</w:t>
      </w:r>
      <w:proofErr w:type="spellEnd"/>
      <w:r>
        <w:rPr>
          <w:rFonts w:cs="Times New Roman" w:hint="eastAsia"/>
        </w:rPr>
        <w:t>实例的</w:t>
      </w:r>
      <w:r>
        <w:rPr>
          <w:rFonts w:cs="Times New Roman" w:hint="eastAsia"/>
        </w:rPr>
        <w:t>IP</w:t>
      </w:r>
      <w:r>
        <w:rPr>
          <w:rFonts w:cs="Times New Roman" w:hint="eastAsia"/>
        </w:rPr>
        <w:t>和账号密码；</w:t>
      </w:r>
    </w:p>
    <w:p w14:paraId="54D5C7A7" w14:textId="77777777" w:rsidR="00C73BD4" w:rsidRDefault="00C73BD4" w:rsidP="00C73BD4">
      <w:pPr>
        <w:pStyle w:val="Step"/>
        <w:numPr>
          <w:ilvl w:val="0"/>
          <w:numId w:val="0"/>
        </w:numPr>
        <w:outlineLvl w:val="9"/>
        <w:rPr>
          <w:rFonts w:cs="Times New Roman"/>
        </w:rPr>
      </w:pPr>
    </w:p>
    <w:p w14:paraId="285932ED" w14:textId="77777777" w:rsidR="00C73BD4" w:rsidRDefault="00C73BD4" w:rsidP="00C73BD4">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r>
        <w:rPr>
          <w:rFonts w:cs="Times New Roman" w:hint="eastAsia"/>
        </w:rPr>
        <w:t>eureka</w:t>
      </w:r>
      <w:r>
        <w:rPr>
          <w:rFonts w:cs="Times New Roman" w:hint="eastAsia"/>
        </w:rPr>
        <w:t>的注册中心地址信息</w:t>
      </w:r>
      <w:proofErr w:type="spellStart"/>
      <w:r>
        <w:rPr>
          <w:rFonts w:cs="Times New Roman" w:hint="eastAsia"/>
        </w:rPr>
        <w:t>eureka.client.service-url.defaultZone</w:t>
      </w:r>
      <w:proofErr w:type="spellEnd"/>
      <w:r>
        <w:rPr>
          <w:rFonts w:cs="Times New Roman" w:hint="eastAsia"/>
        </w:rPr>
        <w:t>，调整为前面安装的注册中心的地址即可；</w:t>
      </w:r>
    </w:p>
    <w:p w14:paraId="62E28E2A" w14:textId="77777777" w:rsidR="00D614ED" w:rsidRDefault="00D614ED" w:rsidP="00D614ED">
      <w:pPr>
        <w:pStyle w:val="Step"/>
        <w:numPr>
          <w:ilvl w:val="0"/>
          <w:numId w:val="0"/>
        </w:numPr>
        <w:outlineLvl w:val="9"/>
        <w:rPr>
          <w:rFonts w:cs="Times New Roman"/>
        </w:rPr>
      </w:pPr>
    </w:p>
    <w:p w14:paraId="0B44A109" w14:textId="72237932" w:rsidR="00D614ED" w:rsidRDefault="00D614ED" w:rsidP="00C73BD4">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的服务追踪相关配置，修改</w:t>
      </w:r>
      <w:proofErr w:type="spellStart"/>
      <w:r>
        <w:rPr>
          <w:rFonts w:cs="Times New Roman" w:hint="eastAsia"/>
        </w:rPr>
        <w:t>spring.rabbitmq.host</w:t>
      </w:r>
      <w:proofErr w:type="spellEnd"/>
      <w:r>
        <w:rPr>
          <w:rFonts w:cs="Times New Roman" w:hint="eastAsia"/>
        </w:rPr>
        <w:t>和</w:t>
      </w:r>
      <w:proofErr w:type="spellStart"/>
      <w:r>
        <w:rPr>
          <w:rFonts w:cs="Times New Roman" w:hint="eastAsia"/>
        </w:rPr>
        <w:t>spring.rabbitmq.port</w:t>
      </w:r>
      <w:proofErr w:type="spellEnd"/>
      <w:r>
        <w:rPr>
          <w:rFonts w:cs="Times New Roman" w:hint="eastAsia"/>
        </w:rPr>
        <w:t>为前面安装的</w:t>
      </w:r>
      <w:proofErr w:type="spellStart"/>
      <w:r>
        <w:rPr>
          <w:rFonts w:cs="Times New Roman" w:hint="eastAsia"/>
        </w:rPr>
        <w:t>rabbitmq</w:t>
      </w:r>
      <w:proofErr w:type="spellEnd"/>
      <w:r w:rsidR="005D5628">
        <w:rPr>
          <w:rFonts w:cs="Times New Roman" w:hint="eastAsia"/>
        </w:rPr>
        <w:t>；</w:t>
      </w:r>
    </w:p>
    <w:p w14:paraId="01037F19" w14:textId="77777777" w:rsidR="00C73BD4" w:rsidRDefault="00C73BD4" w:rsidP="00C73BD4">
      <w:pPr>
        <w:pStyle w:val="Step"/>
        <w:numPr>
          <w:ilvl w:val="0"/>
          <w:numId w:val="0"/>
        </w:numPr>
        <w:outlineLvl w:val="9"/>
        <w:rPr>
          <w:rFonts w:cs="Times New Roman"/>
        </w:rPr>
      </w:pPr>
    </w:p>
    <w:p w14:paraId="7E2FA31E" w14:textId="77777777" w:rsidR="00C73BD4" w:rsidRDefault="00C73BD4" w:rsidP="00C73BD4">
      <w:pPr>
        <w:pStyle w:val="Step"/>
        <w:outlineLvl w:val="9"/>
        <w:rPr>
          <w:rFonts w:cs="Times New Roman"/>
        </w:rPr>
      </w:pPr>
      <w:r>
        <w:rPr>
          <w:rFonts w:cs="Times New Roman" w:hint="eastAsia"/>
        </w:rPr>
        <w:lastRenderedPageBreak/>
        <w:t>执行</w:t>
      </w:r>
      <w:r>
        <w:rPr>
          <w:rFonts w:cs="Times New Roman" w:hint="eastAsia"/>
        </w:rPr>
        <w:t>./bin.sh start | stop | restart</w:t>
      </w:r>
      <w:r>
        <w:rPr>
          <w:rFonts w:cs="Times New Roman" w:hint="eastAsia"/>
        </w:rPr>
        <w:t>命令对系统进行启动，停止和重启；</w:t>
      </w:r>
    </w:p>
    <w:p w14:paraId="0491A938" w14:textId="77777777" w:rsidR="00C73BD4" w:rsidRDefault="00C73BD4" w:rsidP="00C73BD4">
      <w:pPr>
        <w:pStyle w:val="Step"/>
        <w:numPr>
          <w:ilvl w:val="0"/>
          <w:numId w:val="0"/>
        </w:numPr>
        <w:outlineLvl w:val="9"/>
        <w:rPr>
          <w:rFonts w:cs="Times New Roman"/>
        </w:rPr>
      </w:pPr>
    </w:p>
    <w:p w14:paraId="631576F9" w14:textId="7FF5E283" w:rsidR="00C73BD4" w:rsidRDefault="00C73BD4" w:rsidP="00C73BD4">
      <w:pPr>
        <w:pStyle w:val="Step"/>
        <w:outlineLvl w:val="9"/>
        <w:rPr>
          <w:rFonts w:cs="Times New Roman"/>
        </w:rPr>
      </w:pPr>
      <w:r>
        <w:rPr>
          <w:rFonts w:cs="Times New Roman" w:hint="eastAsia"/>
        </w:rPr>
        <w:t>进入</w:t>
      </w:r>
      <w:r>
        <w:rPr>
          <w:rFonts w:cs="Times New Roman" w:hint="eastAsia"/>
        </w:rPr>
        <w:t>eureka</w:t>
      </w:r>
      <w:r>
        <w:rPr>
          <w:rFonts w:cs="Times New Roman" w:hint="eastAsia"/>
        </w:rPr>
        <w:t>的注册界面可以查看</w:t>
      </w:r>
      <w:r w:rsidR="00433D44">
        <w:rPr>
          <w:rFonts w:cs="Times New Roman" w:hint="eastAsia"/>
        </w:rPr>
        <w:t>service-proxy</w:t>
      </w:r>
      <w:r>
        <w:rPr>
          <w:rFonts w:cs="Times New Roman" w:hint="eastAsia"/>
        </w:rPr>
        <w:t>服务的注册信息。</w:t>
      </w:r>
    </w:p>
    <w:p w14:paraId="4982200C" w14:textId="77777777" w:rsidR="00C73BD4" w:rsidRPr="009E4094" w:rsidRDefault="00C73BD4" w:rsidP="00C73BD4">
      <w:pPr>
        <w:pStyle w:val="Step"/>
        <w:numPr>
          <w:ilvl w:val="0"/>
          <w:numId w:val="0"/>
        </w:numPr>
        <w:ind w:left="1542"/>
        <w:outlineLvl w:val="9"/>
        <w:rPr>
          <w:b/>
        </w:rPr>
      </w:pPr>
    </w:p>
    <w:p w14:paraId="2014544A" w14:textId="77777777" w:rsidR="00C73BD4" w:rsidRDefault="00C73BD4" w:rsidP="00C73BD4">
      <w:pPr>
        <w:rPr>
          <w:b/>
        </w:rPr>
      </w:pPr>
      <w:r>
        <w:rPr>
          <w:rFonts w:hint="eastAsia"/>
          <w:b/>
        </w:rPr>
        <w:t>------</w:t>
      </w:r>
      <w:r>
        <w:rPr>
          <w:rFonts w:hint="eastAsia"/>
          <w:b/>
        </w:rPr>
        <w:t>结束</w:t>
      </w:r>
    </w:p>
    <w:p w14:paraId="35BFD85F" w14:textId="77777777" w:rsidR="00AA68BE" w:rsidRDefault="00AA68BE" w:rsidP="00887CA0">
      <w:pPr>
        <w:rPr>
          <w:b/>
        </w:rPr>
      </w:pPr>
    </w:p>
    <w:p w14:paraId="39CE6D03" w14:textId="77777777" w:rsidR="00C73BD4" w:rsidRDefault="00C73BD4" w:rsidP="00887CA0">
      <w:pPr>
        <w:rPr>
          <w:b/>
        </w:rPr>
      </w:pPr>
    </w:p>
    <w:p w14:paraId="1A0B786C" w14:textId="24953F2F" w:rsidR="00230B17" w:rsidRPr="002C3CC0" w:rsidRDefault="00230B17" w:rsidP="004254A4">
      <w:pPr>
        <w:pStyle w:val="21"/>
      </w:pPr>
      <w:r>
        <w:rPr>
          <w:rFonts w:hint="eastAsia"/>
        </w:rPr>
        <w:t>安装</w:t>
      </w:r>
      <w:r>
        <w:rPr>
          <w:rFonts w:hint="eastAsia"/>
        </w:rPr>
        <w:t>gateway</w:t>
      </w:r>
    </w:p>
    <w:p w14:paraId="45177EFC" w14:textId="31DC896B" w:rsidR="00230B17" w:rsidRPr="003F04CC" w:rsidRDefault="00230B17" w:rsidP="00230B17">
      <w:pPr>
        <w:pStyle w:val="Step"/>
        <w:outlineLvl w:val="9"/>
        <w:rPr>
          <w:rFonts w:cs="Times New Roman"/>
        </w:rPr>
      </w:pPr>
      <w:r>
        <w:rPr>
          <w:rFonts w:hint="eastAsia"/>
        </w:rPr>
        <w:t>在</w:t>
      </w:r>
      <w:r>
        <w:rPr>
          <w:rFonts w:hint="eastAsia"/>
        </w:rPr>
        <w:t>218.77.50.49</w:t>
      </w:r>
      <w:r>
        <w:rPr>
          <w:rFonts w:hint="eastAsia"/>
        </w:rPr>
        <w:t>上获取</w:t>
      </w:r>
      <w:r w:rsidR="004E45C3">
        <w:rPr>
          <w:rFonts w:hint="eastAsia"/>
        </w:rPr>
        <w:t>gateway</w:t>
      </w:r>
      <w:r>
        <w:rPr>
          <w:rFonts w:hint="eastAsia"/>
        </w:rPr>
        <w:t>的部署目录，路径是</w:t>
      </w:r>
      <w:r w:rsidR="004E45C3">
        <w:rPr>
          <w:rFonts w:hint="eastAsia"/>
        </w:rPr>
        <w:t>/</w:t>
      </w:r>
      <w:proofErr w:type="spellStart"/>
      <w:r w:rsidR="004E45C3">
        <w:rPr>
          <w:rFonts w:hint="eastAsia"/>
        </w:rPr>
        <w:t>tw</w:t>
      </w:r>
      <w:proofErr w:type="spellEnd"/>
      <w:r w:rsidR="004E45C3">
        <w:rPr>
          <w:rFonts w:hint="eastAsia"/>
        </w:rPr>
        <w:t>-asp/gateway</w:t>
      </w:r>
      <w:r>
        <w:rPr>
          <w:rFonts w:hint="eastAsia"/>
        </w:rPr>
        <w:t>，将整个目录拷贝至安装服务器</w:t>
      </w:r>
      <w:r>
        <w:rPr>
          <w:rFonts w:cs="Times New Roman" w:hint="eastAsia"/>
        </w:rPr>
        <w:t>；</w:t>
      </w:r>
    </w:p>
    <w:p w14:paraId="316F596C" w14:textId="77777777" w:rsidR="00230B17" w:rsidRPr="00ED6D7D" w:rsidRDefault="00230B17" w:rsidP="00230B17">
      <w:pPr>
        <w:ind w:left="1542"/>
        <w:rPr>
          <w:b/>
        </w:rPr>
      </w:pPr>
    </w:p>
    <w:p w14:paraId="17C64FD7" w14:textId="60D1E011" w:rsidR="00230B17" w:rsidRDefault="00230B17" w:rsidP="00230B17">
      <w:pPr>
        <w:pStyle w:val="Step"/>
        <w:outlineLvl w:val="9"/>
        <w:rPr>
          <w:rFonts w:cs="Times New Roman"/>
        </w:rPr>
      </w:pPr>
      <w:r>
        <w:rPr>
          <w:rFonts w:cs="Times New Roman" w:hint="eastAsia"/>
        </w:rPr>
        <w:t>进入</w:t>
      </w:r>
      <w:r w:rsidR="00AA7ABE">
        <w:rPr>
          <w:rFonts w:cs="Times New Roman" w:hint="eastAsia"/>
        </w:rPr>
        <w:t>gateway</w:t>
      </w:r>
      <w:r>
        <w:rPr>
          <w:rFonts w:cs="Times New Roman" w:hint="eastAsia"/>
        </w:rPr>
        <w:t>目录下，修改</w:t>
      </w:r>
      <w:proofErr w:type="spellStart"/>
      <w:r>
        <w:rPr>
          <w:rFonts w:cs="Times New Roman" w:hint="eastAsia"/>
        </w:rPr>
        <w:t>application.yml</w:t>
      </w:r>
      <w:proofErr w:type="spellEnd"/>
      <w:r>
        <w:rPr>
          <w:rFonts w:cs="Times New Roman" w:hint="eastAsia"/>
        </w:rPr>
        <w:t>的数据库连接配置，改为前面安装的</w:t>
      </w:r>
      <w:proofErr w:type="spellStart"/>
      <w:r>
        <w:rPr>
          <w:rFonts w:cs="Times New Roman" w:hint="eastAsia"/>
        </w:rPr>
        <w:t>mysql</w:t>
      </w:r>
      <w:proofErr w:type="spellEnd"/>
      <w:r>
        <w:rPr>
          <w:rFonts w:cs="Times New Roman" w:hint="eastAsia"/>
        </w:rPr>
        <w:t>实例的</w:t>
      </w:r>
      <w:r>
        <w:rPr>
          <w:rFonts w:cs="Times New Roman" w:hint="eastAsia"/>
        </w:rPr>
        <w:t>IP</w:t>
      </w:r>
      <w:r>
        <w:rPr>
          <w:rFonts w:cs="Times New Roman" w:hint="eastAsia"/>
        </w:rPr>
        <w:t>和账号密码；</w:t>
      </w:r>
    </w:p>
    <w:p w14:paraId="2DF1A926" w14:textId="77777777" w:rsidR="00230B17" w:rsidRDefault="00230B17" w:rsidP="00230B17">
      <w:pPr>
        <w:pStyle w:val="Step"/>
        <w:numPr>
          <w:ilvl w:val="0"/>
          <w:numId w:val="0"/>
        </w:numPr>
        <w:outlineLvl w:val="9"/>
        <w:rPr>
          <w:rFonts w:cs="Times New Roman"/>
        </w:rPr>
      </w:pPr>
    </w:p>
    <w:p w14:paraId="2AF2D991" w14:textId="77777777" w:rsidR="00230B17" w:rsidRDefault="00230B17" w:rsidP="00230B17">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w:t>
      </w:r>
      <w:r>
        <w:rPr>
          <w:rFonts w:cs="Times New Roman" w:hint="eastAsia"/>
        </w:rPr>
        <w:t>eureka</w:t>
      </w:r>
      <w:r>
        <w:rPr>
          <w:rFonts w:cs="Times New Roman" w:hint="eastAsia"/>
        </w:rPr>
        <w:t>的注册中心地址信息</w:t>
      </w:r>
      <w:proofErr w:type="spellStart"/>
      <w:r>
        <w:rPr>
          <w:rFonts w:cs="Times New Roman" w:hint="eastAsia"/>
        </w:rPr>
        <w:t>eureka.client.service-url.defaultZone</w:t>
      </w:r>
      <w:proofErr w:type="spellEnd"/>
      <w:r>
        <w:rPr>
          <w:rFonts w:cs="Times New Roman" w:hint="eastAsia"/>
        </w:rPr>
        <w:t>，调整为前面安装的注册中心的地址即可；</w:t>
      </w:r>
    </w:p>
    <w:p w14:paraId="527BFBE6" w14:textId="77777777" w:rsidR="00AA7ABE" w:rsidRDefault="00AA7ABE" w:rsidP="00AA7ABE">
      <w:pPr>
        <w:pStyle w:val="Step"/>
        <w:numPr>
          <w:ilvl w:val="0"/>
          <w:numId w:val="0"/>
        </w:numPr>
        <w:outlineLvl w:val="9"/>
        <w:rPr>
          <w:rFonts w:cs="Times New Roman"/>
        </w:rPr>
      </w:pPr>
    </w:p>
    <w:p w14:paraId="6E8DD6F2" w14:textId="51B86877" w:rsidR="00AA7ABE" w:rsidRDefault="00AA7ABE" w:rsidP="00230B17">
      <w:pPr>
        <w:pStyle w:val="Step"/>
        <w:outlineLvl w:val="9"/>
        <w:rPr>
          <w:rFonts w:cs="Times New Roman"/>
        </w:rPr>
      </w:pPr>
      <w:r>
        <w:rPr>
          <w:rFonts w:cs="Times New Roman" w:hint="eastAsia"/>
        </w:rPr>
        <w:t>修改</w:t>
      </w:r>
      <w:r>
        <w:rPr>
          <w:rFonts w:cs="Times New Roman" w:hint="eastAsia"/>
        </w:rPr>
        <w:t>gateway.authorize.url</w:t>
      </w:r>
      <w:r>
        <w:rPr>
          <w:rFonts w:cs="Times New Roman" w:hint="eastAsia"/>
        </w:rPr>
        <w:t>，配置</w:t>
      </w:r>
      <w:r>
        <w:rPr>
          <w:rFonts w:cs="Times New Roman" w:hint="eastAsia"/>
        </w:rPr>
        <w:t>oauth2</w:t>
      </w:r>
      <w:r>
        <w:rPr>
          <w:rFonts w:cs="Times New Roman" w:hint="eastAsia"/>
        </w:rPr>
        <w:t>的认证；</w:t>
      </w:r>
    </w:p>
    <w:p w14:paraId="7F688187" w14:textId="77777777" w:rsidR="00D2277B" w:rsidRDefault="00D2277B" w:rsidP="00D2277B">
      <w:pPr>
        <w:pStyle w:val="Step"/>
        <w:numPr>
          <w:ilvl w:val="0"/>
          <w:numId w:val="0"/>
        </w:numPr>
        <w:outlineLvl w:val="9"/>
        <w:rPr>
          <w:rFonts w:cs="Times New Roman"/>
        </w:rPr>
      </w:pPr>
    </w:p>
    <w:p w14:paraId="1F9A5982" w14:textId="5171DA72" w:rsidR="00D2277B" w:rsidRDefault="00D2277B" w:rsidP="00230B17">
      <w:pPr>
        <w:pStyle w:val="Step"/>
        <w:outlineLvl w:val="9"/>
        <w:rPr>
          <w:rFonts w:cs="Times New Roman"/>
        </w:rPr>
      </w:pPr>
      <w:r>
        <w:rPr>
          <w:rFonts w:cs="Times New Roman" w:hint="eastAsia"/>
        </w:rPr>
        <w:t>修改</w:t>
      </w:r>
      <w:proofErr w:type="spellStart"/>
      <w:r>
        <w:rPr>
          <w:rFonts w:cs="Times New Roman" w:hint="eastAsia"/>
        </w:rPr>
        <w:t>application.yml</w:t>
      </w:r>
      <w:proofErr w:type="spellEnd"/>
      <w:r>
        <w:rPr>
          <w:rFonts w:cs="Times New Roman" w:hint="eastAsia"/>
        </w:rPr>
        <w:t>的服务追踪相关配置，修改</w:t>
      </w:r>
      <w:proofErr w:type="spellStart"/>
      <w:r>
        <w:rPr>
          <w:rFonts w:cs="Times New Roman" w:hint="eastAsia"/>
        </w:rPr>
        <w:t>spring.rabbitmq.host</w:t>
      </w:r>
      <w:proofErr w:type="spellEnd"/>
      <w:r>
        <w:rPr>
          <w:rFonts w:cs="Times New Roman" w:hint="eastAsia"/>
        </w:rPr>
        <w:t>和</w:t>
      </w:r>
      <w:proofErr w:type="spellStart"/>
      <w:r>
        <w:rPr>
          <w:rFonts w:cs="Times New Roman" w:hint="eastAsia"/>
        </w:rPr>
        <w:t>spring.rabbitmq.port</w:t>
      </w:r>
      <w:proofErr w:type="spellEnd"/>
      <w:r>
        <w:rPr>
          <w:rFonts w:cs="Times New Roman" w:hint="eastAsia"/>
        </w:rPr>
        <w:t>为前面安装的</w:t>
      </w:r>
      <w:proofErr w:type="spellStart"/>
      <w:r>
        <w:rPr>
          <w:rFonts w:cs="Times New Roman" w:hint="eastAsia"/>
        </w:rPr>
        <w:t>rabbitmq</w:t>
      </w:r>
      <w:proofErr w:type="spellEnd"/>
      <w:r>
        <w:rPr>
          <w:rFonts w:cs="Times New Roman" w:hint="eastAsia"/>
        </w:rPr>
        <w:t>；</w:t>
      </w:r>
    </w:p>
    <w:p w14:paraId="41916372" w14:textId="77777777" w:rsidR="00230B17" w:rsidRDefault="00230B17" w:rsidP="00230B17">
      <w:pPr>
        <w:pStyle w:val="Step"/>
        <w:numPr>
          <w:ilvl w:val="0"/>
          <w:numId w:val="0"/>
        </w:numPr>
        <w:outlineLvl w:val="9"/>
        <w:rPr>
          <w:rFonts w:cs="Times New Roman"/>
        </w:rPr>
      </w:pPr>
    </w:p>
    <w:p w14:paraId="01A0E91B" w14:textId="77777777" w:rsidR="00230B17" w:rsidRDefault="00230B17" w:rsidP="00230B17">
      <w:pPr>
        <w:pStyle w:val="Step"/>
        <w:outlineLvl w:val="9"/>
        <w:rPr>
          <w:rFonts w:cs="Times New Roman"/>
        </w:rPr>
      </w:pPr>
      <w:r>
        <w:rPr>
          <w:rFonts w:cs="Times New Roman" w:hint="eastAsia"/>
        </w:rPr>
        <w:t>执行</w:t>
      </w:r>
      <w:r>
        <w:rPr>
          <w:rFonts w:cs="Times New Roman" w:hint="eastAsia"/>
        </w:rPr>
        <w:t>./bin.sh start | stop | restart</w:t>
      </w:r>
      <w:r>
        <w:rPr>
          <w:rFonts w:cs="Times New Roman" w:hint="eastAsia"/>
        </w:rPr>
        <w:t>命令对系统进行启动，停止和重启；</w:t>
      </w:r>
    </w:p>
    <w:p w14:paraId="151B5860" w14:textId="77777777" w:rsidR="00230B17" w:rsidRDefault="00230B17" w:rsidP="00230B17">
      <w:pPr>
        <w:pStyle w:val="Step"/>
        <w:numPr>
          <w:ilvl w:val="0"/>
          <w:numId w:val="0"/>
        </w:numPr>
        <w:outlineLvl w:val="9"/>
        <w:rPr>
          <w:rFonts w:cs="Times New Roman"/>
        </w:rPr>
      </w:pPr>
    </w:p>
    <w:p w14:paraId="551A0AC1" w14:textId="49D9992D" w:rsidR="00230B17" w:rsidRDefault="00230B17" w:rsidP="00230B17">
      <w:pPr>
        <w:pStyle w:val="Step"/>
        <w:outlineLvl w:val="9"/>
        <w:rPr>
          <w:rFonts w:cs="Times New Roman"/>
        </w:rPr>
      </w:pPr>
      <w:r>
        <w:rPr>
          <w:rFonts w:cs="Times New Roman" w:hint="eastAsia"/>
        </w:rPr>
        <w:t>进入</w:t>
      </w:r>
      <w:r>
        <w:rPr>
          <w:rFonts w:cs="Times New Roman" w:hint="eastAsia"/>
        </w:rPr>
        <w:t>eureka</w:t>
      </w:r>
      <w:r>
        <w:rPr>
          <w:rFonts w:cs="Times New Roman" w:hint="eastAsia"/>
        </w:rPr>
        <w:t>的注册界面可以查看</w:t>
      </w:r>
      <w:r w:rsidR="004B0241">
        <w:rPr>
          <w:rFonts w:cs="Times New Roman" w:hint="eastAsia"/>
        </w:rPr>
        <w:t>gateway</w:t>
      </w:r>
      <w:r>
        <w:rPr>
          <w:rFonts w:cs="Times New Roman" w:hint="eastAsia"/>
        </w:rPr>
        <w:t>服务的注册信息。</w:t>
      </w:r>
    </w:p>
    <w:p w14:paraId="631B7613" w14:textId="77777777" w:rsidR="00230B17" w:rsidRPr="009E4094" w:rsidRDefault="00230B17" w:rsidP="00230B17">
      <w:pPr>
        <w:pStyle w:val="Step"/>
        <w:numPr>
          <w:ilvl w:val="0"/>
          <w:numId w:val="0"/>
        </w:numPr>
        <w:ind w:left="1542"/>
        <w:outlineLvl w:val="9"/>
        <w:rPr>
          <w:b/>
        </w:rPr>
      </w:pPr>
    </w:p>
    <w:p w14:paraId="2F8DA4E6" w14:textId="77777777" w:rsidR="00230B17" w:rsidRDefault="00230B17" w:rsidP="00230B17">
      <w:pPr>
        <w:rPr>
          <w:b/>
        </w:rPr>
      </w:pPr>
      <w:r>
        <w:rPr>
          <w:rFonts w:hint="eastAsia"/>
          <w:b/>
        </w:rPr>
        <w:t>------</w:t>
      </w:r>
      <w:r>
        <w:rPr>
          <w:rFonts w:hint="eastAsia"/>
          <w:b/>
        </w:rPr>
        <w:t>结束</w:t>
      </w:r>
    </w:p>
    <w:p w14:paraId="279B2BE3" w14:textId="77777777" w:rsidR="006D75CF" w:rsidRPr="006D75CF" w:rsidRDefault="006D75CF" w:rsidP="009F49FB">
      <w:pPr>
        <w:ind w:left="0"/>
        <w:rPr>
          <w:b/>
        </w:rPr>
        <w:sectPr w:rsidR="006D75CF" w:rsidRPr="006D75CF" w:rsidSect="005E77B4">
          <w:headerReference w:type="even" r:id="rId17"/>
          <w:pgSz w:w="11907" w:h="16840" w:code="9"/>
          <w:pgMar w:top="1701" w:right="1134" w:bottom="1701" w:left="1134" w:header="567" w:footer="567" w:gutter="0"/>
          <w:cols w:space="425"/>
          <w:docGrid w:linePitch="312"/>
        </w:sectPr>
      </w:pPr>
    </w:p>
    <w:bookmarkEnd w:id="42"/>
    <w:p w14:paraId="47A396BB" w14:textId="609112B3" w:rsidR="005F2EAE" w:rsidRPr="00304AD0" w:rsidRDefault="005F2EAE" w:rsidP="009F49FB">
      <w:pPr>
        <w:ind w:left="0"/>
      </w:pPr>
    </w:p>
    <w:sectPr w:rsidR="005F2EAE" w:rsidRPr="00304AD0" w:rsidSect="005E77B4">
      <w:pgSz w:w="11907" w:h="16840" w:code="9"/>
      <w:pgMar w:top="1701" w:right="1134" w:bottom="1701" w:left="1134" w:header="567" w:footer="567"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admin" w:date="2017-11-10T11:27:00Z" w:initials="admin">
    <w:p w14:paraId="1204558A" w14:textId="72A91CCC" w:rsidR="00BA59E5" w:rsidRDefault="00BA59E5">
      <w:pPr>
        <w:pStyle w:val="af2"/>
      </w:pPr>
      <w:r>
        <w:rPr>
          <w:rStyle w:val="af3"/>
        </w:rPr>
        <w:annotationRef/>
      </w:r>
      <w:r>
        <w:rPr>
          <w:rFonts w:hint="eastAsia"/>
        </w:rPr>
        <w:t>需修改</w:t>
      </w:r>
      <w:r w:rsidRPr="00BA59E5">
        <w:t>/</w:t>
      </w:r>
      <w:proofErr w:type="spellStart"/>
      <w:r w:rsidRPr="00BA59E5">
        <w:t>etc</w:t>
      </w:r>
      <w:proofErr w:type="spellEnd"/>
      <w:r w:rsidRPr="00BA59E5">
        <w:t>/</w:t>
      </w:r>
      <w:proofErr w:type="spellStart"/>
      <w:r w:rsidRPr="00BA59E5">
        <w:t>logstash</w:t>
      </w:r>
      <w:proofErr w:type="spellEnd"/>
      <w:r>
        <w:rPr>
          <w:rFonts w:hint="eastAsia"/>
        </w:rPr>
        <w:t>/</w:t>
      </w:r>
      <w:proofErr w:type="spellStart"/>
      <w:r w:rsidRPr="00BA59E5">
        <w:t>startup.options</w:t>
      </w:r>
      <w:proofErr w:type="spellEnd"/>
      <w:r>
        <w:rPr>
          <w:rFonts w:hint="eastAsia"/>
        </w:rPr>
        <w:t>文件中的“</w:t>
      </w:r>
      <w:r>
        <w:t>JAVACMD</w:t>
      </w:r>
      <w:r>
        <w:rPr>
          <w:rFonts w:hint="eastAsia"/>
        </w:rPr>
        <w:t>”配置项，修改为</w:t>
      </w:r>
      <w:r w:rsidRPr="00BA59E5">
        <w:t>/</w:t>
      </w:r>
      <w:proofErr w:type="spellStart"/>
      <w:r w:rsidRPr="00BA59E5">
        <w:t>usr</w:t>
      </w:r>
      <w:proofErr w:type="spellEnd"/>
      <w:r w:rsidRPr="00BA59E5">
        <w:t>/jdk1.8.0_102/bin/java</w:t>
      </w:r>
      <w:r>
        <w:rPr>
          <w:rFonts w:hint="eastAsia"/>
        </w:rPr>
        <w:t>（安装的</w:t>
      </w:r>
      <w:proofErr w:type="spellStart"/>
      <w:r>
        <w:rPr>
          <w:rFonts w:hint="eastAsia"/>
        </w:rPr>
        <w:t>jdk</w:t>
      </w:r>
      <w:proofErr w:type="spellEnd"/>
      <w:r>
        <w:rPr>
          <w:rFonts w:hint="eastAsia"/>
        </w:rPr>
        <w:t>目录下的</w:t>
      </w:r>
      <w:r>
        <w:rPr>
          <w:rFonts w:hint="eastAsia"/>
        </w:rPr>
        <w:t>java</w:t>
      </w:r>
      <w:r>
        <w:rPr>
          <w:rFonts w:hint="eastAsia"/>
        </w:rPr>
        <w:t>）；否则会导致</w:t>
      </w:r>
      <w:proofErr w:type="spellStart"/>
      <w:r>
        <w:rPr>
          <w:rFonts w:hint="eastAsia"/>
        </w:rPr>
        <w:t>logstash</w:t>
      </w:r>
      <w:proofErr w:type="spellEnd"/>
      <w:r>
        <w:rPr>
          <w:rFonts w:hint="eastAsia"/>
        </w:rPr>
        <w:t>自动重启</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8B217" w15:done="0"/>
  <w15:commentEx w15:paraId="25702339" w15:done="0"/>
  <w15:commentEx w15:paraId="7B29AB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8933B" w14:textId="77777777" w:rsidR="00587C20" w:rsidRDefault="00587C20">
      <w:r>
        <w:separator/>
      </w:r>
    </w:p>
    <w:p w14:paraId="72B53D49" w14:textId="77777777" w:rsidR="00587C20" w:rsidRDefault="00587C20"/>
    <w:p w14:paraId="2DFD074A" w14:textId="77777777" w:rsidR="00587C20" w:rsidRDefault="00587C20"/>
    <w:p w14:paraId="5F0D7FC4" w14:textId="77777777" w:rsidR="00587C20" w:rsidRDefault="00587C20"/>
    <w:p w14:paraId="23EB72E6" w14:textId="77777777" w:rsidR="00587C20" w:rsidRDefault="00587C20"/>
    <w:p w14:paraId="1AA39C3A" w14:textId="77777777" w:rsidR="00587C20" w:rsidRDefault="00587C20"/>
    <w:p w14:paraId="11AD192A" w14:textId="77777777" w:rsidR="00587C20" w:rsidRDefault="00587C20"/>
  </w:endnote>
  <w:endnote w:type="continuationSeparator" w:id="0">
    <w:p w14:paraId="1A037839" w14:textId="77777777" w:rsidR="00587C20" w:rsidRDefault="00587C20">
      <w:r>
        <w:continuationSeparator/>
      </w:r>
    </w:p>
    <w:p w14:paraId="1227F5A8" w14:textId="77777777" w:rsidR="00587C20" w:rsidRDefault="00587C20"/>
    <w:p w14:paraId="2207E46E" w14:textId="77777777" w:rsidR="00587C20" w:rsidRDefault="00587C20"/>
    <w:p w14:paraId="23D324DB" w14:textId="77777777" w:rsidR="00587C20" w:rsidRDefault="00587C20"/>
    <w:p w14:paraId="7639B7AD" w14:textId="77777777" w:rsidR="00587C20" w:rsidRDefault="00587C20"/>
    <w:p w14:paraId="1F486B0D" w14:textId="77777777" w:rsidR="00587C20" w:rsidRDefault="00587C20"/>
    <w:p w14:paraId="383F874C" w14:textId="77777777" w:rsidR="00587C20" w:rsidRDefault="00587C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Damascus">
    <w:altName w:val="MS Mincho"/>
    <w:charset w:val="00"/>
    <w:family w:val="auto"/>
    <w:pitch w:val="variable"/>
    <w:sig w:usb0="00000003" w:usb1="88000000" w:usb2="14000008"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temporary/>
      <w:showingPlcHdr/>
    </w:sdtPr>
    <w:sdtEndPr/>
    <w:sdtContent>
      <w:p w14:paraId="306D2ACC" w14:textId="77777777" w:rsidR="00FB03E2" w:rsidRDefault="00FB03E2">
        <w:pPr>
          <w:pStyle w:val="ab"/>
        </w:pPr>
        <w:r>
          <w:rPr>
            <w:lang w:val="zh-CN"/>
          </w:rPr>
          <w:t>[</w:t>
        </w:r>
        <w:r>
          <w:rPr>
            <w:lang w:val="zh-CN"/>
          </w:rPr>
          <w:t>键入文字</w:t>
        </w:r>
        <w:r>
          <w:rPr>
            <w:lang w:val="zh-CN"/>
          </w:rPr>
          <w:t>]</w:t>
        </w:r>
      </w:p>
    </w:sdtContent>
  </w:sdt>
  <w:p w14:paraId="670F9C30" w14:textId="77777777" w:rsidR="00FB03E2" w:rsidRDefault="00FB03E2" w:rsidP="00A461C1">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FB03E2" w:rsidRPr="009E39F4" w14:paraId="28058B30" w14:textId="77777777">
      <w:trPr>
        <w:trHeight w:val="468"/>
      </w:trPr>
      <w:tc>
        <w:tcPr>
          <w:tcW w:w="3224" w:type="dxa"/>
        </w:tcPr>
        <w:p w14:paraId="406CDE0E" w14:textId="77777777" w:rsidR="00FB03E2" w:rsidRPr="00404D2E" w:rsidRDefault="00FB03E2" w:rsidP="00306C30">
          <w:pPr>
            <w:pStyle w:val="HeadingLeft"/>
            <w:jc w:val="both"/>
          </w:pPr>
          <w:r>
            <w:rPr>
              <w:rFonts w:hint="eastAsia"/>
            </w:rPr>
            <w:t>文档</w:t>
          </w:r>
          <w:r w:rsidRPr="008B7AD3">
            <w:rPr>
              <w:rFonts w:hint="eastAsia"/>
            </w:rPr>
            <w:t>版本</w:t>
          </w:r>
          <w:r>
            <w:rPr>
              <w:rFonts w:hint="eastAsia"/>
            </w:rPr>
            <w:t>：</w:t>
          </w:r>
          <w:fldSimple w:instr=" DOCPROPERTY  DocumentVersion ">
            <w:r>
              <w:t>42</w:t>
            </w:r>
          </w:fldSimple>
          <w:r>
            <w:rPr>
              <w:rFonts w:hint="eastAsia"/>
            </w:rPr>
            <w:t>（</w:t>
          </w:r>
          <w:fldSimple w:instr=" DOCPROPERTY  ReleaseDate ">
            <w:r>
              <w:t>2017-05-30</w:t>
            </w:r>
          </w:fldSimple>
          <w:r>
            <w:rPr>
              <w:rFonts w:hint="eastAsia"/>
            </w:rPr>
            <w:t>）</w:t>
          </w:r>
        </w:p>
      </w:tc>
      <w:tc>
        <w:tcPr>
          <w:tcW w:w="3224" w:type="dxa"/>
        </w:tcPr>
        <w:p w14:paraId="2B8F8FDC" w14:textId="77777777" w:rsidR="00FB03E2" w:rsidRPr="00404D2E" w:rsidRDefault="00FB03E2" w:rsidP="00853F92">
          <w:pPr>
            <w:pStyle w:val="HeadingMiddle"/>
          </w:pPr>
          <w:r>
            <w:fldChar w:fldCharType="begin"/>
          </w:r>
          <w:r>
            <w:instrText xml:space="preserve"> DOCPROPERTY  ProprietaryDeclaration  \* MERGEFORMAT </w:instrText>
          </w:r>
          <w:r>
            <w:fldChar w:fldCharType="end"/>
          </w:r>
        </w:p>
      </w:tc>
      <w:tc>
        <w:tcPr>
          <w:tcW w:w="3225" w:type="dxa"/>
        </w:tcPr>
        <w:p w14:paraId="3D8EBD6B" w14:textId="77777777" w:rsidR="00FB03E2" w:rsidRPr="00404D2E" w:rsidRDefault="00FB03E2" w:rsidP="00853F92">
          <w:pPr>
            <w:pStyle w:val="HeadingRight"/>
          </w:pPr>
          <w:r>
            <w:fldChar w:fldCharType="begin"/>
          </w:r>
          <w:r>
            <w:instrText xml:space="preserve"> PAGE </w:instrText>
          </w:r>
          <w:r>
            <w:fldChar w:fldCharType="separate"/>
          </w:r>
          <w:r w:rsidR="00BA59E5">
            <w:rPr>
              <w:noProof/>
            </w:rPr>
            <w:t>7</w:t>
          </w:r>
          <w:r>
            <w:rPr>
              <w:noProof/>
            </w:rPr>
            <w:fldChar w:fldCharType="end"/>
          </w:r>
        </w:p>
      </w:tc>
    </w:tr>
  </w:tbl>
  <w:p w14:paraId="77B977B1" w14:textId="77777777" w:rsidR="00FB03E2" w:rsidRDefault="00FB03E2" w:rsidP="00A461C1">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1A9D9" w14:textId="77777777" w:rsidR="00587C20" w:rsidRDefault="00587C20">
      <w:r>
        <w:separator/>
      </w:r>
    </w:p>
    <w:p w14:paraId="430DA181" w14:textId="77777777" w:rsidR="00587C20" w:rsidRDefault="00587C20"/>
    <w:p w14:paraId="7CF9AA20" w14:textId="77777777" w:rsidR="00587C20" w:rsidRDefault="00587C20"/>
    <w:p w14:paraId="11008CC8" w14:textId="77777777" w:rsidR="00587C20" w:rsidRDefault="00587C20"/>
    <w:p w14:paraId="5D259192" w14:textId="77777777" w:rsidR="00587C20" w:rsidRDefault="00587C20"/>
    <w:p w14:paraId="054E81BB" w14:textId="77777777" w:rsidR="00587C20" w:rsidRDefault="00587C20"/>
    <w:p w14:paraId="2FD3A7CB" w14:textId="77777777" w:rsidR="00587C20" w:rsidRDefault="00587C20"/>
  </w:footnote>
  <w:footnote w:type="continuationSeparator" w:id="0">
    <w:p w14:paraId="4E2820F3" w14:textId="77777777" w:rsidR="00587C20" w:rsidRDefault="00587C20">
      <w:r>
        <w:continuationSeparator/>
      </w:r>
    </w:p>
    <w:p w14:paraId="7484E2B1" w14:textId="77777777" w:rsidR="00587C20" w:rsidRDefault="00587C20"/>
    <w:p w14:paraId="28F98707" w14:textId="77777777" w:rsidR="00587C20" w:rsidRDefault="00587C20"/>
    <w:p w14:paraId="07BDF296" w14:textId="77777777" w:rsidR="00587C20" w:rsidRDefault="00587C20"/>
    <w:p w14:paraId="1D100C35" w14:textId="77777777" w:rsidR="00587C20" w:rsidRDefault="00587C20"/>
    <w:p w14:paraId="0BB10B13" w14:textId="77777777" w:rsidR="00587C20" w:rsidRDefault="00587C20"/>
    <w:p w14:paraId="220285C3" w14:textId="77777777" w:rsidR="00587C20" w:rsidRDefault="00587C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temporary/>
      <w:showingPlcHdr/>
    </w:sdtPr>
    <w:sdtEndPr/>
    <w:sdtContent>
      <w:p w14:paraId="517287B4" w14:textId="77777777" w:rsidR="00FB03E2" w:rsidRDefault="00FB03E2">
        <w:pPr>
          <w:pStyle w:val="ac"/>
        </w:pPr>
        <w:r>
          <w:rPr>
            <w:lang w:val="zh-CN"/>
          </w:rPr>
          <w:t>[</w:t>
        </w:r>
        <w:r>
          <w:rPr>
            <w:lang w:val="zh-CN"/>
          </w:rPr>
          <w:t>键入文字</w:t>
        </w:r>
        <w:r>
          <w:rPr>
            <w:lang w:val="zh-CN"/>
          </w:rPr>
          <w:t>]</w:t>
        </w:r>
      </w:p>
    </w:sdtContent>
  </w:sdt>
  <w:p w14:paraId="31CCE4AD" w14:textId="77777777" w:rsidR="00FB03E2" w:rsidRDefault="00FB03E2">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FB03E2" w:rsidRPr="00B75E83" w14:paraId="321C8225" w14:textId="77777777" w:rsidTr="00A37946">
      <w:trPr>
        <w:trHeight w:val="851"/>
      </w:trPr>
      <w:tc>
        <w:tcPr>
          <w:tcW w:w="4820" w:type="dxa"/>
          <w:vAlign w:val="bottom"/>
        </w:tcPr>
        <w:p w14:paraId="44AD7F94" w14:textId="77777777" w:rsidR="00FB03E2" w:rsidRDefault="00587C20" w:rsidP="00A37946">
          <w:pPr>
            <w:pStyle w:val="HeadingRight"/>
            <w:jc w:val="both"/>
          </w:pPr>
          <w:r>
            <w:fldChar w:fldCharType="begin"/>
          </w:r>
          <w:r>
            <w:instrText xml:space="preserve"> DOCPROPERTY  "Product&amp;Pr</w:instrText>
          </w:r>
          <w:r>
            <w:instrText xml:space="preserve">oject Name" </w:instrText>
          </w:r>
          <w:r>
            <w:fldChar w:fldCharType="separate"/>
          </w:r>
          <w:proofErr w:type="spellStart"/>
          <w:r w:rsidR="00FB03E2">
            <w:rPr>
              <w:rFonts w:hint="eastAsia"/>
            </w:rPr>
            <w:t>AiSchool</w:t>
          </w:r>
          <w:proofErr w:type="spellEnd"/>
          <w:r w:rsidR="00FB03E2">
            <w:rPr>
              <w:rFonts w:hint="eastAsia"/>
            </w:rPr>
            <w:t>平台</w:t>
          </w:r>
          <w:r>
            <w:fldChar w:fldCharType="end"/>
          </w:r>
        </w:p>
        <w:p w14:paraId="4F04394A" w14:textId="77777777" w:rsidR="00FB03E2" w:rsidRPr="00E031EC" w:rsidRDefault="004E1265" w:rsidP="00A37946">
          <w:pPr>
            <w:pStyle w:val="HeadingLeft"/>
            <w:rPr>
              <w:rFonts w:cs="Times New Roman"/>
            </w:rPr>
          </w:pPr>
          <w:fldSimple w:instr=" DOCPROPERTY  DocumentName ">
            <w:r w:rsidR="00FB03E2">
              <w:rPr>
                <w:rFonts w:hint="eastAsia"/>
              </w:rPr>
              <w:t>安装指导</w:t>
            </w:r>
          </w:fldSimple>
        </w:p>
      </w:tc>
      <w:tc>
        <w:tcPr>
          <w:tcW w:w="4840" w:type="dxa"/>
          <w:vAlign w:val="bottom"/>
        </w:tcPr>
        <w:p w14:paraId="7016B4A1" w14:textId="77777777" w:rsidR="00FB03E2" w:rsidRPr="00B75E83" w:rsidRDefault="004E1265" w:rsidP="00A37946">
          <w:pPr>
            <w:pStyle w:val="HeadingRight"/>
            <w:rPr>
              <w:rFonts w:cs="Times New Roman"/>
            </w:rPr>
          </w:pPr>
          <w:fldSimple w:instr=" STYLEREF  Contents ">
            <w:r w:rsidR="00BA59E5">
              <w:rPr>
                <w:rFonts w:hint="eastAsia"/>
                <w:noProof/>
              </w:rPr>
              <w:t>目录</w:t>
            </w:r>
          </w:fldSimple>
        </w:p>
      </w:tc>
    </w:tr>
  </w:tbl>
  <w:p w14:paraId="0AB99073" w14:textId="77777777" w:rsidR="00FB03E2" w:rsidRDefault="00FB03E2">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FB03E2" w:rsidRPr="00B75E83" w14:paraId="5C76EC58" w14:textId="77777777" w:rsidTr="00A37946">
      <w:trPr>
        <w:trHeight w:val="851"/>
      </w:trPr>
      <w:tc>
        <w:tcPr>
          <w:tcW w:w="4820" w:type="dxa"/>
          <w:vAlign w:val="bottom"/>
        </w:tcPr>
        <w:p w14:paraId="0B5AF4E4" w14:textId="0E10A721" w:rsidR="00FB03E2" w:rsidRDefault="00587C20" w:rsidP="00A37946">
          <w:pPr>
            <w:pStyle w:val="HeadingRight"/>
            <w:jc w:val="both"/>
          </w:pPr>
          <w:r>
            <w:fldChar w:fldCharType="begin"/>
          </w:r>
          <w:r>
            <w:instrText xml:space="preserve"> DOCPROPERTY  "Product&amp;Project Name" </w:instrText>
          </w:r>
          <w:r>
            <w:fldChar w:fldCharType="separate"/>
          </w:r>
          <w:proofErr w:type="gramStart"/>
          <w:r w:rsidR="00FB03E2">
            <w:rPr>
              <w:rFonts w:hint="eastAsia"/>
            </w:rPr>
            <w:t>天闻能力</w:t>
          </w:r>
          <w:proofErr w:type="gramEnd"/>
          <w:r w:rsidR="00FB03E2">
            <w:rPr>
              <w:rFonts w:hint="eastAsia"/>
            </w:rPr>
            <w:t>服务平台</w:t>
          </w:r>
          <w:r>
            <w:fldChar w:fldCharType="end"/>
          </w:r>
        </w:p>
        <w:p w14:paraId="3B717471" w14:textId="77777777" w:rsidR="00FB03E2" w:rsidRPr="00E031EC" w:rsidRDefault="004E1265" w:rsidP="00A37946">
          <w:pPr>
            <w:pStyle w:val="HeadingLeft"/>
            <w:rPr>
              <w:rFonts w:cs="Times New Roman"/>
            </w:rPr>
          </w:pPr>
          <w:fldSimple w:instr=" DOCPROPERTY  DocumentName ">
            <w:r w:rsidR="00FB03E2">
              <w:rPr>
                <w:rFonts w:hint="eastAsia"/>
              </w:rPr>
              <w:t>安装指导</w:t>
            </w:r>
          </w:fldSimple>
        </w:p>
      </w:tc>
      <w:tc>
        <w:tcPr>
          <w:tcW w:w="4840" w:type="dxa"/>
          <w:vAlign w:val="bottom"/>
        </w:tcPr>
        <w:p w14:paraId="0A8CF3F0" w14:textId="77777777" w:rsidR="00FB03E2" w:rsidRPr="00B75E83" w:rsidRDefault="00FB03E2" w:rsidP="00A37946">
          <w:pPr>
            <w:pStyle w:val="HeadingRight"/>
            <w:rPr>
              <w:rFonts w:cs="Times New Roman"/>
            </w:rPr>
          </w:pPr>
          <w:r>
            <w:fldChar w:fldCharType="begin"/>
          </w:r>
          <w:r>
            <w:instrText xml:space="preserve"> STYLEREF  "</w:instrText>
          </w:r>
          <w:r>
            <w:instrText>标题</w:instrText>
          </w:r>
          <w:r>
            <w:instrText xml:space="preserve"> 1" \n  \* MERGEFORMAT </w:instrText>
          </w:r>
          <w:r>
            <w:fldChar w:fldCharType="separate"/>
          </w:r>
          <w:r w:rsidR="00BA59E5" w:rsidRPr="00BA59E5">
            <w:rPr>
              <w:rFonts w:cs="Times New Roman"/>
              <w:noProof/>
            </w:rPr>
            <w:t>3</w:t>
          </w:r>
          <w:r w:rsidR="00BA59E5">
            <w:rPr>
              <w:noProof/>
            </w:rPr>
            <w:t xml:space="preserve"> </w:t>
          </w:r>
          <w:r>
            <w:rPr>
              <w:noProof/>
            </w:rPr>
            <w:fldChar w:fldCharType="end"/>
          </w:r>
          <w:r>
            <w:fldChar w:fldCharType="begin"/>
          </w:r>
          <w:r>
            <w:instrText xml:space="preserve"> STYLEREF  "</w:instrText>
          </w:r>
          <w:r>
            <w:instrText>标题</w:instrText>
          </w:r>
          <w:r>
            <w:instrText xml:space="preserve"> 1"  \* MERGEFORMAT </w:instrText>
          </w:r>
          <w:r>
            <w:fldChar w:fldCharType="separate"/>
          </w:r>
          <w:r w:rsidR="00BA59E5">
            <w:rPr>
              <w:rFonts w:hint="eastAsia"/>
              <w:noProof/>
            </w:rPr>
            <w:t>安装</w:t>
          </w:r>
          <w:r w:rsidR="00BA59E5">
            <w:rPr>
              <w:rFonts w:hint="eastAsia"/>
              <w:noProof/>
            </w:rPr>
            <w:t>ELK</w:t>
          </w:r>
          <w:r>
            <w:rPr>
              <w:noProof/>
            </w:rPr>
            <w:fldChar w:fldCharType="end"/>
          </w:r>
        </w:p>
      </w:tc>
    </w:tr>
  </w:tbl>
  <w:p w14:paraId="5955C19C" w14:textId="77777777" w:rsidR="00FB03E2" w:rsidRDefault="00FB03E2">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B03E2" w:rsidRPr="00B75E83" w14:paraId="61EC80CF" w14:textId="77777777">
      <w:trPr>
        <w:trHeight w:val="851"/>
      </w:trPr>
      <w:tc>
        <w:tcPr>
          <w:tcW w:w="5460" w:type="dxa"/>
          <w:vAlign w:val="bottom"/>
        </w:tcPr>
        <w:p w14:paraId="4E408586" w14:textId="77777777" w:rsidR="00FB03E2" w:rsidRDefault="00587C20" w:rsidP="00C663D3">
          <w:pPr>
            <w:pStyle w:val="HeadingRight"/>
            <w:jc w:val="left"/>
          </w:pPr>
          <w:r>
            <w:fldChar w:fldCharType="begin"/>
          </w:r>
          <w:r>
            <w:instrText xml:space="preserve"> DOCPROPERTY  ProductFullName </w:instrText>
          </w:r>
          <w:r>
            <w:fldChar w:fldCharType="separate"/>
          </w:r>
          <w:r w:rsidR="00FB03E2">
            <w:rPr>
              <w:rFonts w:hint="eastAsia"/>
              <w:b/>
              <w:bCs/>
            </w:rPr>
            <w:t>错误</w:t>
          </w:r>
          <w:r w:rsidR="00FB03E2">
            <w:rPr>
              <w:rFonts w:hint="eastAsia"/>
              <w:b/>
              <w:bCs/>
            </w:rPr>
            <w:t>!</w:t>
          </w:r>
          <w:r w:rsidR="00FB03E2">
            <w:rPr>
              <w:rFonts w:hint="eastAsia"/>
              <w:b/>
              <w:bCs/>
            </w:rPr>
            <w:t>未知的文档属性名称</w:t>
          </w:r>
          <w:r>
            <w:rPr>
              <w:b/>
              <w:bCs/>
            </w:rPr>
            <w:fldChar w:fldCharType="end"/>
          </w:r>
        </w:p>
        <w:p w14:paraId="1C4F454A" w14:textId="77777777" w:rsidR="00FB03E2" w:rsidRPr="00E031EC" w:rsidRDefault="004E1265" w:rsidP="00C663D3">
          <w:pPr>
            <w:pStyle w:val="HeadingLeft"/>
            <w:rPr>
              <w:rFonts w:cs="Times New Roman"/>
            </w:rPr>
          </w:pPr>
          <w:r>
            <w:fldChar w:fldCharType="begin"/>
          </w:r>
          <w:r>
            <w:instrText xml:space="preserve"> DOCPROPERTY  ManualName </w:instrText>
          </w:r>
          <w:r>
            <w:fldChar w:fldCharType="separate"/>
          </w:r>
          <w:r w:rsidR="00FB03E2">
            <w:rPr>
              <w:rFonts w:hint="eastAsia"/>
              <w:b/>
              <w:bCs/>
            </w:rPr>
            <w:t>错误</w:t>
          </w:r>
          <w:r w:rsidR="00FB03E2">
            <w:rPr>
              <w:rFonts w:hint="eastAsia"/>
              <w:b/>
              <w:bCs/>
            </w:rPr>
            <w:t>!</w:t>
          </w:r>
          <w:r w:rsidR="00FB03E2">
            <w:rPr>
              <w:rFonts w:hint="eastAsia"/>
              <w:b/>
              <w:bCs/>
            </w:rPr>
            <w:t>未知的文档属性名称</w:t>
          </w:r>
          <w:r>
            <w:rPr>
              <w:b/>
              <w:bCs/>
            </w:rPr>
            <w:fldChar w:fldCharType="end"/>
          </w:r>
        </w:p>
      </w:tc>
      <w:tc>
        <w:tcPr>
          <w:tcW w:w="4200" w:type="dxa"/>
          <w:vAlign w:val="bottom"/>
        </w:tcPr>
        <w:p w14:paraId="2821F908" w14:textId="77777777" w:rsidR="00FB03E2" w:rsidRDefault="004E1265" w:rsidP="00B86F88">
          <w:pPr>
            <w:pStyle w:val="HeadingRight"/>
          </w:pPr>
          <w:r>
            <w:fldChar w:fldCharType="begin"/>
          </w:r>
          <w:r>
            <w:instrText xml:space="preserve"> DOCPROPERTY  Trademark&amp;ProductType </w:instrText>
          </w:r>
          <w:r>
            <w:fldChar w:fldCharType="separate"/>
          </w:r>
          <w:r w:rsidR="00FB03E2">
            <w:rPr>
              <w:rFonts w:hint="eastAsia"/>
              <w:b/>
              <w:bCs/>
            </w:rPr>
            <w:t>错误</w:t>
          </w:r>
          <w:r w:rsidR="00FB03E2">
            <w:rPr>
              <w:rFonts w:hint="eastAsia"/>
              <w:b/>
              <w:bCs/>
            </w:rPr>
            <w:t>!</w:t>
          </w:r>
          <w:r w:rsidR="00FB03E2">
            <w:rPr>
              <w:rFonts w:hint="eastAsia"/>
              <w:b/>
              <w:bCs/>
            </w:rPr>
            <w:t>未知的文档属性名称</w:t>
          </w:r>
          <w:r>
            <w:rPr>
              <w:b/>
              <w:bCs/>
            </w:rPr>
            <w:fldChar w:fldCharType="end"/>
          </w:r>
        </w:p>
        <w:p w14:paraId="3A5B76E2" w14:textId="77777777" w:rsidR="00FB03E2" w:rsidRPr="00B75E83" w:rsidRDefault="00FB03E2" w:rsidP="00C663D3">
          <w:pPr>
            <w:pStyle w:val="HeadingRight"/>
            <w:rPr>
              <w:rFonts w:cs="Times New Roman"/>
            </w:rPr>
          </w:pPr>
          <w:r>
            <w:fldChar w:fldCharType="begin"/>
          </w:r>
          <w:r>
            <w:instrText xml:space="preserve"> REF _Ref323046673 \r \h  \* MERGEFORMAT </w:instrText>
          </w:r>
          <w:r>
            <w:fldChar w:fldCharType="separate"/>
          </w:r>
          <w:r>
            <w:rPr>
              <w:rFonts w:hint="eastAsia"/>
              <w:b/>
              <w:bCs/>
            </w:rPr>
            <w:t>错误</w:t>
          </w:r>
          <w:r>
            <w:rPr>
              <w:rFonts w:hint="eastAsia"/>
              <w:b/>
              <w:bCs/>
            </w:rPr>
            <w:t>!</w:t>
          </w:r>
          <w:r>
            <w:rPr>
              <w:rFonts w:hint="eastAsia"/>
              <w:b/>
              <w:bCs/>
            </w:rPr>
            <w:t>未找到引用源。</w:t>
          </w:r>
          <w:r>
            <w:fldChar w:fldCharType="end"/>
          </w:r>
          <w:r>
            <w:rPr>
              <w:rFonts w:cs="Times New Roman"/>
            </w:rPr>
            <w:fldChar w:fldCharType="begin"/>
          </w:r>
          <w:r>
            <w:rPr>
              <w:rFonts w:cs="Times New Roman"/>
            </w:rPr>
            <w:instrText xml:space="preserve"> REF _Ref325049280 \h </w:instrText>
          </w:r>
          <w:r>
            <w:rPr>
              <w:rFonts w:cs="Times New Roman"/>
            </w:rPr>
          </w:r>
          <w:r>
            <w:rPr>
              <w:rFonts w:cs="Times New Roman"/>
            </w:rPr>
            <w:fldChar w:fldCharType="separate"/>
          </w:r>
          <w:r>
            <w:rPr>
              <w:rFonts w:cs="Times New Roman" w:hint="eastAsia"/>
              <w:b/>
              <w:bCs/>
            </w:rPr>
            <w:t>错误</w:t>
          </w:r>
          <w:r>
            <w:rPr>
              <w:rFonts w:cs="Times New Roman" w:hint="eastAsia"/>
              <w:b/>
              <w:bCs/>
            </w:rPr>
            <w:t>!</w:t>
          </w:r>
          <w:r>
            <w:rPr>
              <w:rFonts w:cs="Times New Roman" w:hint="eastAsia"/>
              <w:b/>
              <w:bCs/>
            </w:rPr>
            <w:t>未找到引用源。</w:t>
          </w:r>
          <w:r>
            <w:rPr>
              <w:rFonts w:cs="Times New Roman"/>
            </w:rPr>
            <w:fldChar w:fldCharType="end"/>
          </w:r>
        </w:p>
      </w:tc>
    </w:tr>
  </w:tbl>
  <w:p w14:paraId="491674B1" w14:textId="77777777" w:rsidR="00FB03E2" w:rsidRDefault="00FB03E2" w:rsidP="00FD127B">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59A180E"/>
    <w:multiLevelType w:val="hybridMultilevel"/>
    <w:tmpl w:val="F28EB2B0"/>
    <w:lvl w:ilvl="0" w:tplc="817E650C">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0DB75C73"/>
    <w:multiLevelType w:val="multilevel"/>
    <w:tmpl w:val="5172D1D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2">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13A674F3"/>
    <w:multiLevelType w:val="hybridMultilevel"/>
    <w:tmpl w:val="04DAA2B6"/>
    <w:lvl w:ilvl="0" w:tplc="FFFFFFFF">
      <w:start w:val="1"/>
      <w:numFmt w:val="bullet"/>
      <w:lvlText w:val=""/>
      <w:lvlJc w:val="left"/>
      <w:pPr>
        <w:tabs>
          <w:tab w:val="num" w:pos="340"/>
        </w:tabs>
        <w:ind w:left="340" w:hanging="170"/>
      </w:pPr>
      <w:rPr>
        <w:rFonts w:ascii="Wingdings" w:hAnsi="Wingdings" w:hint="default"/>
        <w:color w:val="auto"/>
        <w:spacing w:val="0"/>
        <w:w w:val="100"/>
        <w:position w:val="1"/>
        <w:sz w:val="13"/>
        <w:szCs w:val="13"/>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1601463D"/>
    <w:multiLevelType w:val="hybridMultilevel"/>
    <w:tmpl w:val="C40C9070"/>
    <w:lvl w:ilvl="0" w:tplc="04090001">
      <w:start w:val="1"/>
      <w:numFmt w:val="bullet"/>
      <w:lvlText w:val=""/>
      <w:lvlJc w:val="left"/>
      <w:pPr>
        <w:ind w:left="2495" w:hanging="420"/>
      </w:pPr>
      <w:rPr>
        <w:rFonts w:ascii="Wingdings" w:hAnsi="Wingdings" w:hint="default"/>
      </w:rPr>
    </w:lvl>
    <w:lvl w:ilvl="1" w:tplc="04090003" w:tentative="1">
      <w:start w:val="1"/>
      <w:numFmt w:val="bullet"/>
      <w:lvlText w:val=""/>
      <w:lvlJc w:val="left"/>
      <w:pPr>
        <w:ind w:left="2915" w:hanging="420"/>
      </w:pPr>
      <w:rPr>
        <w:rFonts w:ascii="Wingdings" w:hAnsi="Wingdings" w:hint="default"/>
      </w:rPr>
    </w:lvl>
    <w:lvl w:ilvl="2" w:tplc="04090005" w:tentative="1">
      <w:start w:val="1"/>
      <w:numFmt w:val="bullet"/>
      <w:lvlText w:val=""/>
      <w:lvlJc w:val="left"/>
      <w:pPr>
        <w:ind w:left="3335" w:hanging="420"/>
      </w:pPr>
      <w:rPr>
        <w:rFonts w:ascii="Wingdings" w:hAnsi="Wingdings" w:hint="default"/>
      </w:rPr>
    </w:lvl>
    <w:lvl w:ilvl="3" w:tplc="04090001" w:tentative="1">
      <w:start w:val="1"/>
      <w:numFmt w:val="bullet"/>
      <w:lvlText w:val=""/>
      <w:lvlJc w:val="left"/>
      <w:pPr>
        <w:ind w:left="3755" w:hanging="420"/>
      </w:pPr>
      <w:rPr>
        <w:rFonts w:ascii="Wingdings" w:hAnsi="Wingdings" w:hint="default"/>
      </w:rPr>
    </w:lvl>
    <w:lvl w:ilvl="4" w:tplc="04090003" w:tentative="1">
      <w:start w:val="1"/>
      <w:numFmt w:val="bullet"/>
      <w:lvlText w:val=""/>
      <w:lvlJc w:val="left"/>
      <w:pPr>
        <w:ind w:left="4175" w:hanging="420"/>
      </w:pPr>
      <w:rPr>
        <w:rFonts w:ascii="Wingdings" w:hAnsi="Wingdings" w:hint="default"/>
      </w:rPr>
    </w:lvl>
    <w:lvl w:ilvl="5" w:tplc="04090005" w:tentative="1">
      <w:start w:val="1"/>
      <w:numFmt w:val="bullet"/>
      <w:lvlText w:val=""/>
      <w:lvlJc w:val="left"/>
      <w:pPr>
        <w:ind w:left="4595" w:hanging="420"/>
      </w:pPr>
      <w:rPr>
        <w:rFonts w:ascii="Wingdings" w:hAnsi="Wingdings" w:hint="default"/>
      </w:rPr>
    </w:lvl>
    <w:lvl w:ilvl="6" w:tplc="04090001" w:tentative="1">
      <w:start w:val="1"/>
      <w:numFmt w:val="bullet"/>
      <w:lvlText w:val=""/>
      <w:lvlJc w:val="left"/>
      <w:pPr>
        <w:ind w:left="5015" w:hanging="420"/>
      </w:pPr>
      <w:rPr>
        <w:rFonts w:ascii="Wingdings" w:hAnsi="Wingdings" w:hint="default"/>
      </w:rPr>
    </w:lvl>
    <w:lvl w:ilvl="7" w:tplc="04090003" w:tentative="1">
      <w:start w:val="1"/>
      <w:numFmt w:val="bullet"/>
      <w:lvlText w:val=""/>
      <w:lvlJc w:val="left"/>
      <w:pPr>
        <w:ind w:left="5435" w:hanging="420"/>
      </w:pPr>
      <w:rPr>
        <w:rFonts w:ascii="Wingdings" w:hAnsi="Wingdings" w:hint="default"/>
      </w:rPr>
    </w:lvl>
    <w:lvl w:ilvl="8" w:tplc="04090005" w:tentative="1">
      <w:start w:val="1"/>
      <w:numFmt w:val="bullet"/>
      <w:lvlText w:val=""/>
      <w:lvlJc w:val="left"/>
      <w:pPr>
        <w:ind w:left="5855" w:hanging="420"/>
      </w:pPr>
      <w:rPr>
        <w:rFonts w:ascii="Wingdings" w:hAnsi="Wingdings" w:hint="default"/>
      </w:rPr>
    </w:lvl>
  </w:abstractNum>
  <w:abstractNum w:abstractNumId="16">
    <w:nsid w:val="171657A1"/>
    <w:multiLevelType w:val="multilevel"/>
    <w:tmpl w:val="DC14AFAE"/>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4D2466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9">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301C556D"/>
    <w:multiLevelType w:val="hybridMultilevel"/>
    <w:tmpl w:val="E89C417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2">
    <w:nsid w:val="3DD41FE6"/>
    <w:multiLevelType w:val="multilevel"/>
    <w:tmpl w:val="B5EE1648"/>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3">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nsid w:val="4A515313"/>
    <w:multiLevelType w:val="hybridMultilevel"/>
    <w:tmpl w:val="42FE5708"/>
    <w:lvl w:ilvl="0" w:tplc="134A6FFC">
      <w:start w:val="1"/>
      <w:numFmt w:val="bullet"/>
      <w:pStyle w:val="Notestextlist"/>
      <w:lvlText w:val=""/>
      <w:lvlJc w:val="left"/>
      <w:pPr>
        <w:tabs>
          <w:tab w:val="num" w:pos="284"/>
        </w:tabs>
        <w:ind w:left="284" w:hanging="284"/>
      </w:pPr>
      <w:rPr>
        <w:rFonts w:ascii="Wingdings" w:hAnsi="Wingdings" w:hint="default"/>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nsid w:val="4DDA66D1"/>
    <w:multiLevelType w:val="multilevel"/>
    <w:tmpl w:val="13B0A69A"/>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7">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8">
    <w:nsid w:val="687F246A"/>
    <w:multiLevelType w:val="multilevel"/>
    <w:tmpl w:val="DC14AFA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9">
    <w:nsid w:val="6AE63CE2"/>
    <w:multiLevelType w:val="hybridMultilevel"/>
    <w:tmpl w:val="C96E30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nsid w:val="6CA12592"/>
    <w:multiLevelType w:val="hybridMultilevel"/>
    <w:tmpl w:val="2EEED610"/>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2740D4D"/>
    <w:multiLevelType w:val="hybridMultilevel"/>
    <w:tmpl w:val="C4DA99F8"/>
    <w:lvl w:ilvl="0" w:tplc="04090001">
      <w:start w:val="1"/>
      <w:numFmt w:val="bullet"/>
      <w:lvlText w:val=""/>
      <w:lvlJc w:val="left"/>
      <w:pPr>
        <w:ind w:left="2495" w:hanging="420"/>
      </w:pPr>
      <w:rPr>
        <w:rFonts w:ascii="Wingdings" w:hAnsi="Wingdings" w:hint="default"/>
      </w:rPr>
    </w:lvl>
    <w:lvl w:ilvl="1" w:tplc="04090003" w:tentative="1">
      <w:start w:val="1"/>
      <w:numFmt w:val="bullet"/>
      <w:lvlText w:val=""/>
      <w:lvlJc w:val="left"/>
      <w:pPr>
        <w:ind w:left="2915" w:hanging="420"/>
      </w:pPr>
      <w:rPr>
        <w:rFonts w:ascii="Wingdings" w:hAnsi="Wingdings" w:hint="default"/>
      </w:rPr>
    </w:lvl>
    <w:lvl w:ilvl="2" w:tplc="04090005" w:tentative="1">
      <w:start w:val="1"/>
      <w:numFmt w:val="bullet"/>
      <w:lvlText w:val=""/>
      <w:lvlJc w:val="left"/>
      <w:pPr>
        <w:ind w:left="3335" w:hanging="420"/>
      </w:pPr>
      <w:rPr>
        <w:rFonts w:ascii="Wingdings" w:hAnsi="Wingdings" w:hint="default"/>
      </w:rPr>
    </w:lvl>
    <w:lvl w:ilvl="3" w:tplc="04090001" w:tentative="1">
      <w:start w:val="1"/>
      <w:numFmt w:val="bullet"/>
      <w:lvlText w:val=""/>
      <w:lvlJc w:val="left"/>
      <w:pPr>
        <w:ind w:left="3755" w:hanging="420"/>
      </w:pPr>
      <w:rPr>
        <w:rFonts w:ascii="Wingdings" w:hAnsi="Wingdings" w:hint="default"/>
      </w:rPr>
    </w:lvl>
    <w:lvl w:ilvl="4" w:tplc="04090003" w:tentative="1">
      <w:start w:val="1"/>
      <w:numFmt w:val="bullet"/>
      <w:lvlText w:val=""/>
      <w:lvlJc w:val="left"/>
      <w:pPr>
        <w:ind w:left="4175" w:hanging="420"/>
      </w:pPr>
      <w:rPr>
        <w:rFonts w:ascii="Wingdings" w:hAnsi="Wingdings" w:hint="default"/>
      </w:rPr>
    </w:lvl>
    <w:lvl w:ilvl="5" w:tplc="04090005" w:tentative="1">
      <w:start w:val="1"/>
      <w:numFmt w:val="bullet"/>
      <w:lvlText w:val=""/>
      <w:lvlJc w:val="left"/>
      <w:pPr>
        <w:ind w:left="4595" w:hanging="420"/>
      </w:pPr>
      <w:rPr>
        <w:rFonts w:ascii="Wingdings" w:hAnsi="Wingdings" w:hint="default"/>
      </w:rPr>
    </w:lvl>
    <w:lvl w:ilvl="6" w:tplc="04090001" w:tentative="1">
      <w:start w:val="1"/>
      <w:numFmt w:val="bullet"/>
      <w:lvlText w:val=""/>
      <w:lvlJc w:val="left"/>
      <w:pPr>
        <w:ind w:left="5015" w:hanging="420"/>
      </w:pPr>
      <w:rPr>
        <w:rFonts w:ascii="Wingdings" w:hAnsi="Wingdings" w:hint="default"/>
      </w:rPr>
    </w:lvl>
    <w:lvl w:ilvl="7" w:tplc="04090003" w:tentative="1">
      <w:start w:val="1"/>
      <w:numFmt w:val="bullet"/>
      <w:lvlText w:val=""/>
      <w:lvlJc w:val="left"/>
      <w:pPr>
        <w:ind w:left="5435" w:hanging="420"/>
      </w:pPr>
      <w:rPr>
        <w:rFonts w:ascii="Wingdings" w:hAnsi="Wingdings" w:hint="default"/>
      </w:rPr>
    </w:lvl>
    <w:lvl w:ilvl="8" w:tplc="04090005" w:tentative="1">
      <w:start w:val="1"/>
      <w:numFmt w:val="bullet"/>
      <w:lvlText w:val=""/>
      <w:lvlJc w:val="left"/>
      <w:pPr>
        <w:ind w:left="5855" w:hanging="420"/>
      </w:pPr>
      <w:rPr>
        <w:rFonts w:ascii="Wingdings" w:hAnsi="Wingdings" w:hint="default"/>
      </w:rPr>
    </w:lvl>
  </w:abstractNum>
  <w:abstractNum w:abstractNumId="33">
    <w:nsid w:val="768A6716"/>
    <w:multiLevelType w:val="multilevel"/>
    <w:tmpl w:val="DC14AFA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34">
    <w:nsid w:val="7F773C35"/>
    <w:multiLevelType w:val="hybridMultilevel"/>
    <w:tmpl w:val="2CB47D36"/>
    <w:lvl w:ilvl="0" w:tplc="7F4E75F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816E6F8" w:tentative="1">
      <w:start w:val="1"/>
      <w:numFmt w:val="bullet"/>
      <w:lvlText w:val=""/>
      <w:lvlJc w:val="left"/>
      <w:pPr>
        <w:tabs>
          <w:tab w:val="num" w:pos="840"/>
        </w:tabs>
        <w:ind w:left="840" w:hanging="420"/>
      </w:pPr>
      <w:rPr>
        <w:rFonts w:ascii="Wingdings" w:hAnsi="Wingdings" w:hint="default"/>
      </w:rPr>
    </w:lvl>
    <w:lvl w:ilvl="2" w:tplc="4B9296E2" w:tentative="1">
      <w:start w:val="1"/>
      <w:numFmt w:val="bullet"/>
      <w:lvlText w:val=""/>
      <w:lvlJc w:val="left"/>
      <w:pPr>
        <w:tabs>
          <w:tab w:val="num" w:pos="1260"/>
        </w:tabs>
        <w:ind w:left="1260" w:hanging="420"/>
      </w:pPr>
      <w:rPr>
        <w:rFonts w:ascii="Wingdings" w:hAnsi="Wingdings" w:hint="default"/>
      </w:rPr>
    </w:lvl>
    <w:lvl w:ilvl="3" w:tplc="E392D7B8" w:tentative="1">
      <w:start w:val="1"/>
      <w:numFmt w:val="bullet"/>
      <w:lvlText w:val=""/>
      <w:lvlJc w:val="left"/>
      <w:pPr>
        <w:tabs>
          <w:tab w:val="num" w:pos="1680"/>
        </w:tabs>
        <w:ind w:left="1680" w:hanging="420"/>
      </w:pPr>
      <w:rPr>
        <w:rFonts w:ascii="Wingdings" w:hAnsi="Wingdings" w:hint="default"/>
      </w:rPr>
    </w:lvl>
    <w:lvl w:ilvl="4" w:tplc="71346EC6" w:tentative="1">
      <w:start w:val="1"/>
      <w:numFmt w:val="bullet"/>
      <w:lvlText w:val=""/>
      <w:lvlJc w:val="left"/>
      <w:pPr>
        <w:tabs>
          <w:tab w:val="num" w:pos="2100"/>
        </w:tabs>
        <w:ind w:left="2100" w:hanging="420"/>
      </w:pPr>
      <w:rPr>
        <w:rFonts w:ascii="Wingdings" w:hAnsi="Wingdings" w:hint="default"/>
      </w:rPr>
    </w:lvl>
    <w:lvl w:ilvl="5" w:tplc="FBAC995E" w:tentative="1">
      <w:start w:val="1"/>
      <w:numFmt w:val="bullet"/>
      <w:lvlText w:val=""/>
      <w:lvlJc w:val="left"/>
      <w:pPr>
        <w:tabs>
          <w:tab w:val="num" w:pos="2520"/>
        </w:tabs>
        <w:ind w:left="2520" w:hanging="420"/>
      </w:pPr>
      <w:rPr>
        <w:rFonts w:ascii="Wingdings" w:hAnsi="Wingdings" w:hint="default"/>
      </w:rPr>
    </w:lvl>
    <w:lvl w:ilvl="6" w:tplc="3014FDDC" w:tentative="1">
      <w:start w:val="1"/>
      <w:numFmt w:val="bullet"/>
      <w:lvlText w:val=""/>
      <w:lvlJc w:val="left"/>
      <w:pPr>
        <w:tabs>
          <w:tab w:val="num" w:pos="2940"/>
        </w:tabs>
        <w:ind w:left="2940" w:hanging="420"/>
      </w:pPr>
      <w:rPr>
        <w:rFonts w:ascii="Wingdings" w:hAnsi="Wingdings" w:hint="default"/>
      </w:rPr>
    </w:lvl>
    <w:lvl w:ilvl="7" w:tplc="A35C9508" w:tentative="1">
      <w:start w:val="1"/>
      <w:numFmt w:val="bullet"/>
      <w:lvlText w:val=""/>
      <w:lvlJc w:val="left"/>
      <w:pPr>
        <w:tabs>
          <w:tab w:val="num" w:pos="3360"/>
        </w:tabs>
        <w:ind w:left="3360" w:hanging="420"/>
      </w:pPr>
      <w:rPr>
        <w:rFonts w:ascii="Wingdings" w:hAnsi="Wingdings" w:hint="default"/>
      </w:rPr>
    </w:lvl>
    <w:lvl w:ilvl="8" w:tplc="BE6CAA1E"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3"/>
  </w:num>
  <w:num w:numId="12">
    <w:abstractNumId w:val="20"/>
  </w:num>
  <w:num w:numId="13">
    <w:abstractNumId w:val="30"/>
  </w:num>
  <w:num w:numId="14">
    <w:abstractNumId w:val="26"/>
  </w:num>
  <w:num w:numId="15">
    <w:abstractNumId w:val="12"/>
  </w:num>
  <w:num w:numId="16">
    <w:abstractNumId w:val="17"/>
  </w:num>
  <w:num w:numId="17">
    <w:abstractNumId w:val="34"/>
  </w:num>
  <w:num w:numId="18">
    <w:abstractNumId w:val="24"/>
  </w:num>
  <w:num w:numId="19">
    <w:abstractNumId w:val="27"/>
  </w:num>
  <w:num w:numId="20">
    <w:abstractNumId w:val="19"/>
  </w:num>
  <w:num w:numId="21">
    <w:abstractNumId w:val="13"/>
  </w:num>
  <w:num w:numId="22">
    <w:abstractNumId w:val="16"/>
  </w:num>
  <w:num w:numId="23">
    <w:abstractNumId w:val="25"/>
  </w:num>
  <w:num w:numId="24">
    <w:abstractNumId w:val="29"/>
  </w:num>
  <w:num w:numId="25">
    <w:abstractNumId w:val="15"/>
  </w:num>
  <w:num w:numId="26">
    <w:abstractNumId w:val="32"/>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8"/>
  </w:num>
  <w:num w:numId="32">
    <w:abstractNumId w:val="33"/>
  </w:num>
  <w:num w:numId="33">
    <w:abstractNumId w:val="14"/>
  </w:num>
  <w:num w:numId="34">
    <w:abstractNumId w:val="22"/>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1"/>
  </w:num>
  <w:num w:numId="41">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DocType" w:val="ChCustomerDocumentTemplate"/>
    <w:docVar w:name="TemplateVersion" w:val="V100R001C01"/>
  </w:docVars>
  <w:rsids>
    <w:rsidRoot w:val="00151B44"/>
    <w:rsid w:val="0000017C"/>
    <w:rsid w:val="00000646"/>
    <w:rsid w:val="00001169"/>
    <w:rsid w:val="0000282D"/>
    <w:rsid w:val="00002B11"/>
    <w:rsid w:val="00002FC4"/>
    <w:rsid w:val="0000374E"/>
    <w:rsid w:val="00003992"/>
    <w:rsid w:val="00003A44"/>
    <w:rsid w:val="00003AF1"/>
    <w:rsid w:val="0000405B"/>
    <w:rsid w:val="000040AF"/>
    <w:rsid w:val="0000428E"/>
    <w:rsid w:val="000047AB"/>
    <w:rsid w:val="00004EAE"/>
    <w:rsid w:val="000051BB"/>
    <w:rsid w:val="000059CD"/>
    <w:rsid w:val="00005F56"/>
    <w:rsid w:val="0000612D"/>
    <w:rsid w:val="00006252"/>
    <w:rsid w:val="00006520"/>
    <w:rsid w:val="00006662"/>
    <w:rsid w:val="00006927"/>
    <w:rsid w:val="00006C30"/>
    <w:rsid w:val="000070A5"/>
    <w:rsid w:val="00007366"/>
    <w:rsid w:val="00007BAF"/>
    <w:rsid w:val="0001010A"/>
    <w:rsid w:val="000103A2"/>
    <w:rsid w:val="00010A26"/>
    <w:rsid w:val="00011A06"/>
    <w:rsid w:val="00012427"/>
    <w:rsid w:val="000124BC"/>
    <w:rsid w:val="00014409"/>
    <w:rsid w:val="000149A6"/>
    <w:rsid w:val="00014C84"/>
    <w:rsid w:val="00014FA6"/>
    <w:rsid w:val="000151CC"/>
    <w:rsid w:val="00015339"/>
    <w:rsid w:val="0001538C"/>
    <w:rsid w:val="00015785"/>
    <w:rsid w:val="00015B26"/>
    <w:rsid w:val="00016091"/>
    <w:rsid w:val="00016155"/>
    <w:rsid w:val="000165FD"/>
    <w:rsid w:val="0001662C"/>
    <w:rsid w:val="000172CB"/>
    <w:rsid w:val="00017CC2"/>
    <w:rsid w:val="000203FB"/>
    <w:rsid w:val="000204D7"/>
    <w:rsid w:val="000209A5"/>
    <w:rsid w:val="00021901"/>
    <w:rsid w:val="00021DFF"/>
    <w:rsid w:val="000221DB"/>
    <w:rsid w:val="00022406"/>
    <w:rsid w:val="00022994"/>
    <w:rsid w:val="00022AF5"/>
    <w:rsid w:val="00022B8C"/>
    <w:rsid w:val="00023498"/>
    <w:rsid w:val="0002360D"/>
    <w:rsid w:val="000236DC"/>
    <w:rsid w:val="000238A8"/>
    <w:rsid w:val="00023D7F"/>
    <w:rsid w:val="000253DA"/>
    <w:rsid w:val="000255E8"/>
    <w:rsid w:val="00025CE7"/>
    <w:rsid w:val="00026399"/>
    <w:rsid w:val="000269BC"/>
    <w:rsid w:val="00027249"/>
    <w:rsid w:val="00027D33"/>
    <w:rsid w:val="00027D93"/>
    <w:rsid w:val="00027E74"/>
    <w:rsid w:val="00030027"/>
    <w:rsid w:val="000307E7"/>
    <w:rsid w:val="00030B38"/>
    <w:rsid w:val="00030C57"/>
    <w:rsid w:val="0003172D"/>
    <w:rsid w:val="000319EA"/>
    <w:rsid w:val="00031AF2"/>
    <w:rsid w:val="000324A3"/>
    <w:rsid w:val="00032561"/>
    <w:rsid w:val="00033E8C"/>
    <w:rsid w:val="00034156"/>
    <w:rsid w:val="0003480D"/>
    <w:rsid w:val="0003530A"/>
    <w:rsid w:val="00035809"/>
    <w:rsid w:val="00036254"/>
    <w:rsid w:val="00036271"/>
    <w:rsid w:val="000363ED"/>
    <w:rsid w:val="0003640A"/>
    <w:rsid w:val="00036481"/>
    <w:rsid w:val="0003695E"/>
    <w:rsid w:val="00036B05"/>
    <w:rsid w:val="000376BE"/>
    <w:rsid w:val="00037D92"/>
    <w:rsid w:val="00040147"/>
    <w:rsid w:val="000407EC"/>
    <w:rsid w:val="000413BE"/>
    <w:rsid w:val="000416FF"/>
    <w:rsid w:val="000417E9"/>
    <w:rsid w:val="00041D68"/>
    <w:rsid w:val="00043480"/>
    <w:rsid w:val="00043C14"/>
    <w:rsid w:val="000446DB"/>
    <w:rsid w:val="00044EB7"/>
    <w:rsid w:val="00045458"/>
    <w:rsid w:val="00045A84"/>
    <w:rsid w:val="00045B62"/>
    <w:rsid w:val="00045D4D"/>
    <w:rsid w:val="00046162"/>
    <w:rsid w:val="0004635E"/>
    <w:rsid w:val="00046DA7"/>
    <w:rsid w:val="0004737D"/>
    <w:rsid w:val="0004747D"/>
    <w:rsid w:val="000477DB"/>
    <w:rsid w:val="0004784E"/>
    <w:rsid w:val="00047C54"/>
    <w:rsid w:val="00047CBA"/>
    <w:rsid w:val="00050060"/>
    <w:rsid w:val="0005059F"/>
    <w:rsid w:val="00051A46"/>
    <w:rsid w:val="00051A9A"/>
    <w:rsid w:val="0005258A"/>
    <w:rsid w:val="00052AEB"/>
    <w:rsid w:val="00052C7D"/>
    <w:rsid w:val="00052FBB"/>
    <w:rsid w:val="000537DE"/>
    <w:rsid w:val="00053A42"/>
    <w:rsid w:val="00054336"/>
    <w:rsid w:val="00054698"/>
    <w:rsid w:val="00054821"/>
    <w:rsid w:val="000548B0"/>
    <w:rsid w:val="0005498C"/>
    <w:rsid w:val="00055B26"/>
    <w:rsid w:val="00055BB9"/>
    <w:rsid w:val="0005623B"/>
    <w:rsid w:val="00056A4D"/>
    <w:rsid w:val="00056B6E"/>
    <w:rsid w:val="00057D48"/>
    <w:rsid w:val="000607A4"/>
    <w:rsid w:val="00060AA9"/>
    <w:rsid w:val="0006156F"/>
    <w:rsid w:val="00061B6C"/>
    <w:rsid w:val="00062085"/>
    <w:rsid w:val="00062113"/>
    <w:rsid w:val="00062CB7"/>
    <w:rsid w:val="0006368F"/>
    <w:rsid w:val="0006390E"/>
    <w:rsid w:val="00063A54"/>
    <w:rsid w:val="00063DD6"/>
    <w:rsid w:val="00063F41"/>
    <w:rsid w:val="00063F74"/>
    <w:rsid w:val="00064577"/>
    <w:rsid w:val="000650A2"/>
    <w:rsid w:val="0006545D"/>
    <w:rsid w:val="000656BA"/>
    <w:rsid w:val="00065B3D"/>
    <w:rsid w:val="00065CC4"/>
    <w:rsid w:val="000660D2"/>
    <w:rsid w:val="00066D2B"/>
    <w:rsid w:val="000672E0"/>
    <w:rsid w:val="00067339"/>
    <w:rsid w:val="00067562"/>
    <w:rsid w:val="000675B6"/>
    <w:rsid w:val="00067F70"/>
    <w:rsid w:val="00070870"/>
    <w:rsid w:val="00070EF9"/>
    <w:rsid w:val="00070F69"/>
    <w:rsid w:val="0007109C"/>
    <w:rsid w:val="000714A1"/>
    <w:rsid w:val="00071E6C"/>
    <w:rsid w:val="00072A0D"/>
    <w:rsid w:val="00072B3D"/>
    <w:rsid w:val="00072B5B"/>
    <w:rsid w:val="000733A3"/>
    <w:rsid w:val="000736C9"/>
    <w:rsid w:val="00074044"/>
    <w:rsid w:val="00075FBD"/>
    <w:rsid w:val="00076D4D"/>
    <w:rsid w:val="00076E09"/>
    <w:rsid w:val="00076E50"/>
    <w:rsid w:val="00076EAB"/>
    <w:rsid w:val="000772DD"/>
    <w:rsid w:val="000774A3"/>
    <w:rsid w:val="00077540"/>
    <w:rsid w:val="000776FB"/>
    <w:rsid w:val="00080793"/>
    <w:rsid w:val="0008095B"/>
    <w:rsid w:val="00080AC7"/>
    <w:rsid w:val="00080C61"/>
    <w:rsid w:val="000812BF"/>
    <w:rsid w:val="00081DC7"/>
    <w:rsid w:val="00081E7C"/>
    <w:rsid w:val="00081EB7"/>
    <w:rsid w:val="00083182"/>
    <w:rsid w:val="00083E96"/>
    <w:rsid w:val="0008403D"/>
    <w:rsid w:val="00085240"/>
    <w:rsid w:val="000856FF"/>
    <w:rsid w:val="00085907"/>
    <w:rsid w:val="00086636"/>
    <w:rsid w:val="00086A54"/>
    <w:rsid w:val="000878AB"/>
    <w:rsid w:val="000879CA"/>
    <w:rsid w:val="00087D7C"/>
    <w:rsid w:val="00090163"/>
    <w:rsid w:val="00090F5A"/>
    <w:rsid w:val="00091117"/>
    <w:rsid w:val="000913A2"/>
    <w:rsid w:val="000916E9"/>
    <w:rsid w:val="00091B38"/>
    <w:rsid w:val="00091C6C"/>
    <w:rsid w:val="00091D6A"/>
    <w:rsid w:val="00091F7B"/>
    <w:rsid w:val="000928A9"/>
    <w:rsid w:val="00092A62"/>
    <w:rsid w:val="00093999"/>
    <w:rsid w:val="00093B3B"/>
    <w:rsid w:val="0009442C"/>
    <w:rsid w:val="0009460A"/>
    <w:rsid w:val="00094617"/>
    <w:rsid w:val="00094CF1"/>
    <w:rsid w:val="0009523A"/>
    <w:rsid w:val="000956C0"/>
    <w:rsid w:val="00095954"/>
    <w:rsid w:val="00095BCA"/>
    <w:rsid w:val="00096B51"/>
    <w:rsid w:val="00096C66"/>
    <w:rsid w:val="00096D16"/>
    <w:rsid w:val="00096F8B"/>
    <w:rsid w:val="0009723E"/>
    <w:rsid w:val="00097757"/>
    <w:rsid w:val="000A0843"/>
    <w:rsid w:val="000A0B0E"/>
    <w:rsid w:val="000A0B42"/>
    <w:rsid w:val="000A23F1"/>
    <w:rsid w:val="000A243F"/>
    <w:rsid w:val="000A29B7"/>
    <w:rsid w:val="000A2BD9"/>
    <w:rsid w:val="000A320B"/>
    <w:rsid w:val="000A351C"/>
    <w:rsid w:val="000A3579"/>
    <w:rsid w:val="000A3D65"/>
    <w:rsid w:val="000A41A8"/>
    <w:rsid w:val="000A44D2"/>
    <w:rsid w:val="000A4541"/>
    <w:rsid w:val="000A461D"/>
    <w:rsid w:val="000A4931"/>
    <w:rsid w:val="000A4FD9"/>
    <w:rsid w:val="000A51E3"/>
    <w:rsid w:val="000A5937"/>
    <w:rsid w:val="000A5CBF"/>
    <w:rsid w:val="000A5E0D"/>
    <w:rsid w:val="000A5E15"/>
    <w:rsid w:val="000A77FB"/>
    <w:rsid w:val="000A7989"/>
    <w:rsid w:val="000A7DA3"/>
    <w:rsid w:val="000B0D25"/>
    <w:rsid w:val="000B10EA"/>
    <w:rsid w:val="000B153F"/>
    <w:rsid w:val="000B1B90"/>
    <w:rsid w:val="000B1F85"/>
    <w:rsid w:val="000B1FDA"/>
    <w:rsid w:val="000B2210"/>
    <w:rsid w:val="000B28D6"/>
    <w:rsid w:val="000B306E"/>
    <w:rsid w:val="000B47B0"/>
    <w:rsid w:val="000B4CE7"/>
    <w:rsid w:val="000B50E9"/>
    <w:rsid w:val="000B51D5"/>
    <w:rsid w:val="000B5263"/>
    <w:rsid w:val="000B5C53"/>
    <w:rsid w:val="000B7B00"/>
    <w:rsid w:val="000C02B3"/>
    <w:rsid w:val="000C06E9"/>
    <w:rsid w:val="000C0A8E"/>
    <w:rsid w:val="000C0BD2"/>
    <w:rsid w:val="000C0D41"/>
    <w:rsid w:val="000C0FEA"/>
    <w:rsid w:val="000C163B"/>
    <w:rsid w:val="000C2244"/>
    <w:rsid w:val="000C23A5"/>
    <w:rsid w:val="000C2846"/>
    <w:rsid w:val="000C306B"/>
    <w:rsid w:val="000C349C"/>
    <w:rsid w:val="000C3DB1"/>
    <w:rsid w:val="000C3FCB"/>
    <w:rsid w:val="000C4C79"/>
    <w:rsid w:val="000C539C"/>
    <w:rsid w:val="000C65BA"/>
    <w:rsid w:val="000C6878"/>
    <w:rsid w:val="000C6CED"/>
    <w:rsid w:val="000C714F"/>
    <w:rsid w:val="000C7429"/>
    <w:rsid w:val="000C7B59"/>
    <w:rsid w:val="000C7BF7"/>
    <w:rsid w:val="000D06A2"/>
    <w:rsid w:val="000D071E"/>
    <w:rsid w:val="000D08EA"/>
    <w:rsid w:val="000D0A41"/>
    <w:rsid w:val="000D0C7A"/>
    <w:rsid w:val="000D0F28"/>
    <w:rsid w:val="000D1AC5"/>
    <w:rsid w:val="000D21C0"/>
    <w:rsid w:val="000D2984"/>
    <w:rsid w:val="000D2BD0"/>
    <w:rsid w:val="000D36FE"/>
    <w:rsid w:val="000D3D9B"/>
    <w:rsid w:val="000D45DF"/>
    <w:rsid w:val="000D4DFB"/>
    <w:rsid w:val="000D4FE4"/>
    <w:rsid w:val="000D56EB"/>
    <w:rsid w:val="000D5E6A"/>
    <w:rsid w:val="000D6360"/>
    <w:rsid w:val="000D68BD"/>
    <w:rsid w:val="000D6DAA"/>
    <w:rsid w:val="000D6F44"/>
    <w:rsid w:val="000D6F6E"/>
    <w:rsid w:val="000D7165"/>
    <w:rsid w:val="000D72CA"/>
    <w:rsid w:val="000D7B27"/>
    <w:rsid w:val="000E02C8"/>
    <w:rsid w:val="000E1073"/>
    <w:rsid w:val="000E10A4"/>
    <w:rsid w:val="000E126E"/>
    <w:rsid w:val="000E1A03"/>
    <w:rsid w:val="000E2100"/>
    <w:rsid w:val="000E2215"/>
    <w:rsid w:val="000E247A"/>
    <w:rsid w:val="000E28D8"/>
    <w:rsid w:val="000E38AF"/>
    <w:rsid w:val="000E3B82"/>
    <w:rsid w:val="000E489E"/>
    <w:rsid w:val="000E52D4"/>
    <w:rsid w:val="000E5622"/>
    <w:rsid w:val="000E5BA9"/>
    <w:rsid w:val="000E6133"/>
    <w:rsid w:val="000E6710"/>
    <w:rsid w:val="000E6762"/>
    <w:rsid w:val="000E6C0F"/>
    <w:rsid w:val="000E6EEB"/>
    <w:rsid w:val="000E6F07"/>
    <w:rsid w:val="000E6F43"/>
    <w:rsid w:val="000E7B53"/>
    <w:rsid w:val="000E7DC0"/>
    <w:rsid w:val="000E7F12"/>
    <w:rsid w:val="000F0868"/>
    <w:rsid w:val="000F1570"/>
    <w:rsid w:val="000F1586"/>
    <w:rsid w:val="000F2222"/>
    <w:rsid w:val="000F28A4"/>
    <w:rsid w:val="000F3221"/>
    <w:rsid w:val="000F34F7"/>
    <w:rsid w:val="000F3833"/>
    <w:rsid w:val="000F3ABE"/>
    <w:rsid w:val="000F4285"/>
    <w:rsid w:val="000F43FF"/>
    <w:rsid w:val="000F453C"/>
    <w:rsid w:val="000F65C7"/>
    <w:rsid w:val="000F69F5"/>
    <w:rsid w:val="000F726C"/>
    <w:rsid w:val="000F776A"/>
    <w:rsid w:val="00101157"/>
    <w:rsid w:val="00101814"/>
    <w:rsid w:val="00101B8C"/>
    <w:rsid w:val="00101BCB"/>
    <w:rsid w:val="00101EAF"/>
    <w:rsid w:val="001020C7"/>
    <w:rsid w:val="00102AB7"/>
    <w:rsid w:val="00102C95"/>
    <w:rsid w:val="00102FC4"/>
    <w:rsid w:val="00103791"/>
    <w:rsid w:val="001047CD"/>
    <w:rsid w:val="00104A93"/>
    <w:rsid w:val="00104BFD"/>
    <w:rsid w:val="00104C58"/>
    <w:rsid w:val="00104CFC"/>
    <w:rsid w:val="00104D01"/>
    <w:rsid w:val="00105F76"/>
    <w:rsid w:val="001071CF"/>
    <w:rsid w:val="001077DF"/>
    <w:rsid w:val="00110037"/>
    <w:rsid w:val="0011051D"/>
    <w:rsid w:val="00110609"/>
    <w:rsid w:val="001118D0"/>
    <w:rsid w:val="00111942"/>
    <w:rsid w:val="00111A5F"/>
    <w:rsid w:val="00111B6B"/>
    <w:rsid w:val="00111D42"/>
    <w:rsid w:val="00111DE3"/>
    <w:rsid w:val="00112074"/>
    <w:rsid w:val="001120A9"/>
    <w:rsid w:val="0011302D"/>
    <w:rsid w:val="00113E19"/>
    <w:rsid w:val="00113E6A"/>
    <w:rsid w:val="00113FC7"/>
    <w:rsid w:val="0011424A"/>
    <w:rsid w:val="00114546"/>
    <w:rsid w:val="001149FD"/>
    <w:rsid w:val="00115433"/>
    <w:rsid w:val="00115818"/>
    <w:rsid w:val="00116712"/>
    <w:rsid w:val="001167BC"/>
    <w:rsid w:val="001173CF"/>
    <w:rsid w:val="001173F3"/>
    <w:rsid w:val="001178DA"/>
    <w:rsid w:val="00117D61"/>
    <w:rsid w:val="00121105"/>
    <w:rsid w:val="001218B9"/>
    <w:rsid w:val="00121F01"/>
    <w:rsid w:val="0012202A"/>
    <w:rsid w:val="001226EB"/>
    <w:rsid w:val="00122B3C"/>
    <w:rsid w:val="00122C18"/>
    <w:rsid w:val="001230A0"/>
    <w:rsid w:val="00123540"/>
    <w:rsid w:val="001236F4"/>
    <w:rsid w:val="00123C47"/>
    <w:rsid w:val="00123DB0"/>
    <w:rsid w:val="00124337"/>
    <w:rsid w:val="0012442C"/>
    <w:rsid w:val="0012575E"/>
    <w:rsid w:val="00126725"/>
    <w:rsid w:val="0012684C"/>
    <w:rsid w:val="00127015"/>
    <w:rsid w:val="00127633"/>
    <w:rsid w:val="00127706"/>
    <w:rsid w:val="00127796"/>
    <w:rsid w:val="00127B7F"/>
    <w:rsid w:val="001307D4"/>
    <w:rsid w:val="00131364"/>
    <w:rsid w:val="001314A9"/>
    <w:rsid w:val="0013150A"/>
    <w:rsid w:val="001316D1"/>
    <w:rsid w:val="0013195B"/>
    <w:rsid w:val="00132392"/>
    <w:rsid w:val="001327F8"/>
    <w:rsid w:val="00132FC8"/>
    <w:rsid w:val="00133383"/>
    <w:rsid w:val="001334C4"/>
    <w:rsid w:val="001334DA"/>
    <w:rsid w:val="0013360E"/>
    <w:rsid w:val="0013380C"/>
    <w:rsid w:val="00133C49"/>
    <w:rsid w:val="0013426B"/>
    <w:rsid w:val="00134B77"/>
    <w:rsid w:val="00134E72"/>
    <w:rsid w:val="001355FD"/>
    <w:rsid w:val="001357C6"/>
    <w:rsid w:val="00135BEC"/>
    <w:rsid w:val="00135DC6"/>
    <w:rsid w:val="001367FA"/>
    <w:rsid w:val="00136893"/>
    <w:rsid w:val="00136ED4"/>
    <w:rsid w:val="0013744E"/>
    <w:rsid w:val="001407BA"/>
    <w:rsid w:val="001411F2"/>
    <w:rsid w:val="00144069"/>
    <w:rsid w:val="00144D97"/>
    <w:rsid w:val="00144F3E"/>
    <w:rsid w:val="00145248"/>
    <w:rsid w:val="00146E0E"/>
    <w:rsid w:val="001476B8"/>
    <w:rsid w:val="00147947"/>
    <w:rsid w:val="001504CD"/>
    <w:rsid w:val="00150923"/>
    <w:rsid w:val="00150939"/>
    <w:rsid w:val="00151223"/>
    <w:rsid w:val="001519F1"/>
    <w:rsid w:val="00151B25"/>
    <w:rsid w:val="00151B44"/>
    <w:rsid w:val="00151FB7"/>
    <w:rsid w:val="00152B50"/>
    <w:rsid w:val="00153439"/>
    <w:rsid w:val="00153F5C"/>
    <w:rsid w:val="001550FC"/>
    <w:rsid w:val="00155411"/>
    <w:rsid w:val="001557EC"/>
    <w:rsid w:val="00155871"/>
    <w:rsid w:val="00155A4E"/>
    <w:rsid w:val="001561DA"/>
    <w:rsid w:val="001563D2"/>
    <w:rsid w:val="00156791"/>
    <w:rsid w:val="0015710A"/>
    <w:rsid w:val="00157149"/>
    <w:rsid w:val="001573E0"/>
    <w:rsid w:val="0015759D"/>
    <w:rsid w:val="0015773F"/>
    <w:rsid w:val="0015797C"/>
    <w:rsid w:val="00160E32"/>
    <w:rsid w:val="001610ED"/>
    <w:rsid w:val="00161472"/>
    <w:rsid w:val="00161901"/>
    <w:rsid w:val="00162277"/>
    <w:rsid w:val="0016277F"/>
    <w:rsid w:val="00162829"/>
    <w:rsid w:val="00162843"/>
    <w:rsid w:val="00162AE9"/>
    <w:rsid w:val="00162CC3"/>
    <w:rsid w:val="001632E0"/>
    <w:rsid w:val="001635C3"/>
    <w:rsid w:val="0016385B"/>
    <w:rsid w:val="0016475F"/>
    <w:rsid w:val="001647C0"/>
    <w:rsid w:val="001647CE"/>
    <w:rsid w:val="00164B91"/>
    <w:rsid w:val="001650F5"/>
    <w:rsid w:val="001651A1"/>
    <w:rsid w:val="001651A9"/>
    <w:rsid w:val="001654AD"/>
    <w:rsid w:val="001657B0"/>
    <w:rsid w:val="00165FBC"/>
    <w:rsid w:val="00166171"/>
    <w:rsid w:val="00166217"/>
    <w:rsid w:val="001662E6"/>
    <w:rsid w:val="00166575"/>
    <w:rsid w:val="001669DC"/>
    <w:rsid w:val="00166D49"/>
    <w:rsid w:val="00166DD7"/>
    <w:rsid w:val="001672F0"/>
    <w:rsid w:val="0017052F"/>
    <w:rsid w:val="001709E7"/>
    <w:rsid w:val="00171579"/>
    <w:rsid w:val="001722C9"/>
    <w:rsid w:val="0017281F"/>
    <w:rsid w:val="00172CAA"/>
    <w:rsid w:val="001736EF"/>
    <w:rsid w:val="001741EC"/>
    <w:rsid w:val="00174292"/>
    <w:rsid w:val="00174399"/>
    <w:rsid w:val="001745F0"/>
    <w:rsid w:val="00174FD3"/>
    <w:rsid w:val="0017510F"/>
    <w:rsid w:val="001758EA"/>
    <w:rsid w:val="0017655B"/>
    <w:rsid w:val="0017659E"/>
    <w:rsid w:val="001766BF"/>
    <w:rsid w:val="001768DD"/>
    <w:rsid w:val="00176DF9"/>
    <w:rsid w:val="0017787B"/>
    <w:rsid w:val="00180ED1"/>
    <w:rsid w:val="00180F17"/>
    <w:rsid w:val="00181535"/>
    <w:rsid w:val="001827C5"/>
    <w:rsid w:val="00182824"/>
    <w:rsid w:val="00182C57"/>
    <w:rsid w:val="00182E06"/>
    <w:rsid w:val="00183353"/>
    <w:rsid w:val="00183D3F"/>
    <w:rsid w:val="00184113"/>
    <w:rsid w:val="00184713"/>
    <w:rsid w:val="00184A0C"/>
    <w:rsid w:val="00184CE5"/>
    <w:rsid w:val="0018539D"/>
    <w:rsid w:val="00185DE3"/>
    <w:rsid w:val="001877C4"/>
    <w:rsid w:val="00187AED"/>
    <w:rsid w:val="001919F1"/>
    <w:rsid w:val="00191AC5"/>
    <w:rsid w:val="00192954"/>
    <w:rsid w:val="00192E40"/>
    <w:rsid w:val="001932F0"/>
    <w:rsid w:val="001948E1"/>
    <w:rsid w:val="00194F02"/>
    <w:rsid w:val="001953F9"/>
    <w:rsid w:val="001954C5"/>
    <w:rsid w:val="00195FF4"/>
    <w:rsid w:val="00196B54"/>
    <w:rsid w:val="00197671"/>
    <w:rsid w:val="001A00B4"/>
    <w:rsid w:val="001A02FE"/>
    <w:rsid w:val="001A0403"/>
    <w:rsid w:val="001A084E"/>
    <w:rsid w:val="001A0C2B"/>
    <w:rsid w:val="001A1D16"/>
    <w:rsid w:val="001A2059"/>
    <w:rsid w:val="001A260E"/>
    <w:rsid w:val="001A2A51"/>
    <w:rsid w:val="001A2EBD"/>
    <w:rsid w:val="001A2F22"/>
    <w:rsid w:val="001A3366"/>
    <w:rsid w:val="001A37C5"/>
    <w:rsid w:val="001A3AB2"/>
    <w:rsid w:val="001A41CD"/>
    <w:rsid w:val="001A4340"/>
    <w:rsid w:val="001A4BFB"/>
    <w:rsid w:val="001A4EEA"/>
    <w:rsid w:val="001A508A"/>
    <w:rsid w:val="001A5D1B"/>
    <w:rsid w:val="001A5F26"/>
    <w:rsid w:val="001A6ECF"/>
    <w:rsid w:val="001A7315"/>
    <w:rsid w:val="001A79AA"/>
    <w:rsid w:val="001A7A3B"/>
    <w:rsid w:val="001B0F62"/>
    <w:rsid w:val="001B11A5"/>
    <w:rsid w:val="001B28C6"/>
    <w:rsid w:val="001B3688"/>
    <w:rsid w:val="001B3CF4"/>
    <w:rsid w:val="001B3F83"/>
    <w:rsid w:val="001B40B0"/>
    <w:rsid w:val="001B42A5"/>
    <w:rsid w:val="001B482B"/>
    <w:rsid w:val="001B48BE"/>
    <w:rsid w:val="001B5266"/>
    <w:rsid w:val="001B53FD"/>
    <w:rsid w:val="001B541D"/>
    <w:rsid w:val="001B55DB"/>
    <w:rsid w:val="001B5626"/>
    <w:rsid w:val="001B5931"/>
    <w:rsid w:val="001B6460"/>
    <w:rsid w:val="001B668F"/>
    <w:rsid w:val="001B6BF6"/>
    <w:rsid w:val="001B749D"/>
    <w:rsid w:val="001B7504"/>
    <w:rsid w:val="001B7CE9"/>
    <w:rsid w:val="001C0318"/>
    <w:rsid w:val="001C0420"/>
    <w:rsid w:val="001C04C7"/>
    <w:rsid w:val="001C0DCD"/>
    <w:rsid w:val="001C0F45"/>
    <w:rsid w:val="001C1084"/>
    <w:rsid w:val="001C14B2"/>
    <w:rsid w:val="001C22D0"/>
    <w:rsid w:val="001C237C"/>
    <w:rsid w:val="001C2490"/>
    <w:rsid w:val="001C2626"/>
    <w:rsid w:val="001C27F0"/>
    <w:rsid w:val="001C296D"/>
    <w:rsid w:val="001C2EEF"/>
    <w:rsid w:val="001C2EF1"/>
    <w:rsid w:val="001C3443"/>
    <w:rsid w:val="001C3595"/>
    <w:rsid w:val="001C406A"/>
    <w:rsid w:val="001C4531"/>
    <w:rsid w:val="001C4819"/>
    <w:rsid w:val="001C4A19"/>
    <w:rsid w:val="001C4A33"/>
    <w:rsid w:val="001C4BD4"/>
    <w:rsid w:val="001C5076"/>
    <w:rsid w:val="001C6F79"/>
    <w:rsid w:val="001C7A3F"/>
    <w:rsid w:val="001D024F"/>
    <w:rsid w:val="001D0422"/>
    <w:rsid w:val="001D04E9"/>
    <w:rsid w:val="001D098F"/>
    <w:rsid w:val="001D1D91"/>
    <w:rsid w:val="001D1E7F"/>
    <w:rsid w:val="001D1F6A"/>
    <w:rsid w:val="001D3111"/>
    <w:rsid w:val="001D3D79"/>
    <w:rsid w:val="001D4333"/>
    <w:rsid w:val="001D4879"/>
    <w:rsid w:val="001D4DAF"/>
    <w:rsid w:val="001D51ED"/>
    <w:rsid w:val="001D5381"/>
    <w:rsid w:val="001D53A8"/>
    <w:rsid w:val="001D5448"/>
    <w:rsid w:val="001D55FF"/>
    <w:rsid w:val="001D5982"/>
    <w:rsid w:val="001D6DDE"/>
    <w:rsid w:val="001D6E40"/>
    <w:rsid w:val="001D7157"/>
    <w:rsid w:val="001E0306"/>
    <w:rsid w:val="001E0562"/>
    <w:rsid w:val="001E116D"/>
    <w:rsid w:val="001E1525"/>
    <w:rsid w:val="001E192E"/>
    <w:rsid w:val="001E1C25"/>
    <w:rsid w:val="001E1EEA"/>
    <w:rsid w:val="001E2C8D"/>
    <w:rsid w:val="001E2ECA"/>
    <w:rsid w:val="001E2F95"/>
    <w:rsid w:val="001E3495"/>
    <w:rsid w:val="001E3785"/>
    <w:rsid w:val="001E433F"/>
    <w:rsid w:val="001E45E5"/>
    <w:rsid w:val="001E491F"/>
    <w:rsid w:val="001E61F4"/>
    <w:rsid w:val="001E755D"/>
    <w:rsid w:val="001F0129"/>
    <w:rsid w:val="001F053B"/>
    <w:rsid w:val="001F0677"/>
    <w:rsid w:val="001F1102"/>
    <w:rsid w:val="001F149F"/>
    <w:rsid w:val="001F22D3"/>
    <w:rsid w:val="001F2619"/>
    <w:rsid w:val="001F2F63"/>
    <w:rsid w:val="001F393C"/>
    <w:rsid w:val="001F3FCA"/>
    <w:rsid w:val="001F43AE"/>
    <w:rsid w:val="001F44E5"/>
    <w:rsid w:val="001F4917"/>
    <w:rsid w:val="001F49CC"/>
    <w:rsid w:val="001F4FCF"/>
    <w:rsid w:val="001F556A"/>
    <w:rsid w:val="001F5826"/>
    <w:rsid w:val="001F5D1B"/>
    <w:rsid w:val="001F60EA"/>
    <w:rsid w:val="001F61BE"/>
    <w:rsid w:val="001F674D"/>
    <w:rsid w:val="001F6A30"/>
    <w:rsid w:val="001F71C8"/>
    <w:rsid w:val="001F7210"/>
    <w:rsid w:val="001F7372"/>
    <w:rsid w:val="001F7830"/>
    <w:rsid w:val="00200C05"/>
    <w:rsid w:val="00201DE5"/>
    <w:rsid w:val="00202060"/>
    <w:rsid w:val="00202247"/>
    <w:rsid w:val="00202712"/>
    <w:rsid w:val="00202971"/>
    <w:rsid w:val="002034B5"/>
    <w:rsid w:val="00203EF6"/>
    <w:rsid w:val="00204202"/>
    <w:rsid w:val="002044F2"/>
    <w:rsid w:val="00204587"/>
    <w:rsid w:val="00204734"/>
    <w:rsid w:val="00204907"/>
    <w:rsid w:val="00204911"/>
    <w:rsid w:val="00204975"/>
    <w:rsid w:val="00204C31"/>
    <w:rsid w:val="00204C5E"/>
    <w:rsid w:val="00204ECA"/>
    <w:rsid w:val="00204F87"/>
    <w:rsid w:val="002051AD"/>
    <w:rsid w:val="002057DC"/>
    <w:rsid w:val="00205D59"/>
    <w:rsid w:val="00206675"/>
    <w:rsid w:val="002067D2"/>
    <w:rsid w:val="002067E2"/>
    <w:rsid w:val="00206883"/>
    <w:rsid w:val="00206C60"/>
    <w:rsid w:val="0020714E"/>
    <w:rsid w:val="002077C5"/>
    <w:rsid w:val="002078AA"/>
    <w:rsid w:val="00207925"/>
    <w:rsid w:val="00207CF8"/>
    <w:rsid w:val="0021012C"/>
    <w:rsid w:val="0021024F"/>
    <w:rsid w:val="00210489"/>
    <w:rsid w:val="00210D69"/>
    <w:rsid w:val="002113D5"/>
    <w:rsid w:val="00211646"/>
    <w:rsid w:val="00211A7C"/>
    <w:rsid w:val="00211FAC"/>
    <w:rsid w:val="002127D0"/>
    <w:rsid w:val="00212897"/>
    <w:rsid w:val="00212A4A"/>
    <w:rsid w:val="00212E35"/>
    <w:rsid w:val="002135B4"/>
    <w:rsid w:val="00213753"/>
    <w:rsid w:val="00213841"/>
    <w:rsid w:val="00213963"/>
    <w:rsid w:val="00214270"/>
    <w:rsid w:val="002143B0"/>
    <w:rsid w:val="00214545"/>
    <w:rsid w:val="002155DE"/>
    <w:rsid w:val="00215BF0"/>
    <w:rsid w:val="002160E1"/>
    <w:rsid w:val="0021629D"/>
    <w:rsid w:val="002165D1"/>
    <w:rsid w:val="0021674F"/>
    <w:rsid w:val="00216DD0"/>
    <w:rsid w:val="0021721D"/>
    <w:rsid w:val="00217A23"/>
    <w:rsid w:val="00217FE3"/>
    <w:rsid w:val="00220DA6"/>
    <w:rsid w:val="00221F28"/>
    <w:rsid w:val="00222246"/>
    <w:rsid w:val="0022272B"/>
    <w:rsid w:val="00222805"/>
    <w:rsid w:val="00223111"/>
    <w:rsid w:val="00223146"/>
    <w:rsid w:val="00223174"/>
    <w:rsid w:val="00223D12"/>
    <w:rsid w:val="002249F4"/>
    <w:rsid w:val="00224C27"/>
    <w:rsid w:val="00225AAD"/>
    <w:rsid w:val="00226583"/>
    <w:rsid w:val="00226A51"/>
    <w:rsid w:val="00226DB7"/>
    <w:rsid w:val="0022739A"/>
    <w:rsid w:val="00227513"/>
    <w:rsid w:val="00227A63"/>
    <w:rsid w:val="00227DC0"/>
    <w:rsid w:val="00230B17"/>
    <w:rsid w:val="00231796"/>
    <w:rsid w:val="00231B89"/>
    <w:rsid w:val="0023206E"/>
    <w:rsid w:val="0023226B"/>
    <w:rsid w:val="00232533"/>
    <w:rsid w:val="00232BCC"/>
    <w:rsid w:val="00232FF2"/>
    <w:rsid w:val="00234941"/>
    <w:rsid w:val="002349F7"/>
    <w:rsid w:val="00234D6C"/>
    <w:rsid w:val="00234F29"/>
    <w:rsid w:val="0023593F"/>
    <w:rsid w:val="00236EF5"/>
    <w:rsid w:val="00237BF9"/>
    <w:rsid w:val="00237D11"/>
    <w:rsid w:val="00240203"/>
    <w:rsid w:val="002406B3"/>
    <w:rsid w:val="002412DB"/>
    <w:rsid w:val="002418D5"/>
    <w:rsid w:val="002422EE"/>
    <w:rsid w:val="002428B5"/>
    <w:rsid w:val="0024298F"/>
    <w:rsid w:val="00243264"/>
    <w:rsid w:val="00243326"/>
    <w:rsid w:val="002435BA"/>
    <w:rsid w:val="00243C87"/>
    <w:rsid w:val="002443D3"/>
    <w:rsid w:val="00244B52"/>
    <w:rsid w:val="00244EAB"/>
    <w:rsid w:val="002451A2"/>
    <w:rsid w:val="00245465"/>
    <w:rsid w:val="00245D9D"/>
    <w:rsid w:val="00246335"/>
    <w:rsid w:val="002463C5"/>
    <w:rsid w:val="002466B0"/>
    <w:rsid w:val="00246D02"/>
    <w:rsid w:val="00247347"/>
    <w:rsid w:val="002479CB"/>
    <w:rsid w:val="00247FED"/>
    <w:rsid w:val="0025026C"/>
    <w:rsid w:val="00250720"/>
    <w:rsid w:val="00250AC8"/>
    <w:rsid w:val="002515D5"/>
    <w:rsid w:val="00251951"/>
    <w:rsid w:val="00251E1D"/>
    <w:rsid w:val="00251F6A"/>
    <w:rsid w:val="0025257F"/>
    <w:rsid w:val="00252D06"/>
    <w:rsid w:val="002535C4"/>
    <w:rsid w:val="00253931"/>
    <w:rsid w:val="00253EE7"/>
    <w:rsid w:val="00254171"/>
    <w:rsid w:val="00254E2F"/>
    <w:rsid w:val="0025500F"/>
    <w:rsid w:val="00255396"/>
    <w:rsid w:val="00255B37"/>
    <w:rsid w:val="00255C0B"/>
    <w:rsid w:val="00257428"/>
    <w:rsid w:val="00257445"/>
    <w:rsid w:val="002602D1"/>
    <w:rsid w:val="002607EF"/>
    <w:rsid w:val="00260D30"/>
    <w:rsid w:val="002612E9"/>
    <w:rsid w:val="002621A4"/>
    <w:rsid w:val="00262540"/>
    <w:rsid w:val="002629DD"/>
    <w:rsid w:val="002631E8"/>
    <w:rsid w:val="00263359"/>
    <w:rsid w:val="002643D7"/>
    <w:rsid w:val="002648E8"/>
    <w:rsid w:val="00264A32"/>
    <w:rsid w:val="002653A6"/>
    <w:rsid w:val="00265800"/>
    <w:rsid w:val="0026582F"/>
    <w:rsid w:val="002658B1"/>
    <w:rsid w:val="00266334"/>
    <w:rsid w:val="00266973"/>
    <w:rsid w:val="002672CA"/>
    <w:rsid w:val="0026759A"/>
    <w:rsid w:val="00267899"/>
    <w:rsid w:val="002678FE"/>
    <w:rsid w:val="00267BCD"/>
    <w:rsid w:val="00267BEE"/>
    <w:rsid w:val="00270D07"/>
    <w:rsid w:val="002721B9"/>
    <w:rsid w:val="0027247E"/>
    <w:rsid w:val="00272E30"/>
    <w:rsid w:val="00273514"/>
    <w:rsid w:val="00273786"/>
    <w:rsid w:val="00273EFF"/>
    <w:rsid w:val="002740D9"/>
    <w:rsid w:val="00274256"/>
    <w:rsid w:val="00274363"/>
    <w:rsid w:val="0027527A"/>
    <w:rsid w:val="0027527D"/>
    <w:rsid w:val="002755EA"/>
    <w:rsid w:val="00275ACE"/>
    <w:rsid w:val="00275C20"/>
    <w:rsid w:val="00275C47"/>
    <w:rsid w:val="00275D6B"/>
    <w:rsid w:val="00275DA2"/>
    <w:rsid w:val="00275DCA"/>
    <w:rsid w:val="002761C2"/>
    <w:rsid w:val="00276AA6"/>
    <w:rsid w:val="00277148"/>
    <w:rsid w:val="002773C0"/>
    <w:rsid w:val="0028029D"/>
    <w:rsid w:val="00281058"/>
    <w:rsid w:val="00281E89"/>
    <w:rsid w:val="00282828"/>
    <w:rsid w:val="00282B45"/>
    <w:rsid w:val="002836DF"/>
    <w:rsid w:val="002839F9"/>
    <w:rsid w:val="00283E49"/>
    <w:rsid w:val="00283F80"/>
    <w:rsid w:val="0028446F"/>
    <w:rsid w:val="002845C3"/>
    <w:rsid w:val="002849EC"/>
    <w:rsid w:val="00284D91"/>
    <w:rsid w:val="00286465"/>
    <w:rsid w:val="00286DF7"/>
    <w:rsid w:val="002875D8"/>
    <w:rsid w:val="00287C3E"/>
    <w:rsid w:val="00287F36"/>
    <w:rsid w:val="00287FE8"/>
    <w:rsid w:val="00290632"/>
    <w:rsid w:val="00290DF4"/>
    <w:rsid w:val="002915E8"/>
    <w:rsid w:val="00291B4E"/>
    <w:rsid w:val="00291BD0"/>
    <w:rsid w:val="002922BF"/>
    <w:rsid w:val="0029242E"/>
    <w:rsid w:val="00292BFA"/>
    <w:rsid w:val="00293302"/>
    <w:rsid w:val="0029381F"/>
    <w:rsid w:val="00293B4A"/>
    <w:rsid w:val="00294301"/>
    <w:rsid w:val="002944A7"/>
    <w:rsid w:val="00294B8C"/>
    <w:rsid w:val="00294E27"/>
    <w:rsid w:val="00295085"/>
    <w:rsid w:val="0029565E"/>
    <w:rsid w:val="00296A3D"/>
    <w:rsid w:val="00296C5D"/>
    <w:rsid w:val="00297264"/>
    <w:rsid w:val="00297484"/>
    <w:rsid w:val="002979B0"/>
    <w:rsid w:val="00297DAE"/>
    <w:rsid w:val="002A03FD"/>
    <w:rsid w:val="002A0EEA"/>
    <w:rsid w:val="002A1C40"/>
    <w:rsid w:val="002A1D98"/>
    <w:rsid w:val="002A1DDA"/>
    <w:rsid w:val="002A1F61"/>
    <w:rsid w:val="002A2BB7"/>
    <w:rsid w:val="002A31A9"/>
    <w:rsid w:val="002A3B30"/>
    <w:rsid w:val="002A3CE7"/>
    <w:rsid w:val="002A41E4"/>
    <w:rsid w:val="002A483A"/>
    <w:rsid w:val="002A56CE"/>
    <w:rsid w:val="002A56F5"/>
    <w:rsid w:val="002A5EC7"/>
    <w:rsid w:val="002A60A7"/>
    <w:rsid w:val="002A6128"/>
    <w:rsid w:val="002A7434"/>
    <w:rsid w:val="002A762D"/>
    <w:rsid w:val="002A7E2B"/>
    <w:rsid w:val="002B00EF"/>
    <w:rsid w:val="002B03E3"/>
    <w:rsid w:val="002B04E6"/>
    <w:rsid w:val="002B0D01"/>
    <w:rsid w:val="002B0F2C"/>
    <w:rsid w:val="002B1A67"/>
    <w:rsid w:val="002B2891"/>
    <w:rsid w:val="002B28FF"/>
    <w:rsid w:val="002B29C0"/>
    <w:rsid w:val="002B2F39"/>
    <w:rsid w:val="002B305F"/>
    <w:rsid w:val="002B43DA"/>
    <w:rsid w:val="002B4989"/>
    <w:rsid w:val="002B4BA8"/>
    <w:rsid w:val="002B5064"/>
    <w:rsid w:val="002B58D3"/>
    <w:rsid w:val="002B5E6B"/>
    <w:rsid w:val="002B62F1"/>
    <w:rsid w:val="002B6CC1"/>
    <w:rsid w:val="002B6DAB"/>
    <w:rsid w:val="002B7406"/>
    <w:rsid w:val="002B75D4"/>
    <w:rsid w:val="002C0199"/>
    <w:rsid w:val="002C03ED"/>
    <w:rsid w:val="002C08C2"/>
    <w:rsid w:val="002C1067"/>
    <w:rsid w:val="002C11BC"/>
    <w:rsid w:val="002C12D2"/>
    <w:rsid w:val="002C1E41"/>
    <w:rsid w:val="002C2431"/>
    <w:rsid w:val="002C2663"/>
    <w:rsid w:val="002C2904"/>
    <w:rsid w:val="002C30B6"/>
    <w:rsid w:val="002C32BE"/>
    <w:rsid w:val="002C3614"/>
    <w:rsid w:val="002C3CC0"/>
    <w:rsid w:val="002C3E19"/>
    <w:rsid w:val="002C3F6C"/>
    <w:rsid w:val="002C4120"/>
    <w:rsid w:val="002C41CE"/>
    <w:rsid w:val="002C45B5"/>
    <w:rsid w:val="002C477D"/>
    <w:rsid w:val="002C4837"/>
    <w:rsid w:val="002C4988"/>
    <w:rsid w:val="002C4A79"/>
    <w:rsid w:val="002C4C67"/>
    <w:rsid w:val="002C5524"/>
    <w:rsid w:val="002C5646"/>
    <w:rsid w:val="002C5D51"/>
    <w:rsid w:val="002C6442"/>
    <w:rsid w:val="002C6FE0"/>
    <w:rsid w:val="002C7016"/>
    <w:rsid w:val="002C7110"/>
    <w:rsid w:val="002C79E4"/>
    <w:rsid w:val="002C79E9"/>
    <w:rsid w:val="002C7BA9"/>
    <w:rsid w:val="002D0198"/>
    <w:rsid w:val="002D0AB4"/>
    <w:rsid w:val="002D0B64"/>
    <w:rsid w:val="002D2738"/>
    <w:rsid w:val="002D2750"/>
    <w:rsid w:val="002D2937"/>
    <w:rsid w:val="002D2FBD"/>
    <w:rsid w:val="002D370E"/>
    <w:rsid w:val="002D41A5"/>
    <w:rsid w:val="002D44AD"/>
    <w:rsid w:val="002D4EF2"/>
    <w:rsid w:val="002D5338"/>
    <w:rsid w:val="002D5DA5"/>
    <w:rsid w:val="002D63E1"/>
    <w:rsid w:val="002D6B75"/>
    <w:rsid w:val="002D6E74"/>
    <w:rsid w:val="002D6ED8"/>
    <w:rsid w:val="002D728B"/>
    <w:rsid w:val="002D7E91"/>
    <w:rsid w:val="002D7E9E"/>
    <w:rsid w:val="002E04FA"/>
    <w:rsid w:val="002E0843"/>
    <w:rsid w:val="002E0D11"/>
    <w:rsid w:val="002E1D39"/>
    <w:rsid w:val="002E1D4C"/>
    <w:rsid w:val="002E1EBB"/>
    <w:rsid w:val="002E1F1F"/>
    <w:rsid w:val="002E366B"/>
    <w:rsid w:val="002E3FDB"/>
    <w:rsid w:val="002E4AB1"/>
    <w:rsid w:val="002E4EF6"/>
    <w:rsid w:val="002E4F77"/>
    <w:rsid w:val="002E5031"/>
    <w:rsid w:val="002E528D"/>
    <w:rsid w:val="002E58FB"/>
    <w:rsid w:val="002E741C"/>
    <w:rsid w:val="002E78BF"/>
    <w:rsid w:val="002E7C5E"/>
    <w:rsid w:val="002E7C60"/>
    <w:rsid w:val="002F012B"/>
    <w:rsid w:val="002F0475"/>
    <w:rsid w:val="002F0764"/>
    <w:rsid w:val="002F0971"/>
    <w:rsid w:val="002F120A"/>
    <w:rsid w:val="002F125E"/>
    <w:rsid w:val="002F1555"/>
    <w:rsid w:val="002F1AEA"/>
    <w:rsid w:val="002F1B65"/>
    <w:rsid w:val="002F1D23"/>
    <w:rsid w:val="002F2164"/>
    <w:rsid w:val="002F28C5"/>
    <w:rsid w:val="002F3288"/>
    <w:rsid w:val="002F35A4"/>
    <w:rsid w:val="002F3D6F"/>
    <w:rsid w:val="002F4284"/>
    <w:rsid w:val="002F42DF"/>
    <w:rsid w:val="002F54C8"/>
    <w:rsid w:val="002F5ECE"/>
    <w:rsid w:val="002F6590"/>
    <w:rsid w:val="002F70D8"/>
    <w:rsid w:val="002F7E25"/>
    <w:rsid w:val="00300356"/>
    <w:rsid w:val="003006F7"/>
    <w:rsid w:val="00300F38"/>
    <w:rsid w:val="00301A5E"/>
    <w:rsid w:val="00301E15"/>
    <w:rsid w:val="00302085"/>
    <w:rsid w:val="0030223B"/>
    <w:rsid w:val="003028D5"/>
    <w:rsid w:val="003038A0"/>
    <w:rsid w:val="003038AE"/>
    <w:rsid w:val="003045CE"/>
    <w:rsid w:val="00304849"/>
    <w:rsid w:val="00304AD0"/>
    <w:rsid w:val="0030512A"/>
    <w:rsid w:val="00305392"/>
    <w:rsid w:val="00305471"/>
    <w:rsid w:val="00305AC7"/>
    <w:rsid w:val="00306103"/>
    <w:rsid w:val="0030678A"/>
    <w:rsid w:val="00306C30"/>
    <w:rsid w:val="00307748"/>
    <w:rsid w:val="00310199"/>
    <w:rsid w:val="00310343"/>
    <w:rsid w:val="00310D3E"/>
    <w:rsid w:val="00310ECE"/>
    <w:rsid w:val="00310FD8"/>
    <w:rsid w:val="00311C3D"/>
    <w:rsid w:val="00312873"/>
    <w:rsid w:val="00312898"/>
    <w:rsid w:val="00312B40"/>
    <w:rsid w:val="00312D20"/>
    <w:rsid w:val="00312ECF"/>
    <w:rsid w:val="003133B2"/>
    <w:rsid w:val="003139A5"/>
    <w:rsid w:val="003142FA"/>
    <w:rsid w:val="0031445D"/>
    <w:rsid w:val="00314617"/>
    <w:rsid w:val="0031543B"/>
    <w:rsid w:val="0031571D"/>
    <w:rsid w:val="003157CA"/>
    <w:rsid w:val="00315923"/>
    <w:rsid w:val="00315B5B"/>
    <w:rsid w:val="00316375"/>
    <w:rsid w:val="003168D5"/>
    <w:rsid w:val="00317630"/>
    <w:rsid w:val="00317690"/>
    <w:rsid w:val="00317847"/>
    <w:rsid w:val="003200A7"/>
    <w:rsid w:val="00320382"/>
    <w:rsid w:val="00320432"/>
    <w:rsid w:val="0032099A"/>
    <w:rsid w:val="00320BEE"/>
    <w:rsid w:val="00320FF3"/>
    <w:rsid w:val="00321743"/>
    <w:rsid w:val="003223C0"/>
    <w:rsid w:val="00322A6D"/>
    <w:rsid w:val="00323C45"/>
    <w:rsid w:val="003248E9"/>
    <w:rsid w:val="0032491A"/>
    <w:rsid w:val="00324B2E"/>
    <w:rsid w:val="00324B7B"/>
    <w:rsid w:val="003256EC"/>
    <w:rsid w:val="00325762"/>
    <w:rsid w:val="00325E29"/>
    <w:rsid w:val="00326CFE"/>
    <w:rsid w:val="00327F91"/>
    <w:rsid w:val="00330363"/>
    <w:rsid w:val="003304F4"/>
    <w:rsid w:val="00330586"/>
    <w:rsid w:val="00330C48"/>
    <w:rsid w:val="003310B3"/>
    <w:rsid w:val="00331258"/>
    <w:rsid w:val="0033146E"/>
    <w:rsid w:val="003316AC"/>
    <w:rsid w:val="003319F6"/>
    <w:rsid w:val="00331FD3"/>
    <w:rsid w:val="0033218A"/>
    <w:rsid w:val="00332C2C"/>
    <w:rsid w:val="00332D66"/>
    <w:rsid w:val="003331CE"/>
    <w:rsid w:val="00333F55"/>
    <w:rsid w:val="00334027"/>
    <w:rsid w:val="00334977"/>
    <w:rsid w:val="003352B4"/>
    <w:rsid w:val="003353ED"/>
    <w:rsid w:val="00335759"/>
    <w:rsid w:val="00335EB2"/>
    <w:rsid w:val="003366F5"/>
    <w:rsid w:val="00336EDD"/>
    <w:rsid w:val="00337787"/>
    <w:rsid w:val="00337896"/>
    <w:rsid w:val="00337B4E"/>
    <w:rsid w:val="00340340"/>
    <w:rsid w:val="00340505"/>
    <w:rsid w:val="003407C0"/>
    <w:rsid w:val="00340A49"/>
    <w:rsid w:val="00340B16"/>
    <w:rsid w:val="00340C14"/>
    <w:rsid w:val="0034138D"/>
    <w:rsid w:val="00341529"/>
    <w:rsid w:val="00341948"/>
    <w:rsid w:val="00341C8C"/>
    <w:rsid w:val="00342D9B"/>
    <w:rsid w:val="00343248"/>
    <w:rsid w:val="00343476"/>
    <w:rsid w:val="00343483"/>
    <w:rsid w:val="00343E91"/>
    <w:rsid w:val="003442BF"/>
    <w:rsid w:val="0034441A"/>
    <w:rsid w:val="0034451C"/>
    <w:rsid w:val="00344B91"/>
    <w:rsid w:val="00344CD7"/>
    <w:rsid w:val="00344D29"/>
    <w:rsid w:val="0034501B"/>
    <w:rsid w:val="0034507A"/>
    <w:rsid w:val="0034513E"/>
    <w:rsid w:val="00345331"/>
    <w:rsid w:val="00345481"/>
    <w:rsid w:val="00346245"/>
    <w:rsid w:val="0034753C"/>
    <w:rsid w:val="00350576"/>
    <w:rsid w:val="00351C17"/>
    <w:rsid w:val="00352BB3"/>
    <w:rsid w:val="00352CCF"/>
    <w:rsid w:val="003535FA"/>
    <w:rsid w:val="00353B62"/>
    <w:rsid w:val="00353CF9"/>
    <w:rsid w:val="00353F19"/>
    <w:rsid w:val="00354A0B"/>
    <w:rsid w:val="00354B13"/>
    <w:rsid w:val="00355B3D"/>
    <w:rsid w:val="00356356"/>
    <w:rsid w:val="00356471"/>
    <w:rsid w:val="003573DB"/>
    <w:rsid w:val="0035752D"/>
    <w:rsid w:val="003575F1"/>
    <w:rsid w:val="00357FE3"/>
    <w:rsid w:val="00360108"/>
    <w:rsid w:val="00360465"/>
    <w:rsid w:val="0036072A"/>
    <w:rsid w:val="003607FF"/>
    <w:rsid w:val="0036093F"/>
    <w:rsid w:val="00360A43"/>
    <w:rsid w:val="00360DA6"/>
    <w:rsid w:val="00360DD7"/>
    <w:rsid w:val="00360EA5"/>
    <w:rsid w:val="003619B5"/>
    <w:rsid w:val="003619DA"/>
    <w:rsid w:val="00363115"/>
    <w:rsid w:val="00363A18"/>
    <w:rsid w:val="0036427D"/>
    <w:rsid w:val="003643A3"/>
    <w:rsid w:val="00364A25"/>
    <w:rsid w:val="00364DD2"/>
    <w:rsid w:val="00364E96"/>
    <w:rsid w:val="003652BC"/>
    <w:rsid w:val="0036567B"/>
    <w:rsid w:val="003658CC"/>
    <w:rsid w:val="00365BDE"/>
    <w:rsid w:val="00365D6E"/>
    <w:rsid w:val="0036623D"/>
    <w:rsid w:val="00366248"/>
    <w:rsid w:val="003700BE"/>
    <w:rsid w:val="00370AD0"/>
    <w:rsid w:val="00371099"/>
    <w:rsid w:val="003717A1"/>
    <w:rsid w:val="003719E1"/>
    <w:rsid w:val="00371EEC"/>
    <w:rsid w:val="0037255E"/>
    <w:rsid w:val="00372AE6"/>
    <w:rsid w:val="00373759"/>
    <w:rsid w:val="00373EB4"/>
    <w:rsid w:val="003740F6"/>
    <w:rsid w:val="0037533F"/>
    <w:rsid w:val="00375956"/>
    <w:rsid w:val="00375B44"/>
    <w:rsid w:val="00376FE4"/>
    <w:rsid w:val="00377012"/>
    <w:rsid w:val="00377357"/>
    <w:rsid w:val="0037766B"/>
    <w:rsid w:val="0037791B"/>
    <w:rsid w:val="00377B8D"/>
    <w:rsid w:val="00377F8B"/>
    <w:rsid w:val="00380154"/>
    <w:rsid w:val="003802D4"/>
    <w:rsid w:val="00380A33"/>
    <w:rsid w:val="00380A3D"/>
    <w:rsid w:val="00380BC2"/>
    <w:rsid w:val="00380FBE"/>
    <w:rsid w:val="003812D4"/>
    <w:rsid w:val="0038224D"/>
    <w:rsid w:val="00382CB8"/>
    <w:rsid w:val="00382FC7"/>
    <w:rsid w:val="00383089"/>
    <w:rsid w:val="003832DF"/>
    <w:rsid w:val="003840AD"/>
    <w:rsid w:val="00384D5B"/>
    <w:rsid w:val="00385CCB"/>
    <w:rsid w:val="00385EC6"/>
    <w:rsid w:val="00385F97"/>
    <w:rsid w:val="00386423"/>
    <w:rsid w:val="00386975"/>
    <w:rsid w:val="00386EFC"/>
    <w:rsid w:val="0038767F"/>
    <w:rsid w:val="00387AF0"/>
    <w:rsid w:val="00390059"/>
    <w:rsid w:val="00390141"/>
    <w:rsid w:val="003901AA"/>
    <w:rsid w:val="00390507"/>
    <w:rsid w:val="00390D7B"/>
    <w:rsid w:val="00390DD8"/>
    <w:rsid w:val="0039167E"/>
    <w:rsid w:val="0039180D"/>
    <w:rsid w:val="00391937"/>
    <w:rsid w:val="00391A91"/>
    <w:rsid w:val="00391C91"/>
    <w:rsid w:val="00392297"/>
    <w:rsid w:val="00392759"/>
    <w:rsid w:val="00392C8C"/>
    <w:rsid w:val="00393AC0"/>
    <w:rsid w:val="003940EB"/>
    <w:rsid w:val="00394298"/>
    <w:rsid w:val="0039433B"/>
    <w:rsid w:val="0039448E"/>
    <w:rsid w:val="003945EA"/>
    <w:rsid w:val="00394895"/>
    <w:rsid w:val="00395741"/>
    <w:rsid w:val="003957A1"/>
    <w:rsid w:val="003963C0"/>
    <w:rsid w:val="00396419"/>
    <w:rsid w:val="00396BF1"/>
    <w:rsid w:val="0039774A"/>
    <w:rsid w:val="0039791F"/>
    <w:rsid w:val="00397D4D"/>
    <w:rsid w:val="003A08B7"/>
    <w:rsid w:val="003A10CE"/>
    <w:rsid w:val="003A136D"/>
    <w:rsid w:val="003A195D"/>
    <w:rsid w:val="003A268F"/>
    <w:rsid w:val="003A29B6"/>
    <w:rsid w:val="003A2D1C"/>
    <w:rsid w:val="003A2D6C"/>
    <w:rsid w:val="003A3205"/>
    <w:rsid w:val="003A3437"/>
    <w:rsid w:val="003A45F2"/>
    <w:rsid w:val="003A48AE"/>
    <w:rsid w:val="003A519D"/>
    <w:rsid w:val="003A569C"/>
    <w:rsid w:val="003A6218"/>
    <w:rsid w:val="003A6897"/>
    <w:rsid w:val="003A69F7"/>
    <w:rsid w:val="003A6E89"/>
    <w:rsid w:val="003A6EB6"/>
    <w:rsid w:val="003A7099"/>
    <w:rsid w:val="003A7376"/>
    <w:rsid w:val="003A7AF9"/>
    <w:rsid w:val="003A7D0E"/>
    <w:rsid w:val="003B0B12"/>
    <w:rsid w:val="003B1CC1"/>
    <w:rsid w:val="003B24C8"/>
    <w:rsid w:val="003B2A0C"/>
    <w:rsid w:val="003B2A10"/>
    <w:rsid w:val="003B2E01"/>
    <w:rsid w:val="003B30BB"/>
    <w:rsid w:val="003B3D9B"/>
    <w:rsid w:val="003B43C9"/>
    <w:rsid w:val="003B49D7"/>
    <w:rsid w:val="003B5248"/>
    <w:rsid w:val="003B53F9"/>
    <w:rsid w:val="003B6075"/>
    <w:rsid w:val="003B66C2"/>
    <w:rsid w:val="003B6A59"/>
    <w:rsid w:val="003B7278"/>
    <w:rsid w:val="003B773F"/>
    <w:rsid w:val="003B7937"/>
    <w:rsid w:val="003B793C"/>
    <w:rsid w:val="003B7A37"/>
    <w:rsid w:val="003B7B5D"/>
    <w:rsid w:val="003C01ED"/>
    <w:rsid w:val="003C020D"/>
    <w:rsid w:val="003C0DC3"/>
    <w:rsid w:val="003C0F65"/>
    <w:rsid w:val="003C13A3"/>
    <w:rsid w:val="003C24ED"/>
    <w:rsid w:val="003C2556"/>
    <w:rsid w:val="003C2CE2"/>
    <w:rsid w:val="003C35FE"/>
    <w:rsid w:val="003C373F"/>
    <w:rsid w:val="003C39CE"/>
    <w:rsid w:val="003C3F19"/>
    <w:rsid w:val="003C4595"/>
    <w:rsid w:val="003C4610"/>
    <w:rsid w:val="003C46C5"/>
    <w:rsid w:val="003C4CBF"/>
    <w:rsid w:val="003C5AF9"/>
    <w:rsid w:val="003C6029"/>
    <w:rsid w:val="003C6275"/>
    <w:rsid w:val="003C6CB8"/>
    <w:rsid w:val="003C7612"/>
    <w:rsid w:val="003C778F"/>
    <w:rsid w:val="003C7AE3"/>
    <w:rsid w:val="003C7BDE"/>
    <w:rsid w:val="003C7DB9"/>
    <w:rsid w:val="003D06DF"/>
    <w:rsid w:val="003D07DD"/>
    <w:rsid w:val="003D0CBD"/>
    <w:rsid w:val="003D1077"/>
    <w:rsid w:val="003D157F"/>
    <w:rsid w:val="003D19B2"/>
    <w:rsid w:val="003D2030"/>
    <w:rsid w:val="003D2635"/>
    <w:rsid w:val="003D2E54"/>
    <w:rsid w:val="003D3584"/>
    <w:rsid w:val="003D5031"/>
    <w:rsid w:val="003D58DD"/>
    <w:rsid w:val="003D5F41"/>
    <w:rsid w:val="003D6424"/>
    <w:rsid w:val="003D65B9"/>
    <w:rsid w:val="003D684F"/>
    <w:rsid w:val="003D7367"/>
    <w:rsid w:val="003D7956"/>
    <w:rsid w:val="003D7CA8"/>
    <w:rsid w:val="003D7EFF"/>
    <w:rsid w:val="003E0A27"/>
    <w:rsid w:val="003E0C97"/>
    <w:rsid w:val="003E0D2B"/>
    <w:rsid w:val="003E18A9"/>
    <w:rsid w:val="003E1B16"/>
    <w:rsid w:val="003E1BAD"/>
    <w:rsid w:val="003E1C63"/>
    <w:rsid w:val="003E1FBC"/>
    <w:rsid w:val="003E26BA"/>
    <w:rsid w:val="003E277E"/>
    <w:rsid w:val="003E28CF"/>
    <w:rsid w:val="003E33E6"/>
    <w:rsid w:val="003E38C7"/>
    <w:rsid w:val="003E4B30"/>
    <w:rsid w:val="003E4DD4"/>
    <w:rsid w:val="003E4E16"/>
    <w:rsid w:val="003E5144"/>
    <w:rsid w:val="003E514A"/>
    <w:rsid w:val="003E53B6"/>
    <w:rsid w:val="003E54B5"/>
    <w:rsid w:val="003E597C"/>
    <w:rsid w:val="003E618E"/>
    <w:rsid w:val="003E6576"/>
    <w:rsid w:val="003E67A8"/>
    <w:rsid w:val="003E6D5A"/>
    <w:rsid w:val="003E6E71"/>
    <w:rsid w:val="003E70FE"/>
    <w:rsid w:val="003F09B8"/>
    <w:rsid w:val="003F0A1B"/>
    <w:rsid w:val="003F15EC"/>
    <w:rsid w:val="003F224D"/>
    <w:rsid w:val="003F2684"/>
    <w:rsid w:val="003F2689"/>
    <w:rsid w:val="003F26FD"/>
    <w:rsid w:val="003F29A4"/>
    <w:rsid w:val="003F2EAA"/>
    <w:rsid w:val="003F3077"/>
    <w:rsid w:val="003F32A0"/>
    <w:rsid w:val="003F3EE7"/>
    <w:rsid w:val="003F40AB"/>
    <w:rsid w:val="003F4218"/>
    <w:rsid w:val="003F4480"/>
    <w:rsid w:val="003F471D"/>
    <w:rsid w:val="003F49E3"/>
    <w:rsid w:val="003F4E8E"/>
    <w:rsid w:val="003F5118"/>
    <w:rsid w:val="003F52AC"/>
    <w:rsid w:val="003F5E99"/>
    <w:rsid w:val="003F5EDD"/>
    <w:rsid w:val="003F634B"/>
    <w:rsid w:val="003F65D6"/>
    <w:rsid w:val="003F6618"/>
    <w:rsid w:val="003F6CDC"/>
    <w:rsid w:val="003F7FA3"/>
    <w:rsid w:val="00401062"/>
    <w:rsid w:val="004010E2"/>
    <w:rsid w:val="00401223"/>
    <w:rsid w:val="0040189C"/>
    <w:rsid w:val="004022A1"/>
    <w:rsid w:val="004022EE"/>
    <w:rsid w:val="00402B6C"/>
    <w:rsid w:val="00402F4B"/>
    <w:rsid w:val="0040377C"/>
    <w:rsid w:val="0040396C"/>
    <w:rsid w:val="00403D4C"/>
    <w:rsid w:val="0040422D"/>
    <w:rsid w:val="00404C0B"/>
    <w:rsid w:val="00404D2E"/>
    <w:rsid w:val="0040508F"/>
    <w:rsid w:val="004051CF"/>
    <w:rsid w:val="004066C1"/>
    <w:rsid w:val="00406A32"/>
    <w:rsid w:val="00406D6A"/>
    <w:rsid w:val="00407400"/>
    <w:rsid w:val="00407A34"/>
    <w:rsid w:val="00407B85"/>
    <w:rsid w:val="00407D33"/>
    <w:rsid w:val="00407F79"/>
    <w:rsid w:val="004102B9"/>
    <w:rsid w:val="00410972"/>
    <w:rsid w:val="00410C93"/>
    <w:rsid w:val="00410CB3"/>
    <w:rsid w:val="00410CC2"/>
    <w:rsid w:val="00411126"/>
    <w:rsid w:val="004116CD"/>
    <w:rsid w:val="00411738"/>
    <w:rsid w:val="00412214"/>
    <w:rsid w:val="004123BE"/>
    <w:rsid w:val="00412BED"/>
    <w:rsid w:val="00412D0F"/>
    <w:rsid w:val="0041313F"/>
    <w:rsid w:val="004131ED"/>
    <w:rsid w:val="00414750"/>
    <w:rsid w:val="0041539E"/>
    <w:rsid w:val="004154DB"/>
    <w:rsid w:val="00415810"/>
    <w:rsid w:val="00416357"/>
    <w:rsid w:val="00417343"/>
    <w:rsid w:val="00417775"/>
    <w:rsid w:val="00417777"/>
    <w:rsid w:val="00420014"/>
    <w:rsid w:val="00420295"/>
    <w:rsid w:val="00420541"/>
    <w:rsid w:val="00421014"/>
    <w:rsid w:val="00421474"/>
    <w:rsid w:val="00423724"/>
    <w:rsid w:val="00423A34"/>
    <w:rsid w:val="004249E2"/>
    <w:rsid w:val="004254A4"/>
    <w:rsid w:val="004259E6"/>
    <w:rsid w:val="00426464"/>
    <w:rsid w:val="0042723E"/>
    <w:rsid w:val="004273EE"/>
    <w:rsid w:val="00427A15"/>
    <w:rsid w:val="00427BDB"/>
    <w:rsid w:val="00427F07"/>
    <w:rsid w:val="00430B5F"/>
    <w:rsid w:val="00430EE8"/>
    <w:rsid w:val="00430F82"/>
    <w:rsid w:val="00431081"/>
    <w:rsid w:val="00431442"/>
    <w:rsid w:val="00431688"/>
    <w:rsid w:val="00431C63"/>
    <w:rsid w:val="004322B3"/>
    <w:rsid w:val="00432449"/>
    <w:rsid w:val="00432AB8"/>
    <w:rsid w:val="00432B69"/>
    <w:rsid w:val="00433D44"/>
    <w:rsid w:val="00434954"/>
    <w:rsid w:val="004349F8"/>
    <w:rsid w:val="00434E3F"/>
    <w:rsid w:val="0043509E"/>
    <w:rsid w:val="00435E3B"/>
    <w:rsid w:val="00436DD8"/>
    <w:rsid w:val="0043764D"/>
    <w:rsid w:val="00440715"/>
    <w:rsid w:val="0044096B"/>
    <w:rsid w:val="004412E8"/>
    <w:rsid w:val="00441836"/>
    <w:rsid w:val="004418A5"/>
    <w:rsid w:val="00441C57"/>
    <w:rsid w:val="00442649"/>
    <w:rsid w:val="00442A41"/>
    <w:rsid w:val="00442EAC"/>
    <w:rsid w:val="00443918"/>
    <w:rsid w:val="00443936"/>
    <w:rsid w:val="00443D3F"/>
    <w:rsid w:val="00443ECF"/>
    <w:rsid w:val="00444EAB"/>
    <w:rsid w:val="00445588"/>
    <w:rsid w:val="00445D53"/>
    <w:rsid w:val="0044607E"/>
    <w:rsid w:val="004461DD"/>
    <w:rsid w:val="00446256"/>
    <w:rsid w:val="00446C0F"/>
    <w:rsid w:val="00447003"/>
    <w:rsid w:val="0044721D"/>
    <w:rsid w:val="004476F1"/>
    <w:rsid w:val="00447806"/>
    <w:rsid w:val="00447896"/>
    <w:rsid w:val="00447F7B"/>
    <w:rsid w:val="00450631"/>
    <w:rsid w:val="00450A20"/>
    <w:rsid w:val="004515E0"/>
    <w:rsid w:val="00451ABA"/>
    <w:rsid w:val="00451BCA"/>
    <w:rsid w:val="00451E7D"/>
    <w:rsid w:val="004524D1"/>
    <w:rsid w:val="00453136"/>
    <w:rsid w:val="004531C3"/>
    <w:rsid w:val="0045321E"/>
    <w:rsid w:val="0045358A"/>
    <w:rsid w:val="00453A8D"/>
    <w:rsid w:val="00453BE8"/>
    <w:rsid w:val="00453DFA"/>
    <w:rsid w:val="00454448"/>
    <w:rsid w:val="00454590"/>
    <w:rsid w:val="004547E4"/>
    <w:rsid w:val="00454D91"/>
    <w:rsid w:val="004551DD"/>
    <w:rsid w:val="00455522"/>
    <w:rsid w:val="00455B17"/>
    <w:rsid w:val="00456223"/>
    <w:rsid w:val="00456591"/>
    <w:rsid w:val="00456BC9"/>
    <w:rsid w:val="004611D9"/>
    <w:rsid w:val="004620E2"/>
    <w:rsid w:val="004627AB"/>
    <w:rsid w:val="00462CF8"/>
    <w:rsid w:val="00462F21"/>
    <w:rsid w:val="004634D1"/>
    <w:rsid w:val="00463BD3"/>
    <w:rsid w:val="00463D38"/>
    <w:rsid w:val="00464089"/>
    <w:rsid w:val="00464820"/>
    <w:rsid w:val="00464D00"/>
    <w:rsid w:val="00466DA5"/>
    <w:rsid w:val="00467404"/>
    <w:rsid w:val="00467A4E"/>
    <w:rsid w:val="00467BC3"/>
    <w:rsid w:val="00467C75"/>
    <w:rsid w:val="00467C9C"/>
    <w:rsid w:val="00467E53"/>
    <w:rsid w:val="004703A3"/>
    <w:rsid w:val="004704C1"/>
    <w:rsid w:val="00470600"/>
    <w:rsid w:val="0047146E"/>
    <w:rsid w:val="004719B8"/>
    <w:rsid w:val="00472457"/>
    <w:rsid w:val="004733D3"/>
    <w:rsid w:val="004744FE"/>
    <w:rsid w:val="00474A99"/>
    <w:rsid w:val="00475131"/>
    <w:rsid w:val="004754D6"/>
    <w:rsid w:val="00475E38"/>
    <w:rsid w:val="00476323"/>
    <w:rsid w:val="00476D41"/>
    <w:rsid w:val="00476ED2"/>
    <w:rsid w:val="004770D1"/>
    <w:rsid w:val="0047745F"/>
    <w:rsid w:val="004774FC"/>
    <w:rsid w:val="00477981"/>
    <w:rsid w:val="00477A10"/>
    <w:rsid w:val="00477D09"/>
    <w:rsid w:val="0048084B"/>
    <w:rsid w:val="00480BA3"/>
    <w:rsid w:val="00481504"/>
    <w:rsid w:val="00481930"/>
    <w:rsid w:val="00481F8B"/>
    <w:rsid w:val="004834B4"/>
    <w:rsid w:val="00483579"/>
    <w:rsid w:val="0048357F"/>
    <w:rsid w:val="00483629"/>
    <w:rsid w:val="00483709"/>
    <w:rsid w:val="00483AC1"/>
    <w:rsid w:val="00483B9C"/>
    <w:rsid w:val="00483DCC"/>
    <w:rsid w:val="00483F16"/>
    <w:rsid w:val="00484A4B"/>
    <w:rsid w:val="00484CB7"/>
    <w:rsid w:val="00485497"/>
    <w:rsid w:val="0048560C"/>
    <w:rsid w:val="004857D9"/>
    <w:rsid w:val="0048588B"/>
    <w:rsid w:val="00486460"/>
    <w:rsid w:val="00486650"/>
    <w:rsid w:val="004872DF"/>
    <w:rsid w:val="004875AD"/>
    <w:rsid w:val="004876DC"/>
    <w:rsid w:val="00487978"/>
    <w:rsid w:val="00487C6B"/>
    <w:rsid w:val="00487E83"/>
    <w:rsid w:val="00487FC2"/>
    <w:rsid w:val="00490669"/>
    <w:rsid w:val="004908DA"/>
    <w:rsid w:val="004908E2"/>
    <w:rsid w:val="00491112"/>
    <w:rsid w:val="0049191B"/>
    <w:rsid w:val="00491C85"/>
    <w:rsid w:val="00491FB1"/>
    <w:rsid w:val="004921D0"/>
    <w:rsid w:val="0049239F"/>
    <w:rsid w:val="0049259E"/>
    <w:rsid w:val="00492B37"/>
    <w:rsid w:val="00494306"/>
    <w:rsid w:val="0049488A"/>
    <w:rsid w:val="00494AE9"/>
    <w:rsid w:val="00494E90"/>
    <w:rsid w:val="00495133"/>
    <w:rsid w:val="00495FA6"/>
    <w:rsid w:val="00495FDB"/>
    <w:rsid w:val="00496E72"/>
    <w:rsid w:val="0049784A"/>
    <w:rsid w:val="00497D31"/>
    <w:rsid w:val="00497FC4"/>
    <w:rsid w:val="004A00B7"/>
    <w:rsid w:val="004A03C0"/>
    <w:rsid w:val="004A0542"/>
    <w:rsid w:val="004A0C3D"/>
    <w:rsid w:val="004A0D51"/>
    <w:rsid w:val="004A1273"/>
    <w:rsid w:val="004A158E"/>
    <w:rsid w:val="004A1EF8"/>
    <w:rsid w:val="004A2A9B"/>
    <w:rsid w:val="004A2B3F"/>
    <w:rsid w:val="004A349A"/>
    <w:rsid w:val="004A3629"/>
    <w:rsid w:val="004A3ABB"/>
    <w:rsid w:val="004A3F20"/>
    <w:rsid w:val="004A4EA0"/>
    <w:rsid w:val="004A5829"/>
    <w:rsid w:val="004A5944"/>
    <w:rsid w:val="004A63AB"/>
    <w:rsid w:val="004A6A70"/>
    <w:rsid w:val="004A7FF1"/>
    <w:rsid w:val="004B008D"/>
    <w:rsid w:val="004B0241"/>
    <w:rsid w:val="004B0248"/>
    <w:rsid w:val="004B0BCB"/>
    <w:rsid w:val="004B0F05"/>
    <w:rsid w:val="004B1413"/>
    <w:rsid w:val="004B1639"/>
    <w:rsid w:val="004B187A"/>
    <w:rsid w:val="004B1DD1"/>
    <w:rsid w:val="004B1EAF"/>
    <w:rsid w:val="004B1F19"/>
    <w:rsid w:val="004B2332"/>
    <w:rsid w:val="004B23AB"/>
    <w:rsid w:val="004B2FEE"/>
    <w:rsid w:val="004B3112"/>
    <w:rsid w:val="004B43C2"/>
    <w:rsid w:val="004B45C1"/>
    <w:rsid w:val="004B53E9"/>
    <w:rsid w:val="004B5CC3"/>
    <w:rsid w:val="004B61B6"/>
    <w:rsid w:val="004B6833"/>
    <w:rsid w:val="004B6CE9"/>
    <w:rsid w:val="004B6D03"/>
    <w:rsid w:val="004B7C7A"/>
    <w:rsid w:val="004B7F64"/>
    <w:rsid w:val="004C0A4F"/>
    <w:rsid w:val="004C0A97"/>
    <w:rsid w:val="004C11A7"/>
    <w:rsid w:val="004C161F"/>
    <w:rsid w:val="004C1910"/>
    <w:rsid w:val="004C1948"/>
    <w:rsid w:val="004C203F"/>
    <w:rsid w:val="004C27C4"/>
    <w:rsid w:val="004C28BA"/>
    <w:rsid w:val="004C2945"/>
    <w:rsid w:val="004C2A35"/>
    <w:rsid w:val="004C32C8"/>
    <w:rsid w:val="004C3DC3"/>
    <w:rsid w:val="004C42EE"/>
    <w:rsid w:val="004C4841"/>
    <w:rsid w:val="004C495B"/>
    <w:rsid w:val="004C52F6"/>
    <w:rsid w:val="004C54DD"/>
    <w:rsid w:val="004C619B"/>
    <w:rsid w:val="004C69BB"/>
    <w:rsid w:val="004C6B94"/>
    <w:rsid w:val="004C7B58"/>
    <w:rsid w:val="004D025D"/>
    <w:rsid w:val="004D058D"/>
    <w:rsid w:val="004D0759"/>
    <w:rsid w:val="004D0F99"/>
    <w:rsid w:val="004D1150"/>
    <w:rsid w:val="004D1333"/>
    <w:rsid w:val="004D14AB"/>
    <w:rsid w:val="004D156B"/>
    <w:rsid w:val="004D1748"/>
    <w:rsid w:val="004D179E"/>
    <w:rsid w:val="004D1DBA"/>
    <w:rsid w:val="004D29EC"/>
    <w:rsid w:val="004D3B7E"/>
    <w:rsid w:val="004D4056"/>
    <w:rsid w:val="004D40D6"/>
    <w:rsid w:val="004D4FC0"/>
    <w:rsid w:val="004D5212"/>
    <w:rsid w:val="004D56A8"/>
    <w:rsid w:val="004D5BD7"/>
    <w:rsid w:val="004D5FF9"/>
    <w:rsid w:val="004D61EB"/>
    <w:rsid w:val="004D61FF"/>
    <w:rsid w:val="004D75ED"/>
    <w:rsid w:val="004E00AF"/>
    <w:rsid w:val="004E0D55"/>
    <w:rsid w:val="004E0DF0"/>
    <w:rsid w:val="004E1265"/>
    <w:rsid w:val="004E14B0"/>
    <w:rsid w:val="004E218A"/>
    <w:rsid w:val="004E3557"/>
    <w:rsid w:val="004E38A2"/>
    <w:rsid w:val="004E45C3"/>
    <w:rsid w:val="004E49B6"/>
    <w:rsid w:val="004E4A7E"/>
    <w:rsid w:val="004E4ED7"/>
    <w:rsid w:val="004E53B7"/>
    <w:rsid w:val="004E5929"/>
    <w:rsid w:val="004E5B67"/>
    <w:rsid w:val="004E5D9C"/>
    <w:rsid w:val="004E6292"/>
    <w:rsid w:val="004E6B23"/>
    <w:rsid w:val="004E6F25"/>
    <w:rsid w:val="004E7034"/>
    <w:rsid w:val="004E7438"/>
    <w:rsid w:val="004E7DAF"/>
    <w:rsid w:val="004F0003"/>
    <w:rsid w:val="004F0272"/>
    <w:rsid w:val="004F06C7"/>
    <w:rsid w:val="004F160E"/>
    <w:rsid w:val="004F1648"/>
    <w:rsid w:val="004F1820"/>
    <w:rsid w:val="004F1B3B"/>
    <w:rsid w:val="004F2266"/>
    <w:rsid w:val="004F3219"/>
    <w:rsid w:val="004F3B28"/>
    <w:rsid w:val="004F47DE"/>
    <w:rsid w:val="004F49BE"/>
    <w:rsid w:val="004F55D0"/>
    <w:rsid w:val="004F6B4E"/>
    <w:rsid w:val="004F70C0"/>
    <w:rsid w:val="004F75A5"/>
    <w:rsid w:val="004F7EBA"/>
    <w:rsid w:val="00500169"/>
    <w:rsid w:val="005004E3"/>
    <w:rsid w:val="0050099F"/>
    <w:rsid w:val="00500D25"/>
    <w:rsid w:val="0050154F"/>
    <w:rsid w:val="005017BE"/>
    <w:rsid w:val="005019B9"/>
    <w:rsid w:val="00501D09"/>
    <w:rsid w:val="0050205B"/>
    <w:rsid w:val="005021C1"/>
    <w:rsid w:val="005024C4"/>
    <w:rsid w:val="0050283B"/>
    <w:rsid w:val="00502E90"/>
    <w:rsid w:val="00502FB7"/>
    <w:rsid w:val="00503FD6"/>
    <w:rsid w:val="0050413E"/>
    <w:rsid w:val="0050501B"/>
    <w:rsid w:val="00505810"/>
    <w:rsid w:val="0050678F"/>
    <w:rsid w:val="00506B8F"/>
    <w:rsid w:val="00507172"/>
    <w:rsid w:val="005074B0"/>
    <w:rsid w:val="005101AB"/>
    <w:rsid w:val="00510894"/>
    <w:rsid w:val="00510F61"/>
    <w:rsid w:val="00511149"/>
    <w:rsid w:val="00511609"/>
    <w:rsid w:val="005126D8"/>
    <w:rsid w:val="00512705"/>
    <w:rsid w:val="00512E0D"/>
    <w:rsid w:val="005132B0"/>
    <w:rsid w:val="005132CD"/>
    <w:rsid w:val="0051365D"/>
    <w:rsid w:val="00513664"/>
    <w:rsid w:val="0051374B"/>
    <w:rsid w:val="00513CDB"/>
    <w:rsid w:val="00514759"/>
    <w:rsid w:val="00514B2F"/>
    <w:rsid w:val="00514B4E"/>
    <w:rsid w:val="00514CDB"/>
    <w:rsid w:val="00515974"/>
    <w:rsid w:val="00516129"/>
    <w:rsid w:val="00517060"/>
    <w:rsid w:val="005171BD"/>
    <w:rsid w:val="00517E3E"/>
    <w:rsid w:val="0052030E"/>
    <w:rsid w:val="00521625"/>
    <w:rsid w:val="00522576"/>
    <w:rsid w:val="005225C2"/>
    <w:rsid w:val="00522DF8"/>
    <w:rsid w:val="0052362B"/>
    <w:rsid w:val="005237CC"/>
    <w:rsid w:val="00523887"/>
    <w:rsid w:val="00523B7F"/>
    <w:rsid w:val="0052400A"/>
    <w:rsid w:val="00524047"/>
    <w:rsid w:val="0052415E"/>
    <w:rsid w:val="005246D8"/>
    <w:rsid w:val="00524F60"/>
    <w:rsid w:val="005250A6"/>
    <w:rsid w:val="00525306"/>
    <w:rsid w:val="00525417"/>
    <w:rsid w:val="005254AE"/>
    <w:rsid w:val="00525CF9"/>
    <w:rsid w:val="00525E5D"/>
    <w:rsid w:val="005265CD"/>
    <w:rsid w:val="00526653"/>
    <w:rsid w:val="00526E32"/>
    <w:rsid w:val="00526E4F"/>
    <w:rsid w:val="00527C33"/>
    <w:rsid w:val="00530068"/>
    <w:rsid w:val="00530689"/>
    <w:rsid w:val="005307DA"/>
    <w:rsid w:val="00530C8D"/>
    <w:rsid w:val="00530E8C"/>
    <w:rsid w:val="005311F4"/>
    <w:rsid w:val="00532375"/>
    <w:rsid w:val="005323A1"/>
    <w:rsid w:val="005323EE"/>
    <w:rsid w:val="00532483"/>
    <w:rsid w:val="00532518"/>
    <w:rsid w:val="005327F2"/>
    <w:rsid w:val="00532A6D"/>
    <w:rsid w:val="00532E95"/>
    <w:rsid w:val="00533385"/>
    <w:rsid w:val="00533D22"/>
    <w:rsid w:val="00533D8D"/>
    <w:rsid w:val="00534217"/>
    <w:rsid w:val="005349E8"/>
    <w:rsid w:val="00534B08"/>
    <w:rsid w:val="00534D65"/>
    <w:rsid w:val="00534E6C"/>
    <w:rsid w:val="005350B7"/>
    <w:rsid w:val="005365A7"/>
    <w:rsid w:val="0053679F"/>
    <w:rsid w:val="00536B05"/>
    <w:rsid w:val="00537063"/>
    <w:rsid w:val="00537350"/>
    <w:rsid w:val="005379DD"/>
    <w:rsid w:val="00540313"/>
    <w:rsid w:val="00540486"/>
    <w:rsid w:val="005405B3"/>
    <w:rsid w:val="0054067D"/>
    <w:rsid w:val="00540BB8"/>
    <w:rsid w:val="00540EF5"/>
    <w:rsid w:val="00540EFB"/>
    <w:rsid w:val="00541178"/>
    <w:rsid w:val="0054117A"/>
    <w:rsid w:val="005417B7"/>
    <w:rsid w:val="0054270D"/>
    <w:rsid w:val="00542BBA"/>
    <w:rsid w:val="00542E9D"/>
    <w:rsid w:val="00542F42"/>
    <w:rsid w:val="0054394F"/>
    <w:rsid w:val="00543AA2"/>
    <w:rsid w:val="00543BAB"/>
    <w:rsid w:val="00544479"/>
    <w:rsid w:val="0054496E"/>
    <w:rsid w:val="00544B71"/>
    <w:rsid w:val="00544DCD"/>
    <w:rsid w:val="005455C8"/>
    <w:rsid w:val="005455D9"/>
    <w:rsid w:val="00545846"/>
    <w:rsid w:val="00545EED"/>
    <w:rsid w:val="00546027"/>
    <w:rsid w:val="005462D7"/>
    <w:rsid w:val="005467A5"/>
    <w:rsid w:val="00546AFA"/>
    <w:rsid w:val="0054701A"/>
    <w:rsid w:val="00547394"/>
    <w:rsid w:val="00547F29"/>
    <w:rsid w:val="00547F6F"/>
    <w:rsid w:val="00550630"/>
    <w:rsid w:val="00550F9A"/>
    <w:rsid w:val="00551218"/>
    <w:rsid w:val="00551443"/>
    <w:rsid w:val="00551D9B"/>
    <w:rsid w:val="005528E1"/>
    <w:rsid w:val="00553A56"/>
    <w:rsid w:val="00553C19"/>
    <w:rsid w:val="005548AD"/>
    <w:rsid w:val="005559B2"/>
    <w:rsid w:val="005560F1"/>
    <w:rsid w:val="00556458"/>
    <w:rsid w:val="00556915"/>
    <w:rsid w:val="00556DC6"/>
    <w:rsid w:val="005573A0"/>
    <w:rsid w:val="00557AB7"/>
    <w:rsid w:val="00557CAF"/>
    <w:rsid w:val="00560092"/>
    <w:rsid w:val="0056036E"/>
    <w:rsid w:val="00560484"/>
    <w:rsid w:val="0056137F"/>
    <w:rsid w:val="005614B0"/>
    <w:rsid w:val="005614BC"/>
    <w:rsid w:val="005614E7"/>
    <w:rsid w:val="005617EF"/>
    <w:rsid w:val="00562246"/>
    <w:rsid w:val="0056389D"/>
    <w:rsid w:val="00563A63"/>
    <w:rsid w:val="00563ABD"/>
    <w:rsid w:val="00564AB1"/>
    <w:rsid w:val="0056523B"/>
    <w:rsid w:val="00565443"/>
    <w:rsid w:val="005654F4"/>
    <w:rsid w:val="0056572A"/>
    <w:rsid w:val="00565D9A"/>
    <w:rsid w:val="00566329"/>
    <w:rsid w:val="005663B5"/>
    <w:rsid w:val="00566D7C"/>
    <w:rsid w:val="00566E85"/>
    <w:rsid w:val="00567364"/>
    <w:rsid w:val="00567530"/>
    <w:rsid w:val="0056758D"/>
    <w:rsid w:val="00567B78"/>
    <w:rsid w:val="00567CA6"/>
    <w:rsid w:val="005701FF"/>
    <w:rsid w:val="0057049B"/>
    <w:rsid w:val="005704CC"/>
    <w:rsid w:val="005711F1"/>
    <w:rsid w:val="00571BC2"/>
    <w:rsid w:val="00572006"/>
    <w:rsid w:val="00572977"/>
    <w:rsid w:val="00572FE9"/>
    <w:rsid w:val="005730F7"/>
    <w:rsid w:val="005744B3"/>
    <w:rsid w:val="00574C41"/>
    <w:rsid w:val="005751F0"/>
    <w:rsid w:val="005757B0"/>
    <w:rsid w:val="00576B58"/>
    <w:rsid w:val="00576B70"/>
    <w:rsid w:val="0057722B"/>
    <w:rsid w:val="005773AB"/>
    <w:rsid w:val="00577B12"/>
    <w:rsid w:val="005800E7"/>
    <w:rsid w:val="00580296"/>
    <w:rsid w:val="005802A0"/>
    <w:rsid w:val="005804B8"/>
    <w:rsid w:val="00580DF7"/>
    <w:rsid w:val="00580FA0"/>
    <w:rsid w:val="005810E9"/>
    <w:rsid w:val="0058129A"/>
    <w:rsid w:val="005817F9"/>
    <w:rsid w:val="00581B6B"/>
    <w:rsid w:val="00581FB5"/>
    <w:rsid w:val="00582966"/>
    <w:rsid w:val="00582A3E"/>
    <w:rsid w:val="00583417"/>
    <w:rsid w:val="00583F81"/>
    <w:rsid w:val="005843E3"/>
    <w:rsid w:val="005852A8"/>
    <w:rsid w:val="005852E4"/>
    <w:rsid w:val="00585C87"/>
    <w:rsid w:val="0058600F"/>
    <w:rsid w:val="0058624C"/>
    <w:rsid w:val="005865FB"/>
    <w:rsid w:val="00586A99"/>
    <w:rsid w:val="005875AD"/>
    <w:rsid w:val="00587C20"/>
    <w:rsid w:val="00591665"/>
    <w:rsid w:val="00591B98"/>
    <w:rsid w:val="00591F01"/>
    <w:rsid w:val="00591F84"/>
    <w:rsid w:val="00592ABA"/>
    <w:rsid w:val="00592AE0"/>
    <w:rsid w:val="00592D15"/>
    <w:rsid w:val="00592DEB"/>
    <w:rsid w:val="0059301C"/>
    <w:rsid w:val="0059329F"/>
    <w:rsid w:val="005936F1"/>
    <w:rsid w:val="0059381F"/>
    <w:rsid w:val="005938F7"/>
    <w:rsid w:val="00593E8D"/>
    <w:rsid w:val="00593F32"/>
    <w:rsid w:val="00594009"/>
    <w:rsid w:val="00594991"/>
    <w:rsid w:val="00596770"/>
    <w:rsid w:val="00596CB5"/>
    <w:rsid w:val="00597171"/>
    <w:rsid w:val="005972C9"/>
    <w:rsid w:val="00597976"/>
    <w:rsid w:val="00597BC4"/>
    <w:rsid w:val="005A02DB"/>
    <w:rsid w:val="005A059E"/>
    <w:rsid w:val="005A082A"/>
    <w:rsid w:val="005A0CF7"/>
    <w:rsid w:val="005A10D6"/>
    <w:rsid w:val="005A140A"/>
    <w:rsid w:val="005A18D3"/>
    <w:rsid w:val="005A1960"/>
    <w:rsid w:val="005A255D"/>
    <w:rsid w:val="005A2B41"/>
    <w:rsid w:val="005A3331"/>
    <w:rsid w:val="005A355D"/>
    <w:rsid w:val="005A3639"/>
    <w:rsid w:val="005A3661"/>
    <w:rsid w:val="005A3771"/>
    <w:rsid w:val="005A384B"/>
    <w:rsid w:val="005A4174"/>
    <w:rsid w:val="005A51B1"/>
    <w:rsid w:val="005A5414"/>
    <w:rsid w:val="005A57E5"/>
    <w:rsid w:val="005A6A49"/>
    <w:rsid w:val="005A6C12"/>
    <w:rsid w:val="005A6C8D"/>
    <w:rsid w:val="005A7284"/>
    <w:rsid w:val="005A7E90"/>
    <w:rsid w:val="005B0288"/>
    <w:rsid w:val="005B0837"/>
    <w:rsid w:val="005B09C4"/>
    <w:rsid w:val="005B14E1"/>
    <w:rsid w:val="005B16CF"/>
    <w:rsid w:val="005B1D41"/>
    <w:rsid w:val="005B22CD"/>
    <w:rsid w:val="005B24A8"/>
    <w:rsid w:val="005B3107"/>
    <w:rsid w:val="005B394F"/>
    <w:rsid w:val="005B3AEE"/>
    <w:rsid w:val="005B3B42"/>
    <w:rsid w:val="005B3D0B"/>
    <w:rsid w:val="005B4031"/>
    <w:rsid w:val="005B45A0"/>
    <w:rsid w:val="005B477D"/>
    <w:rsid w:val="005B4CEC"/>
    <w:rsid w:val="005B4F2B"/>
    <w:rsid w:val="005B5151"/>
    <w:rsid w:val="005B5169"/>
    <w:rsid w:val="005B55A7"/>
    <w:rsid w:val="005B55C6"/>
    <w:rsid w:val="005B55CD"/>
    <w:rsid w:val="005B589B"/>
    <w:rsid w:val="005B5FAA"/>
    <w:rsid w:val="005B6E2A"/>
    <w:rsid w:val="005B7677"/>
    <w:rsid w:val="005B76BD"/>
    <w:rsid w:val="005B7B43"/>
    <w:rsid w:val="005B7D76"/>
    <w:rsid w:val="005C0009"/>
    <w:rsid w:val="005C0310"/>
    <w:rsid w:val="005C06A4"/>
    <w:rsid w:val="005C089A"/>
    <w:rsid w:val="005C0BF6"/>
    <w:rsid w:val="005C1552"/>
    <w:rsid w:val="005C1877"/>
    <w:rsid w:val="005C18F3"/>
    <w:rsid w:val="005C1BFD"/>
    <w:rsid w:val="005C2A7C"/>
    <w:rsid w:val="005C2B27"/>
    <w:rsid w:val="005C4057"/>
    <w:rsid w:val="005C4571"/>
    <w:rsid w:val="005C4E3D"/>
    <w:rsid w:val="005C4F99"/>
    <w:rsid w:val="005C5906"/>
    <w:rsid w:val="005C5B48"/>
    <w:rsid w:val="005C5BA0"/>
    <w:rsid w:val="005C6181"/>
    <w:rsid w:val="005C6CA1"/>
    <w:rsid w:val="005C6F62"/>
    <w:rsid w:val="005C7075"/>
    <w:rsid w:val="005C7528"/>
    <w:rsid w:val="005C7DF2"/>
    <w:rsid w:val="005D097B"/>
    <w:rsid w:val="005D0B0A"/>
    <w:rsid w:val="005D0CAB"/>
    <w:rsid w:val="005D0F35"/>
    <w:rsid w:val="005D119B"/>
    <w:rsid w:val="005D1572"/>
    <w:rsid w:val="005D1909"/>
    <w:rsid w:val="005D1DC5"/>
    <w:rsid w:val="005D22FF"/>
    <w:rsid w:val="005D2883"/>
    <w:rsid w:val="005D2B52"/>
    <w:rsid w:val="005D3F84"/>
    <w:rsid w:val="005D41C3"/>
    <w:rsid w:val="005D437D"/>
    <w:rsid w:val="005D4A85"/>
    <w:rsid w:val="005D5411"/>
    <w:rsid w:val="005D5607"/>
    <w:rsid w:val="005D5628"/>
    <w:rsid w:val="005D5B12"/>
    <w:rsid w:val="005D6AC4"/>
    <w:rsid w:val="005D6DC0"/>
    <w:rsid w:val="005D6EAA"/>
    <w:rsid w:val="005D6EDD"/>
    <w:rsid w:val="005D6EDE"/>
    <w:rsid w:val="005E0230"/>
    <w:rsid w:val="005E04D6"/>
    <w:rsid w:val="005E0D93"/>
    <w:rsid w:val="005E0F42"/>
    <w:rsid w:val="005E134E"/>
    <w:rsid w:val="005E18AC"/>
    <w:rsid w:val="005E1963"/>
    <w:rsid w:val="005E22F8"/>
    <w:rsid w:val="005E288B"/>
    <w:rsid w:val="005E3D7B"/>
    <w:rsid w:val="005E3E23"/>
    <w:rsid w:val="005E40B5"/>
    <w:rsid w:val="005E4567"/>
    <w:rsid w:val="005E494F"/>
    <w:rsid w:val="005E4D07"/>
    <w:rsid w:val="005E5588"/>
    <w:rsid w:val="005E595C"/>
    <w:rsid w:val="005E5D31"/>
    <w:rsid w:val="005E5EDD"/>
    <w:rsid w:val="005E6152"/>
    <w:rsid w:val="005E7166"/>
    <w:rsid w:val="005E77B4"/>
    <w:rsid w:val="005E780F"/>
    <w:rsid w:val="005F015D"/>
    <w:rsid w:val="005F037A"/>
    <w:rsid w:val="005F1273"/>
    <w:rsid w:val="005F19F7"/>
    <w:rsid w:val="005F1C27"/>
    <w:rsid w:val="005F204B"/>
    <w:rsid w:val="005F211C"/>
    <w:rsid w:val="005F2365"/>
    <w:rsid w:val="005F2EAE"/>
    <w:rsid w:val="005F50FC"/>
    <w:rsid w:val="005F532E"/>
    <w:rsid w:val="005F56D2"/>
    <w:rsid w:val="005F5708"/>
    <w:rsid w:val="005F5D32"/>
    <w:rsid w:val="005F5DA8"/>
    <w:rsid w:val="005F6B12"/>
    <w:rsid w:val="005F6B32"/>
    <w:rsid w:val="005F6EE2"/>
    <w:rsid w:val="005F70F9"/>
    <w:rsid w:val="005F73AE"/>
    <w:rsid w:val="0060098C"/>
    <w:rsid w:val="00600B5F"/>
    <w:rsid w:val="0060116B"/>
    <w:rsid w:val="00601524"/>
    <w:rsid w:val="00601EEA"/>
    <w:rsid w:val="00602CE9"/>
    <w:rsid w:val="00603331"/>
    <w:rsid w:val="0060357C"/>
    <w:rsid w:val="00603A0B"/>
    <w:rsid w:val="00603AEC"/>
    <w:rsid w:val="00604130"/>
    <w:rsid w:val="00604C84"/>
    <w:rsid w:val="00604FB5"/>
    <w:rsid w:val="006051A9"/>
    <w:rsid w:val="006053ED"/>
    <w:rsid w:val="0060588E"/>
    <w:rsid w:val="00605E55"/>
    <w:rsid w:val="00606369"/>
    <w:rsid w:val="00606A3A"/>
    <w:rsid w:val="00606A45"/>
    <w:rsid w:val="00606EA3"/>
    <w:rsid w:val="006070D2"/>
    <w:rsid w:val="0060758A"/>
    <w:rsid w:val="006078A6"/>
    <w:rsid w:val="00610010"/>
    <w:rsid w:val="006102C5"/>
    <w:rsid w:val="00611087"/>
    <w:rsid w:val="006114B5"/>
    <w:rsid w:val="00612841"/>
    <w:rsid w:val="0061312E"/>
    <w:rsid w:val="006141DA"/>
    <w:rsid w:val="00614305"/>
    <w:rsid w:val="0061480F"/>
    <w:rsid w:val="006149DD"/>
    <w:rsid w:val="00614EF7"/>
    <w:rsid w:val="00614F7B"/>
    <w:rsid w:val="00615268"/>
    <w:rsid w:val="00615436"/>
    <w:rsid w:val="00615AD9"/>
    <w:rsid w:val="00615D77"/>
    <w:rsid w:val="00615F49"/>
    <w:rsid w:val="00616585"/>
    <w:rsid w:val="00616A1A"/>
    <w:rsid w:val="006171AE"/>
    <w:rsid w:val="006171DB"/>
    <w:rsid w:val="0061747C"/>
    <w:rsid w:val="00617658"/>
    <w:rsid w:val="0062013A"/>
    <w:rsid w:val="006205D6"/>
    <w:rsid w:val="00620AE8"/>
    <w:rsid w:val="00620B30"/>
    <w:rsid w:val="00621AF2"/>
    <w:rsid w:val="00622326"/>
    <w:rsid w:val="006226C1"/>
    <w:rsid w:val="006227D6"/>
    <w:rsid w:val="00622FFA"/>
    <w:rsid w:val="0062320A"/>
    <w:rsid w:val="0062342D"/>
    <w:rsid w:val="00623684"/>
    <w:rsid w:val="00623F4C"/>
    <w:rsid w:val="00624081"/>
    <w:rsid w:val="00624295"/>
    <w:rsid w:val="0062437A"/>
    <w:rsid w:val="00624C8C"/>
    <w:rsid w:val="00624EBD"/>
    <w:rsid w:val="006256E0"/>
    <w:rsid w:val="00625DB8"/>
    <w:rsid w:val="00625DD1"/>
    <w:rsid w:val="00625ECE"/>
    <w:rsid w:val="006266EC"/>
    <w:rsid w:val="00626786"/>
    <w:rsid w:val="00626E6B"/>
    <w:rsid w:val="00626E89"/>
    <w:rsid w:val="006271FF"/>
    <w:rsid w:val="00627532"/>
    <w:rsid w:val="0063001F"/>
    <w:rsid w:val="006303F2"/>
    <w:rsid w:val="006308D0"/>
    <w:rsid w:val="00631050"/>
    <w:rsid w:val="0063151E"/>
    <w:rsid w:val="00631C6B"/>
    <w:rsid w:val="00631FFB"/>
    <w:rsid w:val="00633116"/>
    <w:rsid w:val="00633AD8"/>
    <w:rsid w:val="00633D2F"/>
    <w:rsid w:val="00634219"/>
    <w:rsid w:val="00634342"/>
    <w:rsid w:val="00634E48"/>
    <w:rsid w:val="006355E8"/>
    <w:rsid w:val="00635AD9"/>
    <w:rsid w:val="00635DE9"/>
    <w:rsid w:val="00636344"/>
    <w:rsid w:val="0063663C"/>
    <w:rsid w:val="0063689A"/>
    <w:rsid w:val="00636DC7"/>
    <w:rsid w:val="0063736C"/>
    <w:rsid w:val="0063772B"/>
    <w:rsid w:val="0064009B"/>
    <w:rsid w:val="00640869"/>
    <w:rsid w:val="00640BE4"/>
    <w:rsid w:val="00641004"/>
    <w:rsid w:val="006412BE"/>
    <w:rsid w:val="0064142E"/>
    <w:rsid w:val="006417DE"/>
    <w:rsid w:val="0064191F"/>
    <w:rsid w:val="006426EB"/>
    <w:rsid w:val="00642E1D"/>
    <w:rsid w:val="006431C1"/>
    <w:rsid w:val="00643DBB"/>
    <w:rsid w:val="0064440F"/>
    <w:rsid w:val="00645BDA"/>
    <w:rsid w:val="006464D5"/>
    <w:rsid w:val="00646A15"/>
    <w:rsid w:val="00646A5A"/>
    <w:rsid w:val="00647174"/>
    <w:rsid w:val="00647A89"/>
    <w:rsid w:val="006503D4"/>
    <w:rsid w:val="00650969"/>
    <w:rsid w:val="00650987"/>
    <w:rsid w:val="00651644"/>
    <w:rsid w:val="00651B8E"/>
    <w:rsid w:val="00651C23"/>
    <w:rsid w:val="00652E71"/>
    <w:rsid w:val="00653571"/>
    <w:rsid w:val="00653B82"/>
    <w:rsid w:val="00654564"/>
    <w:rsid w:val="00655B64"/>
    <w:rsid w:val="00656075"/>
    <w:rsid w:val="006566CE"/>
    <w:rsid w:val="0065697E"/>
    <w:rsid w:val="00656FAA"/>
    <w:rsid w:val="00660082"/>
    <w:rsid w:val="00660494"/>
    <w:rsid w:val="006605A3"/>
    <w:rsid w:val="006608B0"/>
    <w:rsid w:val="00660D76"/>
    <w:rsid w:val="0066141D"/>
    <w:rsid w:val="00661C71"/>
    <w:rsid w:val="006620B6"/>
    <w:rsid w:val="00662141"/>
    <w:rsid w:val="006631F1"/>
    <w:rsid w:val="00663866"/>
    <w:rsid w:val="00663ECF"/>
    <w:rsid w:val="00664662"/>
    <w:rsid w:val="0066502D"/>
    <w:rsid w:val="00666316"/>
    <w:rsid w:val="006664FD"/>
    <w:rsid w:val="006667A3"/>
    <w:rsid w:val="006678BA"/>
    <w:rsid w:val="00667E80"/>
    <w:rsid w:val="00670399"/>
    <w:rsid w:val="0067095D"/>
    <w:rsid w:val="00670EAF"/>
    <w:rsid w:val="0067105B"/>
    <w:rsid w:val="006716B0"/>
    <w:rsid w:val="00671AF3"/>
    <w:rsid w:val="00671C05"/>
    <w:rsid w:val="00672706"/>
    <w:rsid w:val="006729A3"/>
    <w:rsid w:val="00672CE0"/>
    <w:rsid w:val="00672D5B"/>
    <w:rsid w:val="0067374D"/>
    <w:rsid w:val="00673945"/>
    <w:rsid w:val="006745CB"/>
    <w:rsid w:val="00674836"/>
    <w:rsid w:val="006749A4"/>
    <w:rsid w:val="0067502D"/>
    <w:rsid w:val="00675316"/>
    <w:rsid w:val="00675527"/>
    <w:rsid w:val="00675BFC"/>
    <w:rsid w:val="0067675A"/>
    <w:rsid w:val="00676D6F"/>
    <w:rsid w:val="00676DA1"/>
    <w:rsid w:val="006772F3"/>
    <w:rsid w:val="00677A5B"/>
    <w:rsid w:val="00677C1F"/>
    <w:rsid w:val="00677D00"/>
    <w:rsid w:val="00680129"/>
    <w:rsid w:val="00680D7B"/>
    <w:rsid w:val="00681E27"/>
    <w:rsid w:val="00681E9D"/>
    <w:rsid w:val="00682446"/>
    <w:rsid w:val="00682985"/>
    <w:rsid w:val="00682CCB"/>
    <w:rsid w:val="006836A3"/>
    <w:rsid w:val="006837D0"/>
    <w:rsid w:val="00683E5F"/>
    <w:rsid w:val="00683F84"/>
    <w:rsid w:val="006847EE"/>
    <w:rsid w:val="006848EE"/>
    <w:rsid w:val="00684DD3"/>
    <w:rsid w:val="00684FE1"/>
    <w:rsid w:val="0068589D"/>
    <w:rsid w:val="00685A8C"/>
    <w:rsid w:val="0068661A"/>
    <w:rsid w:val="006872A2"/>
    <w:rsid w:val="006876A1"/>
    <w:rsid w:val="00687CB3"/>
    <w:rsid w:val="00690101"/>
    <w:rsid w:val="00690865"/>
    <w:rsid w:val="00690ED8"/>
    <w:rsid w:val="006913AC"/>
    <w:rsid w:val="00691910"/>
    <w:rsid w:val="006919DD"/>
    <w:rsid w:val="006927C7"/>
    <w:rsid w:val="006929D7"/>
    <w:rsid w:val="0069333B"/>
    <w:rsid w:val="00693365"/>
    <w:rsid w:val="00696677"/>
    <w:rsid w:val="00696798"/>
    <w:rsid w:val="006968EA"/>
    <w:rsid w:val="00696CB4"/>
    <w:rsid w:val="006974E5"/>
    <w:rsid w:val="006975E2"/>
    <w:rsid w:val="006A03C6"/>
    <w:rsid w:val="006A0660"/>
    <w:rsid w:val="006A0A3A"/>
    <w:rsid w:val="006A0CA9"/>
    <w:rsid w:val="006A0E38"/>
    <w:rsid w:val="006A21A5"/>
    <w:rsid w:val="006A22C9"/>
    <w:rsid w:val="006A3091"/>
    <w:rsid w:val="006A42A0"/>
    <w:rsid w:val="006A4324"/>
    <w:rsid w:val="006A4735"/>
    <w:rsid w:val="006A5251"/>
    <w:rsid w:val="006A52D7"/>
    <w:rsid w:val="006A5592"/>
    <w:rsid w:val="006A57DA"/>
    <w:rsid w:val="006A59DF"/>
    <w:rsid w:val="006A5A97"/>
    <w:rsid w:val="006A5C66"/>
    <w:rsid w:val="006A5ED3"/>
    <w:rsid w:val="006A6545"/>
    <w:rsid w:val="006A6A78"/>
    <w:rsid w:val="006A713D"/>
    <w:rsid w:val="006A7392"/>
    <w:rsid w:val="006B0444"/>
    <w:rsid w:val="006B06A2"/>
    <w:rsid w:val="006B0C37"/>
    <w:rsid w:val="006B135C"/>
    <w:rsid w:val="006B1431"/>
    <w:rsid w:val="006B17FC"/>
    <w:rsid w:val="006B1E9E"/>
    <w:rsid w:val="006B20E8"/>
    <w:rsid w:val="006B327B"/>
    <w:rsid w:val="006B3354"/>
    <w:rsid w:val="006B34FA"/>
    <w:rsid w:val="006B3A81"/>
    <w:rsid w:val="006B3E07"/>
    <w:rsid w:val="006B3E8B"/>
    <w:rsid w:val="006B4019"/>
    <w:rsid w:val="006B4FD4"/>
    <w:rsid w:val="006B51CD"/>
    <w:rsid w:val="006B52A0"/>
    <w:rsid w:val="006B5FD2"/>
    <w:rsid w:val="006B69C4"/>
    <w:rsid w:val="006B6E26"/>
    <w:rsid w:val="006B753E"/>
    <w:rsid w:val="006B7A5E"/>
    <w:rsid w:val="006B7D73"/>
    <w:rsid w:val="006B7E5A"/>
    <w:rsid w:val="006C0141"/>
    <w:rsid w:val="006C01BB"/>
    <w:rsid w:val="006C0366"/>
    <w:rsid w:val="006C06A5"/>
    <w:rsid w:val="006C0865"/>
    <w:rsid w:val="006C19F7"/>
    <w:rsid w:val="006C1A73"/>
    <w:rsid w:val="006C230D"/>
    <w:rsid w:val="006C2761"/>
    <w:rsid w:val="006C2831"/>
    <w:rsid w:val="006C3136"/>
    <w:rsid w:val="006C31B2"/>
    <w:rsid w:val="006C3388"/>
    <w:rsid w:val="006C36CF"/>
    <w:rsid w:val="006C3E46"/>
    <w:rsid w:val="006C5ABE"/>
    <w:rsid w:val="006C6082"/>
    <w:rsid w:val="006C645A"/>
    <w:rsid w:val="006C6665"/>
    <w:rsid w:val="006C6CEE"/>
    <w:rsid w:val="006C6FC3"/>
    <w:rsid w:val="006C7A90"/>
    <w:rsid w:val="006C7B1E"/>
    <w:rsid w:val="006C7E84"/>
    <w:rsid w:val="006D0227"/>
    <w:rsid w:val="006D032F"/>
    <w:rsid w:val="006D0512"/>
    <w:rsid w:val="006D15F6"/>
    <w:rsid w:val="006D1663"/>
    <w:rsid w:val="006D19B9"/>
    <w:rsid w:val="006D2C85"/>
    <w:rsid w:val="006D305A"/>
    <w:rsid w:val="006D3331"/>
    <w:rsid w:val="006D34A6"/>
    <w:rsid w:val="006D35C2"/>
    <w:rsid w:val="006D374A"/>
    <w:rsid w:val="006D3959"/>
    <w:rsid w:val="006D3B51"/>
    <w:rsid w:val="006D4134"/>
    <w:rsid w:val="006D427C"/>
    <w:rsid w:val="006D44AA"/>
    <w:rsid w:val="006D55FC"/>
    <w:rsid w:val="006D575C"/>
    <w:rsid w:val="006D5FB7"/>
    <w:rsid w:val="006D6E3B"/>
    <w:rsid w:val="006D7264"/>
    <w:rsid w:val="006D75CF"/>
    <w:rsid w:val="006D794D"/>
    <w:rsid w:val="006D7A4D"/>
    <w:rsid w:val="006E05A4"/>
    <w:rsid w:val="006E0A6B"/>
    <w:rsid w:val="006E1781"/>
    <w:rsid w:val="006E17F3"/>
    <w:rsid w:val="006E1D23"/>
    <w:rsid w:val="006E1EB2"/>
    <w:rsid w:val="006E2A56"/>
    <w:rsid w:val="006E2DE2"/>
    <w:rsid w:val="006E3134"/>
    <w:rsid w:val="006E339E"/>
    <w:rsid w:val="006E3FC6"/>
    <w:rsid w:val="006E40F0"/>
    <w:rsid w:val="006E48E3"/>
    <w:rsid w:val="006E4C8C"/>
    <w:rsid w:val="006E4F71"/>
    <w:rsid w:val="006E5440"/>
    <w:rsid w:val="006E5EB3"/>
    <w:rsid w:val="006E652E"/>
    <w:rsid w:val="006E6C79"/>
    <w:rsid w:val="006E708B"/>
    <w:rsid w:val="006E7148"/>
    <w:rsid w:val="006E73E5"/>
    <w:rsid w:val="006E7636"/>
    <w:rsid w:val="006E776F"/>
    <w:rsid w:val="006E77EE"/>
    <w:rsid w:val="006F03BB"/>
    <w:rsid w:val="006F0638"/>
    <w:rsid w:val="006F09CC"/>
    <w:rsid w:val="006F0B78"/>
    <w:rsid w:val="006F0F81"/>
    <w:rsid w:val="006F11E0"/>
    <w:rsid w:val="006F1401"/>
    <w:rsid w:val="006F1795"/>
    <w:rsid w:val="006F19F0"/>
    <w:rsid w:val="006F2195"/>
    <w:rsid w:val="006F3002"/>
    <w:rsid w:val="006F358A"/>
    <w:rsid w:val="006F3734"/>
    <w:rsid w:val="006F3C2D"/>
    <w:rsid w:val="006F3E0C"/>
    <w:rsid w:val="006F48AF"/>
    <w:rsid w:val="006F4AA4"/>
    <w:rsid w:val="006F4B61"/>
    <w:rsid w:val="006F4D13"/>
    <w:rsid w:val="006F5243"/>
    <w:rsid w:val="006F5314"/>
    <w:rsid w:val="006F59AD"/>
    <w:rsid w:val="006F5C72"/>
    <w:rsid w:val="006F5EFB"/>
    <w:rsid w:val="006F63D5"/>
    <w:rsid w:val="006F645A"/>
    <w:rsid w:val="006F6531"/>
    <w:rsid w:val="006F6853"/>
    <w:rsid w:val="006F73BE"/>
    <w:rsid w:val="006F7BAD"/>
    <w:rsid w:val="00700859"/>
    <w:rsid w:val="00701415"/>
    <w:rsid w:val="0070161B"/>
    <w:rsid w:val="0070174D"/>
    <w:rsid w:val="0070348E"/>
    <w:rsid w:val="007037F7"/>
    <w:rsid w:val="00703AF0"/>
    <w:rsid w:val="00703ECF"/>
    <w:rsid w:val="00703EDE"/>
    <w:rsid w:val="007044CE"/>
    <w:rsid w:val="00704857"/>
    <w:rsid w:val="00704A51"/>
    <w:rsid w:val="007059B7"/>
    <w:rsid w:val="00705E03"/>
    <w:rsid w:val="00706AA0"/>
    <w:rsid w:val="00706EB2"/>
    <w:rsid w:val="0070701F"/>
    <w:rsid w:val="0070710F"/>
    <w:rsid w:val="007071F8"/>
    <w:rsid w:val="0070726A"/>
    <w:rsid w:val="0070730C"/>
    <w:rsid w:val="00707915"/>
    <w:rsid w:val="00707ADD"/>
    <w:rsid w:val="007104D2"/>
    <w:rsid w:val="007105AA"/>
    <w:rsid w:val="00712105"/>
    <w:rsid w:val="00712565"/>
    <w:rsid w:val="00712DD2"/>
    <w:rsid w:val="00713638"/>
    <w:rsid w:val="00713658"/>
    <w:rsid w:val="0071431F"/>
    <w:rsid w:val="00714479"/>
    <w:rsid w:val="007148F5"/>
    <w:rsid w:val="00714A26"/>
    <w:rsid w:val="00714DD5"/>
    <w:rsid w:val="00714EE4"/>
    <w:rsid w:val="00715A13"/>
    <w:rsid w:val="00716E1D"/>
    <w:rsid w:val="007171B0"/>
    <w:rsid w:val="007177AE"/>
    <w:rsid w:val="00717A3C"/>
    <w:rsid w:val="00717B7C"/>
    <w:rsid w:val="00717FCE"/>
    <w:rsid w:val="007203B8"/>
    <w:rsid w:val="007206BB"/>
    <w:rsid w:val="0072091E"/>
    <w:rsid w:val="00720A21"/>
    <w:rsid w:val="00721647"/>
    <w:rsid w:val="00721B9C"/>
    <w:rsid w:val="00721F62"/>
    <w:rsid w:val="00722159"/>
    <w:rsid w:val="00722EB1"/>
    <w:rsid w:val="0072315E"/>
    <w:rsid w:val="00723286"/>
    <w:rsid w:val="0072391F"/>
    <w:rsid w:val="007245D7"/>
    <w:rsid w:val="007247A1"/>
    <w:rsid w:val="0072492C"/>
    <w:rsid w:val="00724F22"/>
    <w:rsid w:val="0072542F"/>
    <w:rsid w:val="00725608"/>
    <w:rsid w:val="00725EF3"/>
    <w:rsid w:val="007260FB"/>
    <w:rsid w:val="00726643"/>
    <w:rsid w:val="00726992"/>
    <w:rsid w:val="00726DBB"/>
    <w:rsid w:val="00726EAB"/>
    <w:rsid w:val="00727189"/>
    <w:rsid w:val="0073001B"/>
    <w:rsid w:val="0073028B"/>
    <w:rsid w:val="00730C9C"/>
    <w:rsid w:val="007312F6"/>
    <w:rsid w:val="0073183F"/>
    <w:rsid w:val="00731D43"/>
    <w:rsid w:val="00732C9C"/>
    <w:rsid w:val="00733D8A"/>
    <w:rsid w:val="00733F44"/>
    <w:rsid w:val="007343B6"/>
    <w:rsid w:val="00734FA3"/>
    <w:rsid w:val="00735187"/>
    <w:rsid w:val="0073527C"/>
    <w:rsid w:val="00735494"/>
    <w:rsid w:val="007370F2"/>
    <w:rsid w:val="007375A3"/>
    <w:rsid w:val="0073797D"/>
    <w:rsid w:val="0074014E"/>
    <w:rsid w:val="007401D1"/>
    <w:rsid w:val="00740AEE"/>
    <w:rsid w:val="00741306"/>
    <w:rsid w:val="00741DB5"/>
    <w:rsid w:val="007424A1"/>
    <w:rsid w:val="00742E38"/>
    <w:rsid w:val="0074319C"/>
    <w:rsid w:val="00743643"/>
    <w:rsid w:val="00743C31"/>
    <w:rsid w:val="00744686"/>
    <w:rsid w:val="0074479D"/>
    <w:rsid w:val="007447B1"/>
    <w:rsid w:val="007447DC"/>
    <w:rsid w:val="00744C74"/>
    <w:rsid w:val="00745ADF"/>
    <w:rsid w:val="00746882"/>
    <w:rsid w:val="00747DFC"/>
    <w:rsid w:val="00747E2B"/>
    <w:rsid w:val="007507DD"/>
    <w:rsid w:val="00751A78"/>
    <w:rsid w:val="00751B67"/>
    <w:rsid w:val="00752059"/>
    <w:rsid w:val="007528B6"/>
    <w:rsid w:val="00752944"/>
    <w:rsid w:val="007529FC"/>
    <w:rsid w:val="00753267"/>
    <w:rsid w:val="00753BDF"/>
    <w:rsid w:val="00753BE5"/>
    <w:rsid w:val="00754775"/>
    <w:rsid w:val="00754876"/>
    <w:rsid w:val="00754B11"/>
    <w:rsid w:val="00754C29"/>
    <w:rsid w:val="00754E62"/>
    <w:rsid w:val="00755469"/>
    <w:rsid w:val="007556CF"/>
    <w:rsid w:val="0075609D"/>
    <w:rsid w:val="00756266"/>
    <w:rsid w:val="0075689E"/>
    <w:rsid w:val="007568FC"/>
    <w:rsid w:val="00757213"/>
    <w:rsid w:val="00757456"/>
    <w:rsid w:val="007608CF"/>
    <w:rsid w:val="00760C48"/>
    <w:rsid w:val="00761009"/>
    <w:rsid w:val="007610B8"/>
    <w:rsid w:val="007611F7"/>
    <w:rsid w:val="00761BCC"/>
    <w:rsid w:val="00761C44"/>
    <w:rsid w:val="00761D12"/>
    <w:rsid w:val="007622DD"/>
    <w:rsid w:val="007623B5"/>
    <w:rsid w:val="007626E3"/>
    <w:rsid w:val="007629F5"/>
    <w:rsid w:val="00762E22"/>
    <w:rsid w:val="00762FFB"/>
    <w:rsid w:val="00763F60"/>
    <w:rsid w:val="00764579"/>
    <w:rsid w:val="007645D7"/>
    <w:rsid w:val="0076469F"/>
    <w:rsid w:val="0076471C"/>
    <w:rsid w:val="00765212"/>
    <w:rsid w:val="007657AD"/>
    <w:rsid w:val="00765C6C"/>
    <w:rsid w:val="007665FF"/>
    <w:rsid w:val="00766603"/>
    <w:rsid w:val="00766644"/>
    <w:rsid w:val="007667A2"/>
    <w:rsid w:val="0076713E"/>
    <w:rsid w:val="007700AF"/>
    <w:rsid w:val="0077026C"/>
    <w:rsid w:val="0077036D"/>
    <w:rsid w:val="00770F82"/>
    <w:rsid w:val="00771664"/>
    <w:rsid w:val="00771F15"/>
    <w:rsid w:val="0077255E"/>
    <w:rsid w:val="00773DFC"/>
    <w:rsid w:val="00774FC0"/>
    <w:rsid w:val="00775A20"/>
    <w:rsid w:val="00775E07"/>
    <w:rsid w:val="00775FD3"/>
    <w:rsid w:val="00775FFF"/>
    <w:rsid w:val="00776141"/>
    <w:rsid w:val="00776405"/>
    <w:rsid w:val="00776707"/>
    <w:rsid w:val="007768B4"/>
    <w:rsid w:val="00776DCC"/>
    <w:rsid w:val="00777980"/>
    <w:rsid w:val="00777BCF"/>
    <w:rsid w:val="00777DEA"/>
    <w:rsid w:val="00777E1C"/>
    <w:rsid w:val="00777F24"/>
    <w:rsid w:val="00780C0E"/>
    <w:rsid w:val="00780D5D"/>
    <w:rsid w:val="00781030"/>
    <w:rsid w:val="00781530"/>
    <w:rsid w:val="0078205D"/>
    <w:rsid w:val="0078269D"/>
    <w:rsid w:val="00783303"/>
    <w:rsid w:val="00783589"/>
    <w:rsid w:val="00783860"/>
    <w:rsid w:val="0078398D"/>
    <w:rsid w:val="00783BF6"/>
    <w:rsid w:val="00783E9B"/>
    <w:rsid w:val="007842DA"/>
    <w:rsid w:val="00784657"/>
    <w:rsid w:val="0078471F"/>
    <w:rsid w:val="00784A77"/>
    <w:rsid w:val="007852C5"/>
    <w:rsid w:val="00785A5A"/>
    <w:rsid w:val="0078683E"/>
    <w:rsid w:val="00787667"/>
    <w:rsid w:val="00787826"/>
    <w:rsid w:val="00787995"/>
    <w:rsid w:val="0079195E"/>
    <w:rsid w:val="0079269E"/>
    <w:rsid w:val="00793598"/>
    <w:rsid w:val="0079430B"/>
    <w:rsid w:val="00794315"/>
    <w:rsid w:val="0079450D"/>
    <w:rsid w:val="00794E7D"/>
    <w:rsid w:val="007954B5"/>
    <w:rsid w:val="00795C80"/>
    <w:rsid w:val="007962EA"/>
    <w:rsid w:val="00796760"/>
    <w:rsid w:val="00796C90"/>
    <w:rsid w:val="00796F73"/>
    <w:rsid w:val="0079748A"/>
    <w:rsid w:val="007979F1"/>
    <w:rsid w:val="007A072E"/>
    <w:rsid w:val="007A13D2"/>
    <w:rsid w:val="007A1A8C"/>
    <w:rsid w:val="007A1B2A"/>
    <w:rsid w:val="007A1C17"/>
    <w:rsid w:val="007A23ED"/>
    <w:rsid w:val="007A28B7"/>
    <w:rsid w:val="007A2DEE"/>
    <w:rsid w:val="007A2E37"/>
    <w:rsid w:val="007A31BD"/>
    <w:rsid w:val="007A3781"/>
    <w:rsid w:val="007A38C4"/>
    <w:rsid w:val="007A3A67"/>
    <w:rsid w:val="007A3EC7"/>
    <w:rsid w:val="007A4000"/>
    <w:rsid w:val="007A4259"/>
    <w:rsid w:val="007A4556"/>
    <w:rsid w:val="007A4A33"/>
    <w:rsid w:val="007A4CE7"/>
    <w:rsid w:val="007A577E"/>
    <w:rsid w:val="007A5E9A"/>
    <w:rsid w:val="007A62B4"/>
    <w:rsid w:val="007A6932"/>
    <w:rsid w:val="007A7497"/>
    <w:rsid w:val="007A77BF"/>
    <w:rsid w:val="007B02F7"/>
    <w:rsid w:val="007B0891"/>
    <w:rsid w:val="007B0C0C"/>
    <w:rsid w:val="007B0D11"/>
    <w:rsid w:val="007B1225"/>
    <w:rsid w:val="007B1502"/>
    <w:rsid w:val="007B1581"/>
    <w:rsid w:val="007B16C2"/>
    <w:rsid w:val="007B17AE"/>
    <w:rsid w:val="007B1A68"/>
    <w:rsid w:val="007B1EAD"/>
    <w:rsid w:val="007B22D4"/>
    <w:rsid w:val="007B2FDB"/>
    <w:rsid w:val="007B3000"/>
    <w:rsid w:val="007B36ED"/>
    <w:rsid w:val="007B43F8"/>
    <w:rsid w:val="007B45CF"/>
    <w:rsid w:val="007B4C81"/>
    <w:rsid w:val="007B4E27"/>
    <w:rsid w:val="007B528E"/>
    <w:rsid w:val="007B62ED"/>
    <w:rsid w:val="007B6311"/>
    <w:rsid w:val="007B7186"/>
    <w:rsid w:val="007B72B5"/>
    <w:rsid w:val="007B7DEF"/>
    <w:rsid w:val="007C04C5"/>
    <w:rsid w:val="007C05B5"/>
    <w:rsid w:val="007C0DA0"/>
    <w:rsid w:val="007C187B"/>
    <w:rsid w:val="007C1B27"/>
    <w:rsid w:val="007C2593"/>
    <w:rsid w:val="007C2805"/>
    <w:rsid w:val="007C306D"/>
    <w:rsid w:val="007C31E9"/>
    <w:rsid w:val="007C33BD"/>
    <w:rsid w:val="007C45E2"/>
    <w:rsid w:val="007C4A58"/>
    <w:rsid w:val="007C4B16"/>
    <w:rsid w:val="007C4F02"/>
    <w:rsid w:val="007C5005"/>
    <w:rsid w:val="007C5968"/>
    <w:rsid w:val="007C5FB4"/>
    <w:rsid w:val="007C60CE"/>
    <w:rsid w:val="007C6480"/>
    <w:rsid w:val="007C6D18"/>
    <w:rsid w:val="007C71EC"/>
    <w:rsid w:val="007C7B9B"/>
    <w:rsid w:val="007C7F58"/>
    <w:rsid w:val="007D05FB"/>
    <w:rsid w:val="007D06C3"/>
    <w:rsid w:val="007D0D69"/>
    <w:rsid w:val="007D0FBB"/>
    <w:rsid w:val="007D1326"/>
    <w:rsid w:val="007D17CB"/>
    <w:rsid w:val="007D1CC4"/>
    <w:rsid w:val="007D2D46"/>
    <w:rsid w:val="007D31E8"/>
    <w:rsid w:val="007D38DC"/>
    <w:rsid w:val="007D427D"/>
    <w:rsid w:val="007D4558"/>
    <w:rsid w:val="007D46D8"/>
    <w:rsid w:val="007D4BD6"/>
    <w:rsid w:val="007D4CBD"/>
    <w:rsid w:val="007D4DFB"/>
    <w:rsid w:val="007D52E1"/>
    <w:rsid w:val="007D55D2"/>
    <w:rsid w:val="007D59B1"/>
    <w:rsid w:val="007D5F0B"/>
    <w:rsid w:val="007D64C2"/>
    <w:rsid w:val="007D6E3A"/>
    <w:rsid w:val="007D71A1"/>
    <w:rsid w:val="007D72B1"/>
    <w:rsid w:val="007D74D5"/>
    <w:rsid w:val="007D778B"/>
    <w:rsid w:val="007D790E"/>
    <w:rsid w:val="007D7CDC"/>
    <w:rsid w:val="007D7E5C"/>
    <w:rsid w:val="007E018E"/>
    <w:rsid w:val="007E0413"/>
    <w:rsid w:val="007E0414"/>
    <w:rsid w:val="007E0723"/>
    <w:rsid w:val="007E0F14"/>
    <w:rsid w:val="007E1023"/>
    <w:rsid w:val="007E1226"/>
    <w:rsid w:val="007E13EA"/>
    <w:rsid w:val="007E1705"/>
    <w:rsid w:val="007E1A79"/>
    <w:rsid w:val="007E1BB4"/>
    <w:rsid w:val="007E2464"/>
    <w:rsid w:val="007E2504"/>
    <w:rsid w:val="007E2768"/>
    <w:rsid w:val="007E2AE2"/>
    <w:rsid w:val="007E2CDB"/>
    <w:rsid w:val="007E31DC"/>
    <w:rsid w:val="007E3D5F"/>
    <w:rsid w:val="007E4300"/>
    <w:rsid w:val="007E47CD"/>
    <w:rsid w:val="007E4854"/>
    <w:rsid w:val="007E49F3"/>
    <w:rsid w:val="007E551F"/>
    <w:rsid w:val="007E638E"/>
    <w:rsid w:val="007E703C"/>
    <w:rsid w:val="007E7451"/>
    <w:rsid w:val="007E7870"/>
    <w:rsid w:val="007F045E"/>
    <w:rsid w:val="007F0D97"/>
    <w:rsid w:val="007F1125"/>
    <w:rsid w:val="007F149B"/>
    <w:rsid w:val="007F1A37"/>
    <w:rsid w:val="007F1D18"/>
    <w:rsid w:val="007F24F9"/>
    <w:rsid w:val="007F2A42"/>
    <w:rsid w:val="007F2DF1"/>
    <w:rsid w:val="007F3055"/>
    <w:rsid w:val="007F3638"/>
    <w:rsid w:val="007F372D"/>
    <w:rsid w:val="007F384B"/>
    <w:rsid w:val="007F3AFB"/>
    <w:rsid w:val="007F3DD3"/>
    <w:rsid w:val="007F43E0"/>
    <w:rsid w:val="007F45EA"/>
    <w:rsid w:val="007F45F9"/>
    <w:rsid w:val="007F60E0"/>
    <w:rsid w:val="007F63E5"/>
    <w:rsid w:val="007F6CC2"/>
    <w:rsid w:val="007F7016"/>
    <w:rsid w:val="007F7B53"/>
    <w:rsid w:val="007F7CF4"/>
    <w:rsid w:val="007F7D50"/>
    <w:rsid w:val="00800302"/>
    <w:rsid w:val="00800BA6"/>
    <w:rsid w:val="00801114"/>
    <w:rsid w:val="0080123B"/>
    <w:rsid w:val="008013A5"/>
    <w:rsid w:val="0080171C"/>
    <w:rsid w:val="008021C7"/>
    <w:rsid w:val="00802806"/>
    <w:rsid w:val="00802933"/>
    <w:rsid w:val="00803A9A"/>
    <w:rsid w:val="00804DA7"/>
    <w:rsid w:val="00805156"/>
    <w:rsid w:val="00805C46"/>
    <w:rsid w:val="00805ECA"/>
    <w:rsid w:val="00807D58"/>
    <w:rsid w:val="008106DC"/>
    <w:rsid w:val="00810ED3"/>
    <w:rsid w:val="00811ADA"/>
    <w:rsid w:val="0081237A"/>
    <w:rsid w:val="00812AA9"/>
    <w:rsid w:val="00812FF3"/>
    <w:rsid w:val="0081300F"/>
    <w:rsid w:val="00813D0E"/>
    <w:rsid w:val="00814A49"/>
    <w:rsid w:val="00815898"/>
    <w:rsid w:val="00815EFE"/>
    <w:rsid w:val="00816172"/>
    <w:rsid w:val="00816231"/>
    <w:rsid w:val="00816E12"/>
    <w:rsid w:val="00816F92"/>
    <w:rsid w:val="00817158"/>
    <w:rsid w:val="00817414"/>
    <w:rsid w:val="008208D9"/>
    <w:rsid w:val="00820FFD"/>
    <w:rsid w:val="00821D7D"/>
    <w:rsid w:val="0082204F"/>
    <w:rsid w:val="00822394"/>
    <w:rsid w:val="008235B2"/>
    <w:rsid w:val="0082385F"/>
    <w:rsid w:val="00823B32"/>
    <w:rsid w:val="00823DDC"/>
    <w:rsid w:val="00823FCE"/>
    <w:rsid w:val="008248EE"/>
    <w:rsid w:val="00824B25"/>
    <w:rsid w:val="00825B8B"/>
    <w:rsid w:val="00825F82"/>
    <w:rsid w:val="00826344"/>
    <w:rsid w:val="0082694D"/>
    <w:rsid w:val="00826A60"/>
    <w:rsid w:val="00827148"/>
    <w:rsid w:val="00827B1D"/>
    <w:rsid w:val="00827BA1"/>
    <w:rsid w:val="00827D6D"/>
    <w:rsid w:val="0083017D"/>
    <w:rsid w:val="008302B6"/>
    <w:rsid w:val="0083091A"/>
    <w:rsid w:val="00830E47"/>
    <w:rsid w:val="00830FF7"/>
    <w:rsid w:val="00831640"/>
    <w:rsid w:val="008318F3"/>
    <w:rsid w:val="00831EB3"/>
    <w:rsid w:val="00831F78"/>
    <w:rsid w:val="00833F99"/>
    <w:rsid w:val="00834946"/>
    <w:rsid w:val="00835162"/>
    <w:rsid w:val="00835675"/>
    <w:rsid w:val="008357CA"/>
    <w:rsid w:val="00835A76"/>
    <w:rsid w:val="00836FE0"/>
    <w:rsid w:val="00837245"/>
    <w:rsid w:val="008378FE"/>
    <w:rsid w:val="00837EEB"/>
    <w:rsid w:val="008401B5"/>
    <w:rsid w:val="00840A3D"/>
    <w:rsid w:val="00840BC2"/>
    <w:rsid w:val="008411F4"/>
    <w:rsid w:val="00841345"/>
    <w:rsid w:val="008421FC"/>
    <w:rsid w:val="008422B6"/>
    <w:rsid w:val="008427AF"/>
    <w:rsid w:val="00842970"/>
    <w:rsid w:val="008429BC"/>
    <w:rsid w:val="00843509"/>
    <w:rsid w:val="00843AD1"/>
    <w:rsid w:val="00843CE8"/>
    <w:rsid w:val="00844841"/>
    <w:rsid w:val="00844873"/>
    <w:rsid w:val="00844F83"/>
    <w:rsid w:val="00844FD0"/>
    <w:rsid w:val="00845463"/>
    <w:rsid w:val="00845CC7"/>
    <w:rsid w:val="008466E7"/>
    <w:rsid w:val="008477A4"/>
    <w:rsid w:val="00847D06"/>
    <w:rsid w:val="008501BB"/>
    <w:rsid w:val="0085105C"/>
    <w:rsid w:val="008513FF"/>
    <w:rsid w:val="008519B1"/>
    <w:rsid w:val="00851CC0"/>
    <w:rsid w:val="008524CF"/>
    <w:rsid w:val="008525B2"/>
    <w:rsid w:val="00852664"/>
    <w:rsid w:val="00852714"/>
    <w:rsid w:val="008534AA"/>
    <w:rsid w:val="00853886"/>
    <w:rsid w:val="00853F92"/>
    <w:rsid w:val="00854B47"/>
    <w:rsid w:val="00854DDD"/>
    <w:rsid w:val="008551AF"/>
    <w:rsid w:val="008552F9"/>
    <w:rsid w:val="00855890"/>
    <w:rsid w:val="00855A84"/>
    <w:rsid w:val="00855B12"/>
    <w:rsid w:val="00855DD8"/>
    <w:rsid w:val="00856822"/>
    <w:rsid w:val="0085729D"/>
    <w:rsid w:val="00857A77"/>
    <w:rsid w:val="00857B77"/>
    <w:rsid w:val="00860629"/>
    <w:rsid w:val="00860935"/>
    <w:rsid w:val="00861053"/>
    <w:rsid w:val="00861600"/>
    <w:rsid w:val="00861713"/>
    <w:rsid w:val="00862249"/>
    <w:rsid w:val="0086297E"/>
    <w:rsid w:val="00863080"/>
    <w:rsid w:val="00863399"/>
    <w:rsid w:val="008648E2"/>
    <w:rsid w:val="008656B3"/>
    <w:rsid w:val="008659DC"/>
    <w:rsid w:val="00866124"/>
    <w:rsid w:val="00866DFF"/>
    <w:rsid w:val="00866E00"/>
    <w:rsid w:val="00867D4C"/>
    <w:rsid w:val="008700E8"/>
    <w:rsid w:val="00870117"/>
    <w:rsid w:val="00870248"/>
    <w:rsid w:val="00870330"/>
    <w:rsid w:val="008705BF"/>
    <w:rsid w:val="008723D1"/>
    <w:rsid w:val="008726EF"/>
    <w:rsid w:val="00872C6C"/>
    <w:rsid w:val="00873012"/>
    <w:rsid w:val="00873219"/>
    <w:rsid w:val="00873576"/>
    <w:rsid w:val="00873DB2"/>
    <w:rsid w:val="0087428B"/>
    <w:rsid w:val="0087465C"/>
    <w:rsid w:val="00874D0D"/>
    <w:rsid w:val="008757FE"/>
    <w:rsid w:val="00875AF0"/>
    <w:rsid w:val="00876269"/>
    <w:rsid w:val="00876F30"/>
    <w:rsid w:val="00877135"/>
    <w:rsid w:val="00877139"/>
    <w:rsid w:val="0087777C"/>
    <w:rsid w:val="00877CCD"/>
    <w:rsid w:val="00880FB4"/>
    <w:rsid w:val="008821B8"/>
    <w:rsid w:val="008822EE"/>
    <w:rsid w:val="008824C5"/>
    <w:rsid w:val="00882815"/>
    <w:rsid w:val="00882B85"/>
    <w:rsid w:val="008830E9"/>
    <w:rsid w:val="0088351C"/>
    <w:rsid w:val="00883B8F"/>
    <w:rsid w:val="00883BE6"/>
    <w:rsid w:val="00884543"/>
    <w:rsid w:val="008846CA"/>
    <w:rsid w:val="00884D6A"/>
    <w:rsid w:val="0088566B"/>
    <w:rsid w:val="00885983"/>
    <w:rsid w:val="008859ED"/>
    <w:rsid w:val="0088679C"/>
    <w:rsid w:val="00886AA7"/>
    <w:rsid w:val="00887072"/>
    <w:rsid w:val="008876A3"/>
    <w:rsid w:val="00887CA0"/>
    <w:rsid w:val="008907A3"/>
    <w:rsid w:val="00890A43"/>
    <w:rsid w:val="00890A49"/>
    <w:rsid w:val="00890AA8"/>
    <w:rsid w:val="00891795"/>
    <w:rsid w:val="00891885"/>
    <w:rsid w:val="00891952"/>
    <w:rsid w:val="00891C81"/>
    <w:rsid w:val="008924C5"/>
    <w:rsid w:val="00892967"/>
    <w:rsid w:val="00892A75"/>
    <w:rsid w:val="00892D42"/>
    <w:rsid w:val="00892E76"/>
    <w:rsid w:val="00893645"/>
    <w:rsid w:val="00893AC9"/>
    <w:rsid w:val="00893D52"/>
    <w:rsid w:val="00895247"/>
    <w:rsid w:val="0089641A"/>
    <w:rsid w:val="008965CF"/>
    <w:rsid w:val="00896858"/>
    <w:rsid w:val="00896C0B"/>
    <w:rsid w:val="00897158"/>
    <w:rsid w:val="00897DBB"/>
    <w:rsid w:val="008A0559"/>
    <w:rsid w:val="008A1DBC"/>
    <w:rsid w:val="008A1E94"/>
    <w:rsid w:val="008A2255"/>
    <w:rsid w:val="008A253E"/>
    <w:rsid w:val="008A2699"/>
    <w:rsid w:val="008A2919"/>
    <w:rsid w:val="008A2B02"/>
    <w:rsid w:val="008A3A36"/>
    <w:rsid w:val="008A4089"/>
    <w:rsid w:val="008A47F1"/>
    <w:rsid w:val="008A4BA9"/>
    <w:rsid w:val="008A504B"/>
    <w:rsid w:val="008A534F"/>
    <w:rsid w:val="008A569D"/>
    <w:rsid w:val="008A571A"/>
    <w:rsid w:val="008A5F63"/>
    <w:rsid w:val="008A63BD"/>
    <w:rsid w:val="008A6A3B"/>
    <w:rsid w:val="008A7227"/>
    <w:rsid w:val="008A7A49"/>
    <w:rsid w:val="008B0551"/>
    <w:rsid w:val="008B0B75"/>
    <w:rsid w:val="008B0CE1"/>
    <w:rsid w:val="008B10EB"/>
    <w:rsid w:val="008B1F67"/>
    <w:rsid w:val="008B2176"/>
    <w:rsid w:val="008B2325"/>
    <w:rsid w:val="008B32FF"/>
    <w:rsid w:val="008B351E"/>
    <w:rsid w:val="008B3BEF"/>
    <w:rsid w:val="008B3C51"/>
    <w:rsid w:val="008B3C7F"/>
    <w:rsid w:val="008B4095"/>
    <w:rsid w:val="008B44FD"/>
    <w:rsid w:val="008B5263"/>
    <w:rsid w:val="008B5900"/>
    <w:rsid w:val="008B5F54"/>
    <w:rsid w:val="008B5F87"/>
    <w:rsid w:val="008B66D0"/>
    <w:rsid w:val="008B7073"/>
    <w:rsid w:val="008B7AD3"/>
    <w:rsid w:val="008C0095"/>
    <w:rsid w:val="008C0301"/>
    <w:rsid w:val="008C0A0F"/>
    <w:rsid w:val="008C0EB8"/>
    <w:rsid w:val="008C1327"/>
    <w:rsid w:val="008C1745"/>
    <w:rsid w:val="008C1755"/>
    <w:rsid w:val="008C295D"/>
    <w:rsid w:val="008C2B03"/>
    <w:rsid w:val="008C2BD2"/>
    <w:rsid w:val="008C2E2D"/>
    <w:rsid w:val="008C2F01"/>
    <w:rsid w:val="008C36C5"/>
    <w:rsid w:val="008C382B"/>
    <w:rsid w:val="008C3D0F"/>
    <w:rsid w:val="008C3D43"/>
    <w:rsid w:val="008C3D53"/>
    <w:rsid w:val="008C3DA6"/>
    <w:rsid w:val="008C3FD3"/>
    <w:rsid w:val="008C44D8"/>
    <w:rsid w:val="008C47BF"/>
    <w:rsid w:val="008C47C6"/>
    <w:rsid w:val="008C5041"/>
    <w:rsid w:val="008C54F9"/>
    <w:rsid w:val="008C5608"/>
    <w:rsid w:val="008C5C35"/>
    <w:rsid w:val="008C6028"/>
    <w:rsid w:val="008C6186"/>
    <w:rsid w:val="008C64ED"/>
    <w:rsid w:val="008C652C"/>
    <w:rsid w:val="008C68C2"/>
    <w:rsid w:val="008C69FF"/>
    <w:rsid w:val="008C6B2B"/>
    <w:rsid w:val="008C6E60"/>
    <w:rsid w:val="008C6EBA"/>
    <w:rsid w:val="008C76EA"/>
    <w:rsid w:val="008C7F06"/>
    <w:rsid w:val="008D02AA"/>
    <w:rsid w:val="008D0D23"/>
    <w:rsid w:val="008D0F84"/>
    <w:rsid w:val="008D1440"/>
    <w:rsid w:val="008D151C"/>
    <w:rsid w:val="008D15B7"/>
    <w:rsid w:val="008D18E7"/>
    <w:rsid w:val="008D19F4"/>
    <w:rsid w:val="008D1AA4"/>
    <w:rsid w:val="008D200C"/>
    <w:rsid w:val="008D2AFF"/>
    <w:rsid w:val="008D3867"/>
    <w:rsid w:val="008D3C1E"/>
    <w:rsid w:val="008D423D"/>
    <w:rsid w:val="008D43BB"/>
    <w:rsid w:val="008D4A26"/>
    <w:rsid w:val="008D4BB1"/>
    <w:rsid w:val="008D506D"/>
    <w:rsid w:val="008D50B4"/>
    <w:rsid w:val="008D5489"/>
    <w:rsid w:val="008D5A9C"/>
    <w:rsid w:val="008D5C51"/>
    <w:rsid w:val="008D65EF"/>
    <w:rsid w:val="008D7385"/>
    <w:rsid w:val="008D761F"/>
    <w:rsid w:val="008D796C"/>
    <w:rsid w:val="008E0071"/>
    <w:rsid w:val="008E0185"/>
    <w:rsid w:val="008E0535"/>
    <w:rsid w:val="008E07B1"/>
    <w:rsid w:val="008E0C90"/>
    <w:rsid w:val="008E16E6"/>
    <w:rsid w:val="008E1E60"/>
    <w:rsid w:val="008E21E0"/>
    <w:rsid w:val="008E2704"/>
    <w:rsid w:val="008E38E8"/>
    <w:rsid w:val="008E4490"/>
    <w:rsid w:val="008E4678"/>
    <w:rsid w:val="008E4A86"/>
    <w:rsid w:val="008E4BD9"/>
    <w:rsid w:val="008E4C22"/>
    <w:rsid w:val="008E4D8C"/>
    <w:rsid w:val="008E5229"/>
    <w:rsid w:val="008E527E"/>
    <w:rsid w:val="008E5AB6"/>
    <w:rsid w:val="008E6C75"/>
    <w:rsid w:val="008E6D48"/>
    <w:rsid w:val="008E70AA"/>
    <w:rsid w:val="008E7402"/>
    <w:rsid w:val="008F0108"/>
    <w:rsid w:val="008F073E"/>
    <w:rsid w:val="008F1C30"/>
    <w:rsid w:val="008F2DAD"/>
    <w:rsid w:val="008F3F9A"/>
    <w:rsid w:val="008F400A"/>
    <w:rsid w:val="008F474B"/>
    <w:rsid w:val="008F4960"/>
    <w:rsid w:val="008F5481"/>
    <w:rsid w:val="008F60FB"/>
    <w:rsid w:val="008F6546"/>
    <w:rsid w:val="008F6609"/>
    <w:rsid w:val="008F6B48"/>
    <w:rsid w:val="008F6C72"/>
    <w:rsid w:val="008F6FA6"/>
    <w:rsid w:val="008F6FE2"/>
    <w:rsid w:val="008F739F"/>
    <w:rsid w:val="008F7CBC"/>
    <w:rsid w:val="008F7DE4"/>
    <w:rsid w:val="0090022A"/>
    <w:rsid w:val="009008D9"/>
    <w:rsid w:val="00900A27"/>
    <w:rsid w:val="00900C1D"/>
    <w:rsid w:val="00900CCC"/>
    <w:rsid w:val="00901067"/>
    <w:rsid w:val="00901875"/>
    <w:rsid w:val="00901AA4"/>
    <w:rsid w:val="00902548"/>
    <w:rsid w:val="00902937"/>
    <w:rsid w:val="00903007"/>
    <w:rsid w:val="009034D9"/>
    <w:rsid w:val="009035B3"/>
    <w:rsid w:val="009037F9"/>
    <w:rsid w:val="00903964"/>
    <w:rsid w:val="00903ACE"/>
    <w:rsid w:val="00903BF3"/>
    <w:rsid w:val="00903C70"/>
    <w:rsid w:val="009042F7"/>
    <w:rsid w:val="00904828"/>
    <w:rsid w:val="009049A8"/>
    <w:rsid w:val="00904A4F"/>
    <w:rsid w:val="0090563C"/>
    <w:rsid w:val="00905688"/>
    <w:rsid w:val="00905F0D"/>
    <w:rsid w:val="0090607E"/>
    <w:rsid w:val="009074C1"/>
    <w:rsid w:val="00907A0B"/>
    <w:rsid w:val="00907A7E"/>
    <w:rsid w:val="00907AF1"/>
    <w:rsid w:val="0091047A"/>
    <w:rsid w:val="009104DC"/>
    <w:rsid w:val="00910935"/>
    <w:rsid w:val="009109B0"/>
    <w:rsid w:val="00910CDC"/>
    <w:rsid w:val="0091110C"/>
    <w:rsid w:val="00911E37"/>
    <w:rsid w:val="00912334"/>
    <w:rsid w:val="009124AB"/>
    <w:rsid w:val="0091265A"/>
    <w:rsid w:val="00913190"/>
    <w:rsid w:val="009139F6"/>
    <w:rsid w:val="00913F72"/>
    <w:rsid w:val="0091413D"/>
    <w:rsid w:val="009147C1"/>
    <w:rsid w:val="00914983"/>
    <w:rsid w:val="00914D91"/>
    <w:rsid w:val="00915302"/>
    <w:rsid w:val="0091592F"/>
    <w:rsid w:val="00916801"/>
    <w:rsid w:val="0091707B"/>
    <w:rsid w:val="009174A2"/>
    <w:rsid w:val="00917B92"/>
    <w:rsid w:val="00917C86"/>
    <w:rsid w:val="00917D7E"/>
    <w:rsid w:val="00921313"/>
    <w:rsid w:val="00921D5E"/>
    <w:rsid w:val="00922113"/>
    <w:rsid w:val="00922D89"/>
    <w:rsid w:val="00923722"/>
    <w:rsid w:val="009239B3"/>
    <w:rsid w:val="00923DC8"/>
    <w:rsid w:val="00923EFF"/>
    <w:rsid w:val="00924086"/>
    <w:rsid w:val="0092447E"/>
    <w:rsid w:val="0092487A"/>
    <w:rsid w:val="0092497C"/>
    <w:rsid w:val="00924F3D"/>
    <w:rsid w:val="00925177"/>
    <w:rsid w:val="00925A2D"/>
    <w:rsid w:val="0092660C"/>
    <w:rsid w:val="00926D0B"/>
    <w:rsid w:val="009276F6"/>
    <w:rsid w:val="00927F81"/>
    <w:rsid w:val="009309FF"/>
    <w:rsid w:val="00930B10"/>
    <w:rsid w:val="00930B7F"/>
    <w:rsid w:val="00930BD6"/>
    <w:rsid w:val="00930FF3"/>
    <w:rsid w:val="009314BB"/>
    <w:rsid w:val="00931E2A"/>
    <w:rsid w:val="00932221"/>
    <w:rsid w:val="009331FC"/>
    <w:rsid w:val="0093347F"/>
    <w:rsid w:val="00933485"/>
    <w:rsid w:val="0093429F"/>
    <w:rsid w:val="009356E0"/>
    <w:rsid w:val="00935F56"/>
    <w:rsid w:val="00936002"/>
    <w:rsid w:val="00936402"/>
    <w:rsid w:val="00936600"/>
    <w:rsid w:val="00936630"/>
    <w:rsid w:val="00936641"/>
    <w:rsid w:val="00936A09"/>
    <w:rsid w:val="00937683"/>
    <w:rsid w:val="0093784B"/>
    <w:rsid w:val="00937A60"/>
    <w:rsid w:val="00937AF1"/>
    <w:rsid w:val="0094067D"/>
    <w:rsid w:val="0094072E"/>
    <w:rsid w:val="00940B7B"/>
    <w:rsid w:val="0094101A"/>
    <w:rsid w:val="009410E2"/>
    <w:rsid w:val="009415CB"/>
    <w:rsid w:val="00941794"/>
    <w:rsid w:val="00941B8E"/>
    <w:rsid w:val="00941DBA"/>
    <w:rsid w:val="00941E27"/>
    <w:rsid w:val="00942228"/>
    <w:rsid w:val="00942251"/>
    <w:rsid w:val="009427A4"/>
    <w:rsid w:val="00943308"/>
    <w:rsid w:val="009436ED"/>
    <w:rsid w:val="00944314"/>
    <w:rsid w:val="0094477B"/>
    <w:rsid w:val="00944A8E"/>
    <w:rsid w:val="00945514"/>
    <w:rsid w:val="00945E81"/>
    <w:rsid w:val="009463F7"/>
    <w:rsid w:val="00946436"/>
    <w:rsid w:val="00946843"/>
    <w:rsid w:val="0094694D"/>
    <w:rsid w:val="009475F4"/>
    <w:rsid w:val="00947612"/>
    <w:rsid w:val="009479F2"/>
    <w:rsid w:val="00947C2A"/>
    <w:rsid w:val="00947CF1"/>
    <w:rsid w:val="00947E67"/>
    <w:rsid w:val="009502FF"/>
    <w:rsid w:val="0095065C"/>
    <w:rsid w:val="00950903"/>
    <w:rsid w:val="0095092F"/>
    <w:rsid w:val="009512FE"/>
    <w:rsid w:val="00951B41"/>
    <w:rsid w:val="009522B9"/>
    <w:rsid w:val="009523CE"/>
    <w:rsid w:val="00952C38"/>
    <w:rsid w:val="009534A2"/>
    <w:rsid w:val="00953663"/>
    <w:rsid w:val="00954F61"/>
    <w:rsid w:val="0095503A"/>
    <w:rsid w:val="009556D2"/>
    <w:rsid w:val="0095591A"/>
    <w:rsid w:val="00955D87"/>
    <w:rsid w:val="00956D67"/>
    <w:rsid w:val="00957029"/>
    <w:rsid w:val="009579DF"/>
    <w:rsid w:val="00960448"/>
    <w:rsid w:val="009609C9"/>
    <w:rsid w:val="00960A06"/>
    <w:rsid w:val="00960E23"/>
    <w:rsid w:val="00960FEC"/>
    <w:rsid w:val="0096117A"/>
    <w:rsid w:val="00961291"/>
    <w:rsid w:val="00961BA5"/>
    <w:rsid w:val="00961E2B"/>
    <w:rsid w:val="009620EC"/>
    <w:rsid w:val="0096296B"/>
    <w:rsid w:val="00963188"/>
    <w:rsid w:val="009636E9"/>
    <w:rsid w:val="0096476A"/>
    <w:rsid w:val="009648FF"/>
    <w:rsid w:val="009655B2"/>
    <w:rsid w:val="00965D66"/>
    <w:rsid w:val="00966C0E"/>
    <w:rsid w:val="0096756B"/>
    <w:rsid w:val="009675BC"/>
    <w:rsid w:val="009675FE"/>
    <w:rsid w:val="00967678"/>
    <w:rsid w:val="00967EC0"/>
    <w:rsid w:val="00967FAD"/>
    <w:rsid w:val="009701DC"/>
    <w:rsid w:val="009705CA"/>
    <w:rsid w:val="009706E9"/>
    <w:rsid w:val="00970A85"/>
    <w:rsid w:val="009711F0"/>
    <w:rsid w:val="0097249D"/>
    <w:rsid w:val="009738C9"/>
    <w:rsid w:val="009738CA"/>
    <w:rsid w:val="00973D6E"/>
    <w:rsid w:val="00973DC3"/>
    <w:rsid w:val="00973EFA"/>
    <w:rsid w:val="009743CB"/>
    <w:rsid w:val="00974D40"/>
    <w:rsid w:val="00974E2D"/>
    <w:rsid w:val="0097562E"/>
    <w:rsid w:val="009757E9"/>
    <w:rsid w:val="00975B84"/>
    <w:rsid w:val="00975CFF"/>
    <w:rsid w:val="00975E1B"/>
    <w:rsid w:val="00976952"/>
    <w:rsid w:val="00976A78"/>
    <w:rsid w:val="00977033"/>
    <w:rsid w:val="00977384"/>
    <w:rsid w:val="00977717"/>
    <w:rsid w:val="00977A60"/>
    <w:rsid w:val="0098044D"/>
    <w:rsid w:val="00980792"/>
    <w:rsid w:val="00980B7B"/>
    <w:rsid w:val="00980DBE"/>
    <w:rsid w:val="009815D9"/>
    <w:rsid w:val="00981C9F"/>
    <w:rsid w:val="00981EEC"/>
    <w:rsid w:val="0098276A"/>
    <w:rsid w:val="00982C1E"/>
    <w:rsid w:val="00982DA7"/>
    <w:rsid w:val="00983006"/>
    <w:rsid w:val="00983226"/>
    <w:rsid w:val="00983B72"/>
    <w:rsid w:val="009841EF"/>
    <w:rsid w:val="00984465"/>
    <w:rsid w:val="009846E0"/>
    <w:rsid w:val="009855C6"/>
    <w:rsid w:val="009856FF"/>
    <w:rsid w:val="00985D57"/>
    <w:rsid w:val="009862E8"/>
    <w:rsid w:val="00986ED0"/>
    <w:rsid w:val="00987F96"/>
    <w:rsid w:val="009900FC"/>
    <w:rsid w:val="00990510"/>
    <w:rsid w:val="009907CE"/>
    <w:rsid w:val="00990CB9"/>
    <w:rsid w:val="00990CD2"/>
    <w:rsid w:val="00991FA0"/>
    <w:rsid w:val="009929A9"/>
    <w:rsid w:val="00993212"/>
    <w:rsid w:val="0099422F"/>
    <w:rsid w:val="009946A8"/>
    <w:rsid w:val="00994B18"/>
    <w:rsid w:val="00994DEB"/>
    <w:rsid w:val="00995256"/>
    <w:rsid w:val="009958BD"/>
    <w:rsid w:val="00995AA6"/>
    <w:rsid w:val="00995DFC"/>
    <w:rsid w:val="00996568"/>
    <w:rsid w:val="009975E3"/>
    <w:rsid w:val="00997913"/>
    <w:rsid w:val="009A0306"/>
    <w:rsid w:val="009A05F1"/>
    <w:rsid w:val="009A107D"/>
    <w:rsid w:val="009A145B"/>
    <w:rsid w:val="009A1C91"/>
    <w:rsid w:val="009A217B"/>
    <w:rsid w:val="009A218C"/>
    <w:rsid w:val="009A23FF"/>
    <w:rsid w:val="009A2BA7"/>
    <w:rsid w:val="009A2EB5"/>
    <w:rsid w:val="009A3817"/>
    <w:rsid w:val="009A38D6"/>
    <w:rsid w:val="009A392E"/>
    <w:rsid w:val="009A3B1E"/>
    <w:rsid w:val="009A4258"/>
    <w:rsid w:val="009A4B4F"/>
    <w:rsid w:val="009A4C7D"/>
    <w:rsid w:val="009A4D64"/>
    <w:rsid w:val="009A4E9E"/>
    <w:rsid w:val="009A5642"/>
    <w:rsid w:val="009A5A4A"/>
    <w:rsid w:val="009A5C7A"/>
    <w:rsid w:val="009A640C"/>
    <w:rsid w:val="009A6526"/>
    <w:rsid w:val="009A6B43"/>
    <w:rsid w:val="009A6F05"/>
    <w:rsid w:val="009A6F69"/>
    <w:rsid w:val="009A7107"/>
    <w:rsid w:val="009A71D6"/>
    <w:rsid w:val="009A72B0"/>
    <w:rsid w:val="009A73A5"/>
    <w:rsid w:val="009B0C98"/>
    <w:rsid w:val="009B1B46"/>
    <w:rsid w:val="009B1DED"/>
    <w:rsid w:val="009B24A9"/>
    <w:rsid w:val="009B2A47"/>
    <w:rsid w:val="009B32D3"/>
    <w:rsid w:val="009B35DB"/>
    <w:rsid w:val="009B3B13"/>
    <w:rsid w:val="009B4035"/>
    <w:rsid w:val="009B440B"/>
    <w:rsid w:val="009B4441"/>
    <w:rsid w:val="009B452C"/>
    <w:rsid w:val="009B4708"/>
    <w:rsid w:val="009B5013"/>
    <w:rsid w:val="009B5149"/>
    <w:rsid w:val="009B5632"/>
    <w:rsid w:val="009B5E02"/>
    <w:rsid w:val="009B6008"/>
    <w:rsid w:val="009B685F"/>
    <w:rsid w:val="009B7436"/>
    <w:rsid w:val="009B7C9D"/>
    <w:rsid w:val="009B7D54"/>
    <w:rsid w:val="009B7E8A"/>
    <w:rsid w:val="009C00D3"/>
    <w:rsid w:val="009C08D1"/>
    <w:rsid w:val="009C09DE"/>
    <w:rsid w:val="009C0C95"/>
    <w:rsid w:val="009C0F78"/>
    <w:rsid w:val="009C1715"/>
    <w:rsid w:val="009C1DEB"/>
    <w:rsid w:val="009C29B9"/>
    <w:rsid w:val="009C2A10"/>
    <w:rsid w:val="009C3E95"/>
    <w:rsid w:val="009C3FC2"/>
    <w:rsid w:val="009C43FE"/>
    <w:rsid w:val="009C476B"/>
    <w:rsid w:val="009C4BC1"/>
    <w:rsid w:val="009C4F05"/>
    <w:rsid w:val="009C57D7"/>
    <w:rsid w:val="009C5989"/>
    <w:rsid w:val="009C6ECA"/>
    <w:rsid w:val="009C71DA"/>
    <w:rsid w:val="009D0125"/>
    <w:rsid w:val="009D0140"/>
    <w:rsid w:val="009D0214"/>
    <w:rsid w:val="009D02CC"/>
    <w:rsid w:val="009D07A0"/>
    <w:rsid w:val="009D0944"/>
    <w:rsid w:val="009D0B0F"/>
    <w:rsid w:val="009D0E48"/>
    <w:rsid w:val="009D10A5"/>
    <w:rsid w:val="009D1BAF"/>
    <w:rsid w:val="009D2A2B"/>
    <w:rsid w:val="009D2C41"/>
    <w:rsid w:val="009D375F"/>
    <w:rsid w:val="009D38F6"/>
    <w:rsid w:val="009D399E"/>
    <w:rsid w:val="009D3B05"/>
    <w:rsid w:val="009D3FB4"/>
    <w:rsid w:val="009D4196"/>
    <w:rsid w:val="009D47E5"/>
    <w:rsid w:val="009D4936"/>
    <w:rsid w:val="009D540E"/>
    <w:rsid w:val="009D5531"/>
    <w:rsid w:val="009D5645"/>
    <w:rsid w:val="009D5885"/>
    <w:rsid w:val="009D59B6"/>
    <w:rsid w:val="009D5DFA"/>
    <w:rsid w:val="009D653B"/>
    <w:rsid w:val="009D6B1D"/>
    <w:rsid w:val="009D6F7D"/>
    <w:rsid w:val="009D72BA"/>
    <w:rsid w:val="009D7503"/>
    <w:rsid w:val="009D7C72"/>
    <w:rsid w:val="009E03FF"/>
    <w:rsid w:val="009E1653"/>
    <w:rsid w:val="009E18A9"/>
    <w:rsid w:val="009E1BB9"/>
    <w:rsid w:val="009E21F0"/>
    <w:rsid w:val="009E2329"/>
    <w:rsid w:val="009E3104"/>
    <w:rsid w:val="009E33F2"/>
    <w:rsid w:val="009E3453"/>
    <w:rsid w:val="009E36FA"/>
    <w:rsid w:val="009E3892"/>
    <w:rsid w:val="009E39F4"/>
    <w:rsid w:val="009E3EB4"/>
    <w:rsid w:val="009E3F6D"/>
    <w:rsid w:val="009E400A"/>
    <w:rsid w:val="009E4094"/>
    <w:rsid w:val="009E41D4"/>
    <w:rsid w:val="009E487B"/>
    <w:rsid w:val="009E4AB9"/>
    <w:rsid w:val="009E4B29"/>
    <w:rsid w:val="009E4CD3"/>
    <w:rsid w:val="009E4FC0"/>
    <w:rsid w:val="009E50C9"/>
    <w:rsid w:val="009E53E6"/>
    <w:rsid w:val="009E5CAA"/>
    <w:rsid w:val="009E64AB"/>
    <w:rsid w:val="009E6AB2"/>
    <w:rsid w:val="009E6E6D"/>
    <w:rsid w:val="009E78EE"/>
    <w:rsid w:val="009E7A6A"/>
    <w:rsid w:val="009F0177"/>
    <w:rsid w:val="009F0213"/>
    <w:rsid w:val="009F0D22"/>
    <w:rsid w:val="009F13B4"/>
    <w:rsid w:val="009F16F7"/>
    <w:rsid w:val="009F1E00"/>
    <w:rsid w:val="009F2003"/>
    <w:rsid w:val="009F200E"/>
    <w:rsid w:val="009F2C2B"/>
    <w:rsid w:val="009F3024"/>
    <w:rsid w:val="009F38D6"/>
    <w:rsid w:val="009F3F50"/>
    <w:rsid w:val="009F49FB"/>
    <w:rsid w:val="009F4DAE"/>
    <w:rsid w:val="009F59D9"/>
    <w:rsid w:val="009F60A1"/>
    <w:rsid w:val="009F649E"/>
    <w:rsid w:val="009F6BAA"/>
    <w:rsid w:val="009F6E92"/>
    <w:rsid w:val="009F748E"/>
    <w:rsid w:val="009F75DF"/>
    <w:rsid w:val="00A0003C"/>
    <w:rsid w:val="00A00174"/>
    <w:rsid w:val="00A00228"/>
    <w:rsid w:val="00A002F7"/>
    <w:rsid w:val="00A012B0"/>
    <w:rsid w:val="00A01839"/>
    <w:rsid w:val="00A019E0"/>
    <w:rsid w:val="00A027A5"/>
    <w:rsid w:val="00A027BA"/>
    <w:rsid w:val="00A02E4D"/>
    <w:rsid w:val="00A02E92"/>
    <w:rsid w:val="00A04645"/>
    <w:rsid w:val="00A0488D"/>
    <w:rsid w:val="00A04BA3"/>
    <w:rsid w:val="00A0506A"/>
    <w:rsid w:val="00A05327"/>
    <w:rsid w:val="00A05971"/>
    <w:rsid w:val="00A05F06"/>
    <w:rsid w:val="00A06AE1"/>
    <w:rsid w:val="00A06C9F"/>
    <w:rsid w:val="00A06E11"/>
    <w:rsid w:val="00A073F6"/>
    <w:rsid w:val="00A10017"/>
    <w:rsid w:val="00A100A1"/>
    <w:rsid w:val="00A10CE4"/>
    <w:rsid w:val="00A11177"/>
    <w:rsid w:val="00A11BEC"/>
    <w:rsid w:val="00A123B6"/>
    <w:rsid w:val="00A1267C"/>
    <w:rsid w:val="00A12877"/>
    <w:rsid w:val="00A136D7"/>
    <w:rsid w:val="00A14259"/>
    <w:rsid w:val="00A143DF"/>
    <w:rsid w:val="00A14711"/>
    <w:rsid w:val="00A14A57"/>
    <w:rsid w:val="00A1524E"/>
    <w:rsid w:val="00A152FB"/>
    <w:rsid w:val="00A155A8"/>
    <w:rsid w:val="00A158EB"/>
    <w:rsid w:val="00A17219"/>
    <w:rsid w:val="00A17C1E"/>
    <w:rsid w:val="00A17C4A"/>
    <w:rsid w:val="00A17FB9"/>
    <w:rsid w:val="00A2058A"/>
    <w:rsid w:val="00A2059F"/>
    <w:rsid w:val="00A205F2"/>
    <w:rsid w:val="00A20676"/>
    <w:rsid w:val="00A20B31"/>
    <w:rsid w:val="00A21942"/>
    <w:rsid w:val="00A22417"/>
    <w:rsid w:val="00A22E51"/>
    <w:rsid w:val="00A22EDE"/>
    <w:rsid w:val="00A22F1D"/>
    <w:rsid w:val="00A23867"/>
    <w:rsid w:val="00A23C64"/>
    <w:rsid w:val="00A24846"/>
    <w:rsid w:val="00A2492E"/>
    <w:rsid w:val="00A24AF2"/>
    <w:rsid w:val="00A2515F"/>
    <w:rsid w:val="00A25322"/>
    <w:rsid w:val="00A25515"/>
    <w:rsid w:val="00A25923"/>
    <w:rsid w:val="00A259F3"/>
    <w:rsid w:val="00A26601"/>
    <w:rsid w:val="00A26E29"/>
    <w:rsid w:val="00A26F8B"/>
    <w:rsid w:val="00A2704D"/>
    <w:rsid w:val="00A27804"/>
    <w:rsid w:val="00A27DFC"/>
    <w:rsid w:val="00A27EF6"/>
    <w:rsid w:val="00A3084B"/>
    <w:rsid w:val="00A315E8"/>
    <w:rsid w:val="00A3195D"/>
    <w:rsid w:val="00A31A4B"/>
    <w:rsid w:val="00A31B46"/>
    <w:rsid w:val="00A32FA5"/>
    <w:rsid w:val="00A33038"/>
    <w:rsid w:val="00A3367B"/>
    <w:rsid w:val="00A337A4"/>
    <w:rsid w:val="00A33C20"/>
    <w:rsid w:val="00A3456B"/>
    <w:rsid w:val="00A35C2C"/>
    <w:rsid w:val="00A35E4A"/>
    <w:rsid w:val="00A360F9"/>
    <w:rsid w:val="00A362C4"/>
    <w:rsid w:val="00A366BB"/>
    <w:rsid w:val="00A378D7"/>
    <w:rsid w:val="00A37946"/>
    <w:rsid w:val="00A406BE"/>
    <w:rsid w:val="00A40B54"/>
    <w:rsid w:val="00A41507"/>
    <w:rsid w:val="00A417F9"/>
    <w:rsid w:val="00A41AB2"/>
    <w:rsid w:val="00A41E01"/>
    <w:rsid w:val="00A4220D"/>
    <w:rsid w:val="00A429B3"/>
    <w:rsid w:val="00A42A3F"/>
    <w:rsid w:val="00A4310F"/>
    <w:rsid w:val="00A43CC7"/>
    <w:rsid w:val="00A43F98"/>
    <w:rsid w:val="00A44D49"/>
    <w:rsid w:val="00A45234"/>
    <w:rsid w:val="00A45993"/>
    <w:rsid w:val="00A461C1"/>
    <w:rsid w:val="00A461FB"/>
    <w:rsid w:val="00A462A6"/>
    <w:rsid w:val="00A46707"/>
    <w:rsid w:val="00A4678F"/>
    <w:rsid w:val="00A46FFB"/>
    <w:rsid w:val="00A474E0"/>
    <w:rsid w:val="00A47584"/>
    <w:rsid w:val="00A477E5"/>
    <w:rsid w:val="00A47F9D"/>
    <w:rsid w:val="00A50959"/>
    <w:rsid w:val="00A515E7"/>
    <w:rsid w:val="00A51BD0"/>
    <w:rsid w:val="00A523F3"/>
    <w:rsid w:val="00A526BB"/>
    <w:rsid w:val="00A53BAB"/>
    <w:rsid w:val="00A53BF7"/>
    <w:rsid w:val="00A53F7B"/>
    <w:rsid w:val="00A5502C"/>
    <w:rsid w:val="00A55673"/>
    <w:rsid w:val="00A5583B"/>
    <w:rsid w:val="00A56265"/>
    <w:rsid w:val="00A568D3"/>
    <w:rsid w:val="00A578B8"/>
    <w:rsid w:val="00A6022B"/>
    <w:rsid w:val="00A6022C"/>
    <w:rsid w:val="00A603AC"/>
    <w:rsid w:val="00A60CCB"/>
    <w:rsid w:val="00A60F18"/>
    <w:rsid w:val="00A63202"/>
    <w:rsid w:val="00A633B0"/>
    <w:rsid w:val="00A64145"/>
    <w:rsid w:val="00A64D9B"/>
    <w:rsid w:val="00A65082"/>
    <w:rsid w:val="00A658F8"/>
    <w:rsid w:val="00A66150"/>
    <w:rsid w:val="00A66EA9"/>
    <w:rsid w:val="00A67017"/>
    <w:rsid w:val="00A6735A"/>
    <w:rsid w:val="00A67DB6"/>
    <w:rsid w:val="00A67EBB"/>
    <w:rsid w:val="00A70407"/>
    <w:rsid w:val="00A7102C"/>
    <w:rsid w:val="00A7119F"/>
    <w:rsid w:val="00A7195E"/>
    <w:rsid w:val="00A719EA"/>
    <w:rsid w:val="00A71E3D"/>
    <w:rsid w:val="00A71E81"/>
    <w:rsid w:val="00A71F1E"/>
    <w:rsid w:val="00A72488"/>
    <w:rsid w:val="00A727BE"/>
    <w:rsid w:val="00A72C1C"/>
    <w:rsid w:val="00A72CDE"/>
    <w:rsid w:val="00A73E5E"/>
    <w:rsid w:val="00A73EC9"/>
    <w:rsid w:val="00A7446A"/>
    <w:rsid w:val="00A74E97"/>
    <w:rsid w:val="00A74FD3"/>
    <w:rsid w:val="00A75057"/>
    <w:rsid w:val="00A7590C"/>
    <w:rsid w:val="00A75C34"/>
    <w:rsid w:val="00A75DC4"/>
    <w:rsid w:val="00A76064"/>
    <w:rsid w:val="00A76240"/>
    <w:rsid w:val="00A7665B"/>
    <w:rsid w:val="00A76728"/>
    <w:rsid w:val="00A76805"/>
    <w:rsid w:val="00A76D57"/>
    <w:rsid w:val="00A77011"/>
    <w:rsid w:val="00A77CDF"/>
    <w:rsid w:val="00A80A00"/>
    <w:rsid w:val="00A80BED"/>
    <w:rsid w:val="00A81993"/>
    <w:rsid w:val="00A81D07"/>
    <w:rsid w:val="00A82326"/>
    <w:rsid w:val="00A82CBF"/>
    <w:rsid w:val="00A82E19"/>
    <w:rsid w:val="00A83318"/>
    <w:rsid w:val="00A83A40"/>
    <w:rsid w:val="00A84046"/>
    <w:rsid w:val="00A84404"/>
    <w:rsid w:val="00A844EF"/>
    <w:rsid w:val="00A84654"/>
    <w:rsid w:val="00A8603C"/>
    <w:rsid w:val="00A86511"/>
    <w:rsid w:val="00A86659"/>
    <w:rsid w:val="00A866E7"/>
    <w:rsid w:val="00A86A62"/>
    <w:rsid w:val="00A90957"/>
    <w:rsid w:val="00A90FB5"/>
    <w:rsid w:val="00A91B9D"/>
    <w:rsid w:val="00A923F0"/>
    <w:rsid w:val="00A92523"/>
    <w:rsid w:val="00A9297C"/>
    <w:rsid w:val="00A92A85"/>
    <w:rsid w:val="00A92A8B"/>
    <w:rsid w:val="00A92D61"/>
    <w:rsid w:val="00A92E94"/>
    <w:rsid w:val="00A93639"/>
    <w:rsid w:val="00A937B6"/>
    <w:rsid w:val="00A9381E"/>
    <w:rsid w:val="00A9413C"/>
    <w:rsid w:val="00A94250"/>
    <w:rsid w:val="00A947BB"/>
    <w:rsid w:val="00A949CA"/>
    <w:rsid w:val="00A94E0C"/>
    <w:rsid w:val="00A95136"/>
    <w:rsid w:val="00A95359"/>
    <w:rsid w:val="00A9578A"/>
    <w:rsid w:val="00A968E2"/>
    <w:rsid w:val="00A96E55"/>
    <w:rsid w:val="00A970D6"/>
    <w:rsid w:val="00A97E95"/>
    <w:rsid w:val="00AA0895"/>
    <w:rsid w:val="00AA0B04"/>
    <w:rsid w:val="00AA0C42"/>
    <w:rsid w:val="00AA0E0F"/>
    <w:rsid w:val="00AA1468"/>
    <w:rsid w:val="00AA1994"/>
    <w:rsid w:val="00AA2430"/>
    <w:rsid w:val="00AA2A7F"/>
    <w:rsid w:val="00AA3695"/>
    <w:rsid w:val="00AA3DB6"/>
    <w:rsid w:val="00AA3DDC"/>
    <w:rsid w:val="00AA3FD8"/>
    <w:rsid w:val="00AA552B"/>
    <w:rsid w:val="00AA60DE"/>
    <w:rsid w:val="00AA62AC"/>
    <w:rsid w:val="00AA651C"/>
    <w:rsid w:val="00AA68BE"/>
    <w:rsid w:val="00AA702A"/>
    <w:rsid w:val="00AA7ABE"/>
    <w:rsid w:val="00AB0160"/>
    <w:rsid w:val="00AB05AA"/>
    <w:rsid w:val="00AB060F"/>
    <w:rsid w:val="00AB07F5"/>
    <w:rsid w:val="00AB0BF0"/>
    <w:rsid w:val="00AB0C1F"/>
    <w:rsid w:val="00AB0D57"/>
    <w:rsid w:val="00AB1061"/>
    <w:rsid w:val="00AB1237"/>
    <w:rsid w:val="00AB1485"/>
    <w:rsid w:val="00AB1799"/>
    <w:rsid w:val="00AB191C"/>
    <w:rsid w:val="00AB204C"/>
    <w:rsid w:val="00AB270E"/>
    <w:rsid w:val="00AB2775"/>
    <w:rsid w:val="00AB3EAE"/>
    <w:rsid w:val="00AB443D"/>
    <w:rsid w:val="00AB4B9F"/>
    <w:rsid w:val="00AB4BAC"/>
    <w:rsid w:val="00AB4BDD"/>
    <w:rsid w:val="00AB509F"/>
    <w:rsid w:val="00AB5108"/>
    <w:rsid w:val="00AB5757"/>
    <w:rsid w:val="00AB61F2"/>
    <w:rsid w:val="00AB63E8"/>
    <w:rsid w:val="00AB6F28"/>
    <w:rsid w:val="00AB700A"/>
    <w:rsid w:val="00AC04F5"/>
    <w:rsid w:val="00AC07FC"/>
    <w:rsid w:val="00AC1A3E"/>
    <w:rsid w:val="00AC249A"/>
    <w:rsid w:val="00AC27C6"/>
    <w:rsid w:val="00AC2F4F"/>
    <w:rsid w:val="00AC3048"/>
    <w:rsid w:val="00AC3339"/>
    <w:rsid w:val="00AC33CD"/>
    <w:rsid w:val="00AC38C5"/>
    <w:rsid w:val="00AC480C"/>
    <w:rsid w:val="00AC6013"/>
    <w:rsid w:val="00AC66B7"/>
    <w:rsid w:val="00AC69DD"/>
    <w:rsid w:val="00AC6C75"/>
    <w:rsid w:val="00AC6C88"/>
    <w:rsid w:val="00AC71BF"/>
    <w:rsid w:val="00AC77AD"/>
    <w:rsid w:val="00AC7838"/>
    <w:rsid w:val="00AC7E0D"/>
    <w:rsid w:val="00AD0239"/>
    <w:rsid w:val="00AD0930"/>
    <w:rsid w:val="00AD0C51"/>
    <w:rsid w:val="00AD1196"/>
    <w:rsid w:val="00AD12A2"/>
    <w:rsid w:val="00AD1527"/>
    <w:rsid w:val="00AD1A64"/>
    <w:rsid w:val="00AD1C35"/>
    <w:rsid w:val="00AD1DC3"/>
    <w:rsid w:val="00AD282A"/>
    <w:rsid w:val="00AD28BE"/>
    <w:rsid w:val="00AD2C53"/>
    <w:rsid w:val="00AD2CEE"/>
    <w:rsid w:val="00AD2F9E"/>
    <w:rsid w:val="00AD330A"/>
    <w:rsid w:val="00AD3561"/>
    <w:rsid w:val="00AD395B"/>
    <w:rsid w:val="00AD41F4"/>
    <w:rsid w:val="00AD4664"/>
    <w:rsid w:val="00AD4FDD"/>
    <w:rsid w:val="00AD5CF3"/>
    <w:rsid w:val="00AD5D6A"/>
    <w:rsid w:val="00AD67BA"/>
    <w:rsid w:val="00AD6F32"/>
    <w:rsid w:val="00AD70D5"/>
    <w:rsid w:val="00AD7215"/>
    <w:rsid w:val="00AD72AD"/>
    <w:rsid w:val="00AE0417"/>
    <w:rsid w:val="00AE05C2"/>
    <w:rsid w:val="00AE0876"/>
    <w:rsid w:val="00AE0B9F"/>
    <w:rsid w:val="00AE0ED3"/>
    <w:rsid w:val="00AE16D8"/>
    <w:rsid w:val="00AE1732"/>
    <w:rsid w:val="00AE1D2F"/>
    <w:rsid w:val="00AE278C"/>
    <w:rsid w:val="00AE3893"/>
    <w:rsid w:val="00AE3935"/>
    <w:rsid w:val="00AE3B38"/>
    <w:rsid w:val="00AE3BE4"/>
    <w:rsid w:val="00AE3D37"/>
    <w:rsid w:val="00AE3E67"/>
    <w:rsid w:val="00AE3F58"/>
    <w:rsid w:val="00AE478E"/>
    <w:rsid w:val="00AE4AB5"/>
    <w:rsid w:val="00AE4BB6"/>
    <w:rsid w:val="00AE4EE7"/>
    <w:rsid w:val="00AE4F5E"/>
    <w:rsid w:val="00AE5767"/>
    <w:rsid w:val="00AE584C"/>
    <w:rsid w:val="00AE6390"/>
    <w:rsid w:val="00AE6A6B"/>
    <w:rsid w:val="00AE6F91"/>
    <w:rsid w:val="00AE719E"/>
    <w:rsid w:val="00AE78BF"/>
    <w:rsid w:val="00AE791F"/>
    <w:rsid w:val="00AE7EC7"/>
    <w:rsid w:val="00AF01BC"/>
    <w:rsid w:val="00AF0DA4"/>
    <w:rsid w:val="00AF11E1"/>
    <w:rsid w:val="00AF2412"/>
    <w:rsid w:val="00AF269A"/>
    <w:rsid w:val="00AF2D4B"/>
    <w:rsid w:val="00AF3107"/>
    <w:rsid w:val="00AF4614"/>
    <w:rsid w:val="00AF4749"/>
    <w:rsid w:val="00AF4926"/>
    <w:rsid w:val="00AF4E62"/>
    <w:rsid w:val="00AF5036"/>
    <w:rsid w:val="00AF5608"/>
    <w:rsid w:val="00AF58B8"/>
    <w:rsid w:val="00AF5EEA"/>
    <w:rsid w:val="00AF656B"/>
    <w:rsid w:val="00AF6961"/>
    <w:rsid w:val="00AF7AE4"/>
    <w:rsid w:val="00AF7EDE"/>
    <w:rsid w:val="00B0050E"/>
    <w:rsid w:val="00B0084A"/>
    <w:rsid w:val="00B00973"/>
    <w:rsid w:val="00B01754"/>
    <w:rsid w:val="00B018B9"/>
    <w:rsid w:val="00B019CC"/>
    <w:rsid w:val="00B02611"/>
    <w:rsid w:val="00B02677"/>
    <w:rsid w:val="00B02738"/>
    <w:rsid w:val="00B02BA3"/>
    <w:rsid w:val="00B02E5C"/>
    <w:rsid w:val="00B0306B"/>
    <w:rsid w:val="00B03E24"/>
    <w:rsid w:val="00B048C2"/>
    <w:rsid w:val="00B04B14"/>
    <w:rsid w:val="00B051BD"/>
    <w:rsid w:val="00B05762"/>
    <w:rsid w:val="00B05D86"/>
    <w:rsid w:val="00B06C78"/>
    <w:rsid w:val="00B07372"/>
    <w:rsid w:val="00B07427"/>
    <w:rsid w:val="00B07518"/>
    <w:rsid w:val="00B0762C"/>
    <w:rsid w:val="00B07B13"/>
    <w:rsid w:val="00B07FCF"/>
    <w:rsid w:val="00B104BF"/>
    <w:rsid w:val="00B10BE2"/>
    <w:rsid w:val="00B10D7F"/>
    <w:rsid w:val="00B1123C"/>
    <w:rsid w:val="00B11698"/>
    <w:rsid w:val="00B118FE"/>
    <w:rsid w:val="00B11A50"/>
    <w:rsid w:val="00B11E30"/>
    <w:rsid w:val="00B11EE2"/>
    <w:rsid w:val="00B12B21"/>
    <w:rsid w:val="00B131F7"/>
    <w:rsid w:val="00B1339A"/>
    <w:rsid w:val="00B13471"/>
    <w:rsid w:val="00B13645"/>
    <w:rsid w:val="00B13D31"/>
    <w:rsid w:val="00B13DC5"/>
    <w:rsid w:val="00B147E8"/>
    <w:rsid w:val="00B15A87"/>
    <w:rsid w:val="00B15CF9"/>
    <w:rsid w:val="00B1671D"/>
    <w:rsid w:val="00B1695B"/>
    <w:rsid w:val="00B176C2"/>
    <w:rsid w:val="00B17CE3"/>
    <w:rsid w:val="00B2022E"/>
    <w:rsid w:val="00B2030E"/>
    <w:rsid w:val="00B20676"/>
    <w:rsid w:val="00B206BC"/>
    <w:rsid w:val="00B20C9B"/>
    <w:rsid w:val="00B21CE1"/>
    <w:rsid w:val="00B21DAA"/>
    <w:rsid w:val="00B21DED"/>
    <w:rsid w:val="00B21E70"/>
    <w:rsid w:val="00B225A0"/>
    <w:rsid w:val="00B22D0A"/>
    <w:rsid w:val="00B22FF3"/>
    <w:rsid w:val="00B23C97"/>
    <w:rsid w:val="00B24ABE"/>
    <w:rsid w:val="00B24F66"/>
    <w:rsid w:val="00B251E4"/>
    <w:rsid w:val="00B25BE1"/>
    <w:rsid w:val="00B25FCA"/>
    <w:rsid w:val="00B261F3"/>
    <w:rsid w:val="00B26874"/>
    <w:rsid w:val="00B26BA1"/>
    <w:rsid w:val="00B2723D"/>
    <w:rsid w:val="00B30BA7"/>
    <w:rsid w:val="00B31DDC"/>
    <w:rsid w:val="00B31EE6"/>
    <w:rsid w:val="00B31F42"/>
    <w:rsid w:val="00B32724"/>
    <w:rsid w:val="00B328B4"/>
    <w:rsid w:val="00B32A4F"/>
    <w:rsid w:val="00B344FF"/>
    <w:rsid w:val="00B3476B"/>
    <w:rsid w:val="00B34A05"/>
    <w:rsid w:val="00B351D8"/>
    <w:rsid w:val="00B35370"/>
    <w:rsid w:val="00B35715"/>
    <w:rsid w:val="00B35782"/>
    <w:rsid w:val="00B35F0C"/>
    <w:rsid w:val="00B36331"/>
    <w:rsid w:val="00B36DEC"/>
    <w:rsid w:val="00B36FD7"/>
    <w:rsid w:val="00B371B1"/>
    <w:rsid w:val="00B37C24"/>
    <w:rsid w:val="00B403E5"/>
    <w:rsid w:val="00B40FB9"/>
    <w:rsid w:val="00B41ACD"/>
    <w:rsid w:val="00B424BB"/>
    <w:rsid w:val="00B42FED"/>
    <w:rsid w:val="00B43753"/>
    <w:rsid w:val="00B43E2A"/>
    <w:rsid w:val="00B446E8"/>
    <w:rsid w:val="00B45127"/>
    <w:rsid w:val="00B4516A"/>
    <w:rsid w:val="00B45391"/>
    <w:rsid w:val="00B45774"/>
    <w:rsid w:val="00B4585B"/>
    <w:rsid w:val="00B4599A"/>
    <w:rsid w:val="00B45CCA"/>
    <w:rsid w:val="00B45DD2"/>
    <w:rsid w:val="00B45E00"/>
    <w:rsid w:val="00B461DC"/>
    <w:rsid w:val="00B465DB"/>
    <w:rsid w:val="00B47BD0"/>
    <w:rsid w:val="00B47CDF"/>
    <w:rsid w:val="00B50FFB"/>
    <w:rsid w:val="00B521ED"/>
    <w:rsid w:val="00B522F3"/>
    <w:rsid w:val="00B5237C"/>
    <w:rsid w:val="00B528D9"/>
    <w:rsid w:val="00B52A9E"/>
    <w:rsid w:val="00B53440"/>
    <w:rsid w:val="00B5353D"/>
    <w:rsid w:val="00B53D0B"/>
    <w:rsid w:val="00B541E0"/>
    <w:rsid w:val="00B5448F"/>
    <w:rsid w:val="00B5450E"/>
    <w:rsid w:val="00B54826"/>
    <w:rsid w:val="00B550FA"/>
    <w:rsid w:val="00B5567E"/>
    <w:rsid w:val="00B55D00"/>
    <w:rsid w:val="00B563C5"/>
    <w:rsid w:val="00B5652A"/>
    <w:rsid w:val="00B56871"/>
    <w:rsid w:val="00B56A3D"/>
    <w:rsid w:val="00B5735E"/>
    <w:rsid w:val="00B57587"/>
    <w:rsid w:val="00B60181"/>
    <w:rsid w:val="00B60201"/>
    <w:rsid w:val="00B615D2"/>
    <w:rsid w:val="00B61A23"/>
    <w:rsid w:val="00B61B31"/>
    <w:rsid w:val="00B62373"/>
    <w:rsid w:val="00B62890"/>
    <w:rsid w:val="00B62D54"/>
    <w:rsid w:val="00B63012"/>
    <w:rsid w:val="00B63671"/>
    <w:rsid w:val="00B643D5"/>
    <w:rsid w:val="00B6470B"/>
    <w:rsid w:val="00B64C9F"/>
    <w:rsid w:val="00B64DB8"/>
    <w:rsid w:val="00B64E2F"/>
    <w:rsid w:val="00B64E91"/>
    <w:rsid w:val="00B658A7"/>
    <w:rsid w:val="00B65B6A"/>
    <w:rsid w:val="00B66184"/>
    <w:rsid w:val="00B662D8"/>
    <w:rsid w:val="00B667CA"/>
    <w:rsid w:val="00B668A7"/>
    <w:rsid w:val="00B66A39"/>
    <w:rsid w:val="00B66FD2"/>
    <w:rsid w:val="00B67574"/>
    <w:rsid w:val="00B67CC6"/>
    <w:rsid w:val="00B67DC6"/>
    <w:rsid w:val="00B704B1"/>
    <w:rsid w:val="00B70D4B"/>
    <w:rsid w:val="00B70F3F"/>
    <w:rsid w:val="00B7111E"/>
    <w:rsid w:val="00B71152"/>
    <w:rsid w:val="00B72264"/>
    <w:rsid w:val="00B722A8"/>
    <w:rsid w:val="00B722E7"/>
    <w:rsid w:val="00B72E27"/>
    <w:rsid w:val="00B735A0"/>
    <w:rsid w:val="00B73CC8"/>
    <w:rsid w:val="00B749DB"/>
    <w:rsid w:val="00B749DC"/>
    <w:rsid w:val="00B75198"/>
    <w:rsid w:val="00B7574D"/>
    <w:rsid w:val="00B75F27"/>
    <w:rsid w:val="00B7721C"/>
    <w:rsid w:val="00B77A65"/>
    <w:rsid w:val="00B77BDE"/>
    <w:rsid w:val="00B77FDF"/>
    <w:rsid w:val="00B808D5"/>
    <w:rsid w:val="00B8098A"/>
    <w:rsid w:val="00B813F7"/>
    <w:rsid w:val="00B81C7D"/>
    <w:rsid w:val="00B82629"/>
    <w:rsid w:val="00B829AA"/>
    <w:rsid w:val="00B829B9"/>
    <w:rsid w:val="00B844E4"/>
    <w:rsid w:val="00B84837"/>
    <w:rsid w:val="00B84978"/>
    <w:rsid w:val="00B84D10"/>
    <w:rsid w:val="00B850A2"/>
    <w:rsid w:val="00B85D73"/>
    <w:rsid w:val="00B86079"/>
    <w:rsid w:val="00B86119"/>
    <w:rsid w:val="00B86B12"/>
    <w:rsid w:val="00B86B65"/>
    <w:rsid w:val="00B86F39"/>
    <w:rsid w:val="00B86F88"/>
    <w:rsid w:val="00B8707C"/>
    <w:rsid w:val="00B8707E"/>
    <w:rsid w:val="00B8718C"/>
    <w:rsid w:val="00B90C6F"/>
    <w:rsid w:val="00B90D56"/>
    <w:rsid w:val="00B9140A"/>
    <w:rsid w:val="00B91ADD"/>
    <w:rsid w:val="00B922E7"/>
    <w:rsid w:val="00B92409"/>
    <w:rsid w:val="00B93351"/>
    <w:rsid w:val="00B9338B"/>
    <w:rsid w:val="00B937C3"/>
    <w:rsid w:val="00B937D5"/>
    <w:rsid w:val="00B948D1"/>
    <w:rsid w:val="00B94CF9"/>
    <w:rsid w:val="00B95486"/>
    <w:rsid w:val="00B955C0"/>
    <w:rsid w:val="00B95A0D"/>
    <w:rsid w:val="00B95AD4"/>
    <w:rsid w:val="00B9624F"/>
    <w:rsid w:val="00B965B2"/>
    <w:rsid w:val="00B966E0"/>
    <w:rsid w:val="00B9715C"/>
    <w:rsid w:val="00B97501"/>
    <w:rsid w:val="00B9762B"/>
    <w:rsid w:val="00B9791D"/>
    <w:rsid w:val="00B97F0B"/>
    <w:rsid w:val="00B97FAE"/>
    <w:rsid w:val="00BA081D"/>
    <w:rsid w:val="00BA0B80"/>
    <w:rsid w:val="00BA0CFE"/>
    <w:rsid w:val="00BA19D3"/>
    <w:rsid w:val="00BA34E2"/>
    <w:rsid w:val="00BA3A4D"/>
    <w:rsid w:val="00BA4760"/>
    <w:rsid w:val="00BA4CD3"/>
    <w:rsid w:val="00BA4DC4"/>
    <w:rsid w:val="00BA52DF"/>
    <w:rsid w:val="00BA54FE"/>
    <w:rsid w:val="00BA5631"/>
    <w:rsid w:val="00BA596F"/>
    <w:rsid w:val="00BA59E5"/>
    <w:rsid w:val="00BA5AE2"/>
    <w:rsid w:val="00BA652A"/>
    <w:rsid w:val="00BA6554"/>
    <w:rsid w:val="00BA7253"/>
    <w:rsid w:val="00BA72B0"/>
    <w:rsid w:val="00BA7E10"/>
    <w:rsid w:val="00BB0100"/>
    <w:rsid w:val="00BB0221"/>
    <w:rsid w:val="00BB0554"/>
    <w:rsid w:val="00BB0B3D"/>
    <w:rsid w:val="00BB1393"/>
    <w:rsid w:val="00BB17CD"/>
    <w:rsid w:val="00BB1CFC"/>
    <w:rsid w:val="00BB285B"/>
    <w:rsid w:val="00BB2FFF"/>
    <w:rsid w:val="00BB34A2"/>
    <w:rsid w:val="00BB39B2"/>
    <w:rsid w:val="00BB3B70"/>
    <w:rsid w:val="00BB3DDC"/>
    <w:rsid w:val="00BB5D14"/>
    <w:rsid w:val="00BB698C"/>
    <w:rsid w:val="00BB6BA1"/>
    <w:rsid w:val="00BC02B2"/>
    <w:rsid w:val="00BC0419"/>
    <w:rsid w:val="00BC148B"/>
    <w:rsid w:val="00BC1A06"/>
    <w:rsid w:val="00BC1BE1"/>
    <w:rsid w:val="00BC2883"/>
    <w:rsid w:val="00BC389D"/>
    <w:rsid w:val="00BC3F11"/>
    <w:rsid w:val="00BC4635"/>
    <w:rsid w:val="00BC4785"/>
    <w:rsid w:val="00BC4E5C"/>
    <w:rsid w:val="00BC5062"/>
    <w:rsid w:val="00BC50FC"/>
    <w:rsid w:val="00BC566C"/>
    <w:rsid w:val="00BC577B"/>
    <w:rsid w:val="00BC5CCF"/>
    <w:rsid w:val="00BC5F3C"/>
    <w:rsid w:val="00BC6B53"/>
    <w:rsid w:val="00BC6BA0"/>
    <w:rsid w:val="00BC6D84"/>
    <w:rsid w:val="00BC6DB3"/>
    <w:rsid w:val="00BC71C5"/>
    <w:rsid w:val="00BC7A2B"/>
    <w:rsid w:val="00BC7D6A"/>
    <w:rsid w:val="00BD0380"/>
    <w:rsid w:val="00BD0AE0"/>
    <w:rsid w:val="00BD0D7A"/>
    <w:rsid w:val="00BD1D56"/>
    <w:rsid w:val="00BD20ED"/>
    <w:rsid w:val="00BD27A1"/>
    <w:rsid w:val="00BD2B20"/>
    <w:rsid w:val="00BD3855"/>
    <w:rsid w:val="00BD3F8E"/>
    <w:rsid w:val="00BD3FC3"/>
    <w:rsid w:val="00BD409C"/>
    <w:rsid w:val="00BD46C6"/>
    <w:rsid w:val="00BD488C"/>
    <w:rsid w:val="00BD4E42"/>
    <w:rsid w:val="00BD5712"/>
    <w:rsid w:val="00BD5721"/>
    <w:rsid w:val="00BD5875"/>
    <w:rsid w:val="00BD5884"/>
    <w:rsid w:val="00BD5B4B"/>
    <w:rsid w:val="00BD5B76"/>
    <w:rsid w:val="00BD6406"/>
    <w:rsid w:val="00BD6418"/>
    <w:rsid w:val="00BD6795"/>
    <w:rsid w:val="00BD6C76"/>
    <w:rsid w:val="00BD7249"/>
    <w:rsid w:val="00BD72F0"/>
    <w:rsid w:val="00BD7339"/>
    <w:rsid w:val="00BD7F81"/>
    <w:rsid w:val="00BE009E"/>
    <w:rsid w:val="00BE1737"/>
    <w:rsid w:val="00BE22F9"/>
    <w:rsid w:val="00BE2C5B"/>
    <w:rsid w:val="00BE2F82"/>
    <w:rsid w:val="00BE35E8"/>
    <w:rsid w:val="00BE3945"/>
    <w:rsid w:val="00BE3B38"/>
    <w:rsid w:val="00BE4DFA"/>
    <w:rsid w:val="00BE53B9"/>
    <w:rsid w:val="00BE5AA7"/>
    <w:rsid w:val="00BE5CED"/>
    <w:rsid w:val="00BE63F5"/>
    <w:rsid w:val="00BE6A05"/>
    <w:rsid w:val="00BF0383"/>
    <w:rsid w:val="00BF0767"/>
    <w:rsid w:val="00BF0C9F"/>
    <w:rsid w:val="00BF0E8E"/>
    <w:rsid w:val="00BF0EE8"/>
    <w:rsid w:val="00BF0F77"/>
    <w:rsid w:val="00BF1BB0"/>
    <w:rsid w:val="00BF1C05"/>
    <w:rsid w:val="00BF1CA6"/>
    <w:rsid w:val="00BF2B0D"/>
    <w:rsid w:val="00BF2EFD"/>
    <w:rsid w:val="00BF38D1"/>
    <w:rsid w:val="00BF39D5"/>
    <w:rsid w:val="00BF4671"/>
    <w:rsid w:val="00BF46E1"/>
    <w:rsid w:val="00BF4866"/>
    <w:rsid w:val="00BF4B45"/>
    <w:rsid w:val="00BF513F"/>
    <w:rsid w:val="00BF5490"/>
    <w:rsid w:val="00BF5FCE"/>
    <w:rsid w:val="00BF615E"/>
    <w:rsid w:val="00BF6AB7"/>
    <w:rsid w:val="00BF6AD2"/>
    <w:rsid w:val="00BF6D62"/>
    <w:rsid w:val="00BF6E01"/>
    <w:rsid w:val="00BF7EA4"/>
    <w:rsid w:val="00C00164"/>
    <w:rsid w:val="00C003F8"/>
    <w:rsid w:val="00C00681"/>
    <w:rsid w:val="00C00785"/>
    <w:rsid w:val="00C007D8"/>
    <w:rsid w:val="00C00933"/>
    <w:rsid w:val="00C00DDA"/>
    <w:rsid w:val="00C011B5"/>
    <w:rsid w:val="00C012F0"/>
    <w:rsid w:val="00C0141E"/>
    <w:rsid w:val="00C01B6B"/>
    <w:rsid w:val="00C02232"/>
    <w:rsid w:val="00C028A5"/>
    <w:rsid w:val="00C03201"/>
    <w:rsid w:val="00C0370C"/>
    <w:rsid w:val="00C0452C"/>
    <w:rsid w:val="00C04661"/>
    <w:rsid w:val="00C0467C"/>
    <w:rsid w:val="00C0481C"/>
    <w:rsid w:val="00C056A8"/>
    <w:rsid w:val="00C05EA6"/>
    <w:rsid w:val="00C05FDD"/>
    <w:rsid w:val="00C06215"/>
    <w:rsid w:val="00C0648A"/>
    <w:rsid w:val="00C06DBD"/>
    <w:rsid w:val="00C06F6E"/>
    <w:rsid w:val="00C103D4"/>
    <w:rsid w:val="00C10485"/>
    <w:rsid w:val="00C10769"/>
    <w:rsid w:val="00C10A87"/>
    <w:rsid w:val="00C10ABA"/>
    <w:rsid w:val="00C10F12"/>
    <w:rsid w:val="00C111B0"/>
    <w:rsid w:val="00C11CD6"/>
    <w:rsid w:val="00C11D16"/>
    <w:rsid w:val="00C125C8"/>
    <w:rsid w:val="00C127C4"/>
    <w:rsid w:val="00C13B28"/>
    <w:rsid w:val="00C13BE4"/>
    <w:rsid w:val="00C13D5B"/>
    <w:rsid w:val="00C154F3"/>
    <w:rsid w:val="00C158B2"/>
    <w:rsid w:val="00C159F9"/>
    <w:rsid w:val="00C1674E"/>
    <w:rsid w:val="00C16861"/>
    <w:rsid w:val="00C16D33"/>
    <w:rsid w:val="00C17176"/>
    <w:rsid w:val="00C175EF"/>
    <w:rsid w:val="00C20889"/>
    <w:rsid w:val="00C20E76"/>
    <w:rsid w:val="00C21ACA"/>
    <w:rsid w:val="00C21E6C"/>
    <w:rsid w:val="00C221EB"/>
    <w:rsid w:val="00C2267F"/>
    <w:rsid w:val="00C23905"/>
    <w:rsid w:val="00C2393F"/>
    <w:rsid w:val="00C239E0"/>
    <w:rsid w:val="00C23CAF"/>
    <w:rsid w:val="00C23DAC"/>
    <w:rsid w:val="00C24F70"/>
    <w:rsid w:val="00C25873"/>
    <w:rsid w:val="00C25A93"/>
    <w:rsid w:val="00C25CD0"/>
    <w:rsid w:val="00C26138"/>
    <w:rsid w:val="00C264E1"/>
    <w:rsid w:val="00C26602"/>
    <w:rsid w:val="00C269CD"/>
    <w:rsid w:val="00C26CF9"/>
    <w:rsid w:val="00C27035"/>
    <w:rsid w:val="00C279CF"/>
    <w:rsid w:val="00C302FF"/>
    <w:rsid w:val="00C30793"/>
    <w:rsid w:val="00C30A60"/>
    <w:rsid w:val="00C317E2"/>
    <w:rsid w:val="00C317F5"/>
    <w:rsid w:val="00C31930"/>
    <w:rsid w:val="00C31AC4"/>
    <w:rsid w:val="00C31E72"/>
    <w:rsid w:val="00C320A9"/>
    <w:rsid w:val="00C3291E"/>
    <w:rsid w:val="00C32E20"/>
    <w:rsid w:val="00C332FB"/>
    <w:rsid w:val="00C33324"/>
    <w:rsid w:val="00C33A51"/>
    <w:rsid w:val="00C33FBB"/>
    <w:rsid w:val="00C34170"/>
    <w:rsid w:val="00C341FA"/>
    <w:rsid w:val="00C342B5"/>
    <w:rsid w:val="00C3445C"/>
    <w:rsid w:val="00C34F0D"/>
    <w:rsid w:val="00C3508E"/>
    <w:rsid w:val="00C353E2"/>
    <w:rsid w:val="00C35AC8"/>
    <w:rsid w:val="00C35EDA"/>
    <w:rsid w:val="00C3637F"/>
    <w:rsid w:val="00C36C73"/>
    <w:rsid w:val="00C36FA1"/>
    <w:rsid w:val="00C374D6"/>
    <w:rsid w:val="00C37BE6"/>
    <w:rsid w:val="00C37CD2"/>
    <w:rsid w:val="00C40552"/>
    <w:rsid w:val="00C40F17"/>
    <w:rsid w:val="00C41DC8"/>
    <w:rsid w:val="00C427E8"/>
    <w:rsid w:val="00C42AB8"/>
    <w:rsid w:val="00C42C24"/>
    <w:rsid w:val="00C42D55"/>
    <w:rsid w:val="00C43A47"/>
    <w:rsid w:val="00C43FF9"/>
    <w:rsid w:val="00C4429C"/>
    <w:rsid w:val="00C44481"/>
    <w:rsid w:val="00C44687"/>
    <w:rsid w:val="00C45187"/>
    <w:rsid w:val="00C455A2"/>
    <w:rsid w:val="00C45E9E"/>
    <w:rsid w:val="00C45FEF"/>
    <w:rsid w:val="00C46E31"/>
    <w:rsid w:val="00C47964"/>
    <w:rsid w:val="00C47F0D"/>
    <w:rsid w:val="00C5032A"/>
    <w:rsid w:val="00C5041B"/>
    <w:rsid w:val="00C50524"/>
    <w:rsid w:val="00C505B8"/>
    <w:rsid w:val="00C51527"/>
    <w:rsid w:val="00C515BF"/>
    <w:rsid w:val="00C5198D"/>
    <w:rsid w:val="00C51CBF"/>
    <w:rsid w:val="00C5285D"/>
    <w:rsid w:val="00C52F50"/>
    <w:rsid w:val="00C534B1"/>
    <w:rsid w:val="00C53C98"/>
    <w:rsid w:val="00C53D44"/>
    <w:rsid w:val="00C5474A"/>
    <w:rsid w:val="00C54877"/>
    <w:rsid w:val="00C5499D"/>
    <w:rsid w:val="00C54E5B"/>
    <w:rsid w:val="00C551AA"/>
    <w:rsid w:val="00C55D8B"/>
    <w:rsid w:val="00C56AB9"/>
    <w:rsid w:val="00C57349"/>
    <w:rsid w:val="00C5744B"/>
    <w:rsid w:val="00C57813"/>
    <w:rsid w:val="00C57E1B"/>
    <w:rsid w:val="00C60A44"/>
    <w:rsid w:val="00C60BF0"/>
    <w:rsid w:val="00C60C63"/>
    <w:rsid w:val="00C610A7"/>
    <w:rsid w:val="00C610C7"/>
    <w:rsid w:val="00C61256"/>
    <w:rsid w:val="00C61605"/>
    <w:rsid w:val="00C61921"/>
    <w:rsid w:val="00C62A9C"/>
    <w:rsid w:val="00C63394"/>
    <w:rsid w:val="00C6351D"/>
    <w:rsid w:val="00C643A7"/>
    <w:rsid w:val="00C64D50"/>
    <w:rsid w:val="00C65265"/>
    <w:rsid w:val="00C65468"/>
    <w:rsid w:val="00C65D1A"/>
    <w:rsid w:val="00C6628B"/>
    <w:rsid w:val="00C662D4"/>
    <w:rsid w:val="00C663D3"/>
    <w:rsid w:val="00C6646B"/>
    <w:rsid w:val="00C6707B"/>
    <w:rsid w:val="00C6727E"/>
    <w:rsid w:val="00C672C5"/>
    <w:rsid w:val="00C674C3"/>
    <w:rsid w:val="00C67C1E"/>
    <w:rsid w:val="00C70128"/>
    <w:rsid w:val="00C704E9"/>
    <w:rsid w:val="00C7051F"/>
    <w:rsid w:val="00C70AB2"/>
    <w:rsid w:val="00C70E8F"/>
    <w:rsid w:val="00C70F38"/>
    <w:rsid w:val="00C7138E"/>
    <w:rsid w:val="00C71793"/>
    <w:rsid w:val="00C71849"/>
    <w:rsid w:val="00C718AA"/>
    <w:rsid w:val="00C7236F"/>
    <w:rsid w:val="00C72482"/>
    <w:rsid w:val="00C72DAD"/>
    <w:rsid w:val="00C72E98"/>
    <w:rsid w:val="00C73177"/>
    <w:rsid w:val="00C737BE"/>
    <w:rsid w:val="00C737BF"/>
    <w:rsid w:val="00C73BD4"/>
    <w:rsid w:val="00C74040"/>
    <w:rsid w:val="00C748CC"/>
    <w:rsid w:val="00C74A62"/>
    <w:rsid w:val="00C74EC1"/>
    <w:rsid w:val="00C75013"/>
    <w:rsid w:val="00C75042"/>
    <w:rsid w:val="00C751D7"/>
    <w:rsid w:val="00C75B6C"/>
    <w:rsid w:val="00C760D7"/>
    <w:rsid w:val="00C7640D"/>
    <w:rsid w:val="00C76F30"/>
    <w:rsid w:val="00C77196"/>
    <w:rsid w:val="00C77E1D"/>
    <w:rsid w:val="00C801C6"/>
    <w:rsid w:val="00C8056B"/>
    <w:rsid w:val="00C809EC"/>
    <w:rsid w:val="00C80D63"/>
    <w:rsid w:val="00C811EB"/>
    <w:rsid w:val="00C816AD"/>
    <w:rsid w:val="00C81BE9"/>
    <w:rsid w:val="00C81D15"/>
    <w:rsid w:val="00C822BE"/>
    <w:rsid w:val="00C82A58"/>
    <w:rsid w:val="00C82DF0"/>
    <w:rsid w:val="00C82FFF"/>
    <w:rsid w:val="00C845DA"/>
    <w:rsid w:val="00C85700"/>
    <w:rsid w:val="00C85A18"/>
    <w:rsid w:val="00C86BBE"/>
    <w:rsid w:val="00C870BE"/>
    <w:rsid w:val="00C877E9"/>
    <w:rsid w:val="00C87D01"/>
    <w:rsid w:val="00C87DC6"/>
    <w:rsid w:val="00C9015B"/>
    <w:rsid w:val="00C9042D"/>
    <w:rsid w:val="00C90B85"/>
    <w:rsid w:val="00C916FC"/>
    <w:rsid w:val="00C91E94"/>
    <w:rsid w:val="00C92052"/>
    <w:rsid w:val="00C920F5"/>
    <w:rsid w:val="00C92723"/>
    <w:rsid w:val="00C927F4"/>
    <w:rsid w:val="00C92DA7"/>
    <w:rsid w:val="00C9364C"/>
    <w:rsid w:val="00C94AC4"/>
    <w:rsid w:val="00C94F60"/>
    <w:rsid w:val="00C9548C"/>
    <w:rsid w:val="00C955B0"/>
    <w:rsid w:val="00C95C6D"/>
    <w:rsid w:val="00C96472"/>
    <w:rsid w:val="00C9656B"/>
    <w:rsid w:val="00C9690B"/>
    <w:rsid w:val="00C96A03"/>
    <w:rsid w:val="00C96DAA"/>
    <w:rsid w:val="00C97617"/>
    <w:rsid w:val="00C97B71"/>
    <w:rsid w:val="00C97EF8"/>
    <w:rsid w:val="00CA06A6"/>
    <w:rsid w:val="00CA0C6B"/>
    <w:rsid w:val="00CA10D6"/>
    <w:rsid w:val="00CA170E"/>
    <w:rsid w:val="00CA1940"/>
    <w:rsid w:val="00CA1B53"/>
    <w:rsid w:val="00CA2897"/>
    <w:rsid w:val="00CA2B7F"/>
    <w:rsid w:val="00CA2D07"/>
    <w:rsid w:val="00CA34B7"/>
    <w:rsid w:val="00CA360A"/>
    <w:rsid w:val="00CA3885"/>
    <w:rsid w:val="00CA3AE7"/>
    <w:rsid w:val="00CA46F0"/>
    <w:rsid w:val="00CA483C"/>
    <w:rsid w:val="00CA578B"/>
    <w:rsid w:val="00CA58FA"/>
    <w:rsid w:val="00CA5988"/>
    <w:rsid w:val="00CA5B65"/>
    <w:rsid w:val="00CA5D23"/>
    <w:rsid w:val="00CA5E20"/>
    <w:rsid w:val="00CA604C"/>
    <w:rsid w:val="00CA61D6"/>
    <w:rsid w:val="00CA6701"/>
    <w:rsid w:val="00CA6A77"/>
    <w:rsid w:val="00CA6AE3"/>
    <w:rsid w:val="00CA6B7D"/>
    <w:rsid w:val="00CA71B8"/>
    <w:rsid w:val="00CA7AE6"/>
    <w:rsid w:val="00CB072B"/>
    <w:rsid w:val="00CB0854"/>
    <w:rsid w:val="00CB0E09"/>
    <w:rsid w:val="00CB0E4D"/>
    <w:rsid w:val="00CB0ED3"/>
    <w:rsid w:val="00CB16EC"/>
    <w:rsid w:val="00CB17E2"/>
    <w:rsid w:val="00CB2A2B"/>
    <w:rsid w:val="00CB2AE5"/>
    <w:rsid w:val="00CB2F6B"/>
    <w:rsid w:val="00CB318F"/>
    <w:rsid w:val="00CB3227"/>
    <w:rsid w:val="00CB3465"/>
    <w:rsid w:val="00CB34CA"/>
    <w:rsid w:val="00CB3A45"/>
    <w:rsid w:val="00CB4DBD"/>
    <w:rsid w:val="00CB4DFB"/>
    <w:rsid w:val="00CB5842"/>
    <w:rsid w:val="00CB592B"/>
    <w:rsid w:val="00CB5F4A"/>
    <w:rsid w:val="00CB68F3"/>
    <w:rsid w:val="00CB6A0F"/>
    <w:rsid w:val="00CB6AD3"/>
    <w:rsid w:val="00CB76A3"/>
    <w:rsid w:val="00CB7C27"/>
    <w:rsid w:val="00CC04C2"/>
    <w:rsid w:val="00CC0BE8"/>
    <w:rsid w:val="00CC135C"/>
    <w:rsid w:val="00CC13AF"/>
    <w:rsid w:val="00CC1A04"/>
    <w:rsid w:val="00CC1B14"/>
    <w:rsid w:val="00CC1C88"/>
    <w:rsid w:val="00CC1E97"/>
    <w:rsid w:val="00CC2124"/>
    <w:rsid w:val="00CC2370"/>
    <w:rsid w:val="00CC23E0"/>
    <w:rsid w:val="00CC3108"/>
    <w:rsid w:val="00CC3BAD"/>
    <w:rsid w:val="00CC3C7F"/>
    <w:rsid w:val="00CC3DEE"/>
    <w:rsid w:val="00CC3F86"/>
    <w:rsid w:val="00CC4822"/>
    <w:rsid w:val="00CC5152"/>
    <w:rsid w:val="00CC5F62"/>
    <w:rsid w:val="00CC603D"/>
    <w:rsid w:val="00CC62A1"/>
    <w:rsid w:val="00CC6698"/>
    <w:rsid w:val="00CC7023"/>
    <w:rsid w:val="00CC7722"/>
    <w:rsid w:val="00CD000D"/>
    <w:rsid w:val="00CD0713"/>
    <w:rsid w:val="00CD0ECB"/>
    <w:rsid w:val="00CD16B8"/>
    <w:rsid w:val="00CD1B9F"/>
    <w:rsid w:val="00CD1F21"/>
    <w:rsid w:val="00CD2AE9"/>
    <w:rsid w:val="00CD3029"/>
    <w:rsid w:val="00CD4054"/>
    <w:rsid w:val="00CD4690"/>
    <w:rsid w:val="00CD5028"/>
    <w:rsid w:val="00CD60BA"/>
    <w:rsid w:val="00CD68E9"/>
    <w:rsid w:val="00CD70CE"/>
    <w:rsid w:val="00CD7946"/>
    <w:rsid w:val="00CD7972"/>
    <w:rsid w:val="00CD7E2C"/>
    <w:rsid w:val="00CE0A89"/>
    <w:rsid w:val="00CE10DA"/>
    <w:rsid w:val="00CE114D"/>
    <w:rsid w:val="00CE1334"/>
    <w:rsid w:val="00CE1B42"/>
    <w:rsid w:val="00CE1CC6"/>
    <w:rsid w:val="00CE226E"/>
    <w:rsid w:val="00CE2315"/>
    <w:rsid w:val="00CE3568"/>
    <w:rsid w:val="00CE36D1"/>
    <w:rsid w:val="00CE3F68"/>
    <w:rsid w:val="00CE46B1"/>
    <w:rsid w:val="00CE4C25"/>
    <w:rsid w:val="00CE60BA"/>
    <w:rsid w:val="00CE694B"/>
    <w:rsid w:val="00CE6DE8"/>
    <w:rsid w:val="00CE72BE"/>
    <w:rsid w:val="00CE72C8"/>
    <w:rsid w:val="00CE7975"/>
    <w:rsid w:val="00CE7F85"/>
    <w:rsid w:val="00CF0255"/>
    <w:rsid w:val="00CF0264"/>
    <w:rsid w:val="00CF02A6"/>
    <w:rsid w:val="00CF0819"/>
    <w:rsid w:val="00CF0BDF"/>
    <w:rsid w:val="00CF1765"/>
    <w:rsid w:val="00CF1832"/>
    <w:rsid w:val="00CF1970"/>
    <w:rsid w:val="00CF19C5"/>
    <w:rsid w:val="00CF1F9E"/>
    <w:rsid w:val="00CF2561"/>
    <w:rsid w:val="00CF2AC1"/>
    <w:rsid w:val="00CF3264"/>
    <w:rsid w:val="00CF3809"/>
    <w:rsid w:val="00CF49B6"/>
    <w:rsid w:val="00CF4A1C"/>
    <w:rsid w:val="00CF4D47"/>
    <w:rsid w:val="00CF4E8C"/>
    <w:rsid w:val="00CF4EC4"/>
    <w:rsid w:val="00CF51CC"/>
    <w:rsid w:val="00CF5694"/>
    <w:rsid w:val="00CF5696"/>
    <w:rsid w:val="00CF576A"/>
    <w:rsid w:val="00CF5AE1"/>
    <w:rsid w:val="00CF5B79"/>
    <w:rsid w:val="00CF5BB0"/>
    <w:rsid w:val="00CF5BD6"/>
    <w:rsid w:val="00CF64C1"/>
    <w:rsid w:val="00CF6570"/>
    <w:rsid w:val="00CF6C6D"/>
    <w:rsid w:val="00CF6F36"/>
    <w:rsid w:val="00CF7A29"/>
    <w:rsid w:val="00CF7C47"/>
    <w:rsid w:val="00CF7D14"/>
    <w:rsid w:val="00D0027B"/>
    <w:rsid w:val="00D00CC9"/>
    <w:rsid w:val="00D01CF4"/>
    <w:rsid w:val="00D01F8C"/>
    <w:rsid w:val="00D02779"/>
    <w:rsid w:val="00D0280E"/>
    <w:rsid w:val="00D02D38"/>
    <w:rsid w:val="00D02EB8"/>
    <w:rsid w:val="00D03591"/>
    <w:rsid w:val="00D038F2"/>
    <w:rsid w:val="00D03A4E"/>
    <w:rsid w:val="00D03DEB"/>
    <w:rsid w:val="00D042C3"/>
    <w:rsid w:val="00D04C3A"/>
    <w:rsid w:val="00D05447"/>
    <w:rsid w:val="00D0550A"/>
    <w:rsid w:val="00D061D8"/>
    <w:rsid w:val="00D06318"/>
    <w:rsid w:val="00D06411"/>
    <w:rsid w:val="00D077B9"/>
    <w:rsid w:val="00D07908"/>
    <w:rsid w:val="00D079BC"/>
    <w:rsid w:val="00D07AF1"/>
    <w:rsid w:val="00D07DAC"/>
    <w:rsid w:val="00D07E9B"/>
    <w:rsid w:val="00D07FB6"/>
    <w:rsid w:val="00D07FC8"/>
    <w:rsid w:val="00D10001"/>
    <w:rsid w:val="00D10025"/>
    <w:rsid w:val="00D1025A"/>
    <w:rsid w:val="00D10285"/>
    <w:rsid w:val="00D104EA"/>
    <w:rsid w:val="00D10F28"/>
    <w:rsid w:val="00D11123"/>
    <w:rsid w:val="00D11424"/>
    <w:rsid w:val="00D11900"/>
    <w:rsid w:val="00D12349"/>
    <w:rsid w:val="00D1287A"/>
    <w:rsid w:val="00D143D2"/>
    <w:rsid w:val="00D146BC"/>
    <w:rsid w:val="00D14D70"/>
    <w:rsid w:val="00D14E17"/>
    <w:rsid w:val="00D1511D"/>
    <w:rsid w:val="00D156C1"/>
    <w:rsid w:val="00D15E82"/>
    <w:rsid w:val="00D16197"/>
    <w:rsid w:val="00D1668B"/>
    <w:rsid w:val="00D166A4"/>
    <w:rsid w:val="00D166BB"/>
    <w:rsid w:val="00D16FEF"/>
    <w:rsid w:val="00D1780C"/>
    <w:rsid w:val="00D17BCC"/>
    <w:rsid w:val="00D17EF0"/>
    <w:rsid w:val="00D20152"/>
    <w:rsid w:val="00D20B40"/>
    <w:rsid w:val="00D20BB6"/>
    <w:rsid w:val="00D20C83"/>
    <w:rsid w:val="00D21427"/>
    <w:rsid w:val="00D21457"/>
    <w:rsid w:val="00D21515"/>
    <w:rsid w:val="00D21816"/>
    <w:rsid w:val="00D22142"/>
    <w:rsid w:val="00D2247E"/>
    <w:rsid w:val="00D2277B"/>
    <w:rsid w:val="00D22AD3"/>
    <w:rsid w:val="00D22C5A"/>
    <w:rsid w:val="00D22DBB"/>
    <w:rsid w:val="00D22EBC"/>
    <w:rsid w:val="00D23BD7"/>
    <w:rsid w:val="00D24E19"/>
    <w:rsid w:val="00D24F37"/>
    <w:rsid w:val="00D24F73"/>
    <w:rsid w:val="00D252A8"/>
    <w:rsid w:val="00D25422"/>
    <w:rsid w:val="00D2594D"/>
    <w:rsid w:val="00D25EED"/>
    <w:rsid w:val="00D2630A"/>
    <w:rsid w:val="00D26DF3"/>
    <w:rsid w:val="00D2725D"/>
    <w:rsid w:val="00D27582"/>
    <w:rsid w:val="00D27B8E"/>
    <w:rsid w:val="00D27C46"/>
    <w:rsid w:val="00D3006C"/>
    <w:rsid w:val="00D30518"/>
    <w:rsid w:val="00D30CC6"/>
    <w:rsid w:val="00D311CC"/>
    <w:rsid w:val="00D32258"/>
    <w:rsid w:val="00D329AE"/>
    <w:rsid w:val="00D33155"/>
    <w:rsid w:val="00D333A9"/>
    <w:rsid w:val="00D33D28"/>
    <w:rsid w:val="00D33DC4"/>
    <w:rsid w:val="00D33FD1"/>
    <w:rsid w:val="00D347C7"/>
    <w:rsid w:val="00D3487E"/>
    <w:rsid w:val="00D35EC0"/>
    <w:rsid w:val="00D36084"/>
    <w:rsid w:val="00D36A52"/>
    <w:rsid w:val="00D36D0F"/>
    <w:rsid w:val="00D37052"/>
    <w:rsid w:val="00D37475"/>
    <w:rsid w:val="00D37A72"/>
    <w:rsid w:val="00D37CD5"/>
    <w:rsid w:val="00D37D57"/>
    <w:rsid w:val="00D40106"/>
    <w:rsid w:val="00D41092"/>
    <w:rsid w:val="00D41192"/>
    <w:rsid w:val="00D415CE"/>
    <w:rsid w:val="00D41A17"/>
    <w:rsid w:val="00D41B8A"/>
    <w:rsid w:val="00D41CFF"/>
    <w:rsid w:val="00D41D5C"/>
    <w:rsid w:val="00D424C7"/>
    <w:rsid w:val="00D43730"/>
    <w:rsid w:val="00D43B5B"/>
    <w:rsid w:val="00D440B4"/>
    <w:rsid w:val="00D4478B"/>
    <w:rsid w:val="00D44843"/>
    <w:rsid w:val="00D44A67"/>
    <w:rsid w:val="00D44FDA"/>
    <w:rsid w:val="00D45011"/>
    <w:rsid w:val="00D453C8"/>
    <w:rsid w:val="00D45509"/>
    <w:rsid w:val="00D45B89"/>
    <w:rsid w:val="00D46040"/>
    <w:rsid w:val="00D46C06"/>
    <w:rsid w:val="00D473CB"/>
    <w:rsid w:val="00D4780C"/>
    <w:rsid w:val="00D51281"/>
    <w:rsid w:val="00D51432"/>
    <w:rsid w:val="00D52D84"/>
    <w:rsid w:val="00D52ED7"/>
    <w:rsid w:val="00D53FBD"/>
    <w:rsid w:val="00D5497A"/>
    <w:rsid w:val="00D54E91"/>
    <w:rsid w:val="00D56361"/>
    <w:rsid w:val="00D5687E"/>
    <w:rsid w:val="00D575FC"/>
    <w:rsid w:val="00D5780D"/>
    <w:rsid w:val="00D57B9F"/>
    <w:rsid w:val="00D60876"/>
    <w:rsid w:val="00D60C01"/>
    <w:rsid w:val="00D6124F"/>
    <w:rsid w:val="00D614ED"/>
    <w:rsid w:val="00D61BF0"/>
    <w:rsid w:val="00D62160"/>
    <w:rsid w:val="00D62A38"/>
    <w:rsid w:val="00D62AE0"/>
    <w:rsid w:val="00D63168"/>
    <w:rsid w:val="00D6330F"/>
    <w:rsid w:val="00D63A4A"/>
    <w:rsid w:val="00D63C09"/>
    <w:rsid w:val="00D6450D"/>
    <w:rsid w:val="00D65276"/>
    <w:rsid w:val="00D654A1"/>
    <w:rsid w:val="00D655F8"/>
    <w:rsid w:val="00D65997"/>
    <w:rsid w:val="00D65FE7"/>
    <w:rsid w:val="00D66611"/>
    <w:rsid w:val="00D66623"/>
    <w:rsid w:val="00D67D08"/>
    <w:rsid w:val="00D7030C"/>
    <w:rsid w:val="00D70437"/>
    <w:rsid w:val="00D708BB"/>
    <w:rsid w:val="00D710E2"/>
    <w:rsid w:val="00D71382"/>
    <w:rsid w:val="00D7228D"/>
    <w:rsid w:val="00D727DB"/>
    <w:rsid w:val="00D72A9F"/>
    <w:rsid w:val="00D745B7"/>
    <w:rsid w:val="00D74DE7"/>
    <w:rsid w:val="00D7563F"/>
    <w:rsid w:val="00D757D3"/>
    <w:rsid w:val="00D75FC6"/>
    <w:rsid w:val="00D76C2E"/>
    <w:rsid w:val="00D76E5A"/>
    <w:rsid w:val="00D77817"/>
    <w:rsid w:val="00D77D51"/>
    <w:rsid w:val="00D77F46"/>
    <w:rsid w:val="00D80800"/>
    <w:rsid w:val="00D82022"/>
    <w:rsid w:val="00D82ABD"/>
    <w:rsid w:val="00D82B2A"/>
    <w:rsid w:val="00D82DE7"/>
    <w:rsid w:val="00D8392E"/>
    <w:rsid w:val="00D83C3C"/>
    <w:rsid w:val="00D83CD0"/>
    <w:rsid w:val="00D83EDA"/>
    <w:rsid w:val="00D83FB2"/>
    <w:rsid w:val="00D84BD1"/>
    <w:rsid w:val="00D84CAD"/>
    <w:rsid w:val="00D8506F"/>
    <w:rsid w:val="00D8520E"/>
    <w:rsid w:val="00D85479"/>
    <w:rsid w:val="00D8587D"/>
    <w:rsid w:val="00D85A86"/>
    <w:rsid w:val="00D86A55"/>
    <w:rsid w:val="00D8709C"/>
    <w:rsid w:val="00D87BEA"/>
    <w:rsid w:val="00D900BC"/>
    <w:rsid w:val="00D9034A"/>
    <w:rsid w:val="00D90774"/>
    <w:rsid w:val="00D90A3A"/>
    <w:rsid w:val="00D91B4B"/>
    <w:rsid w:val="00D91D13"/>
    <w:rsid w:val="00D925AB"/>
    <w:rsid w:val="00D92CBB"/>
    <w:rsid w:val="00D93301"/>
    <w:rsid w:val="00D93683"/>
    <w:rsid w:val="00D93782"/>
    <w:rsid w:val="00D94251"/>
    <w:rsid w:val="00D945BE"/>
    <w:rsid w:val="00D9467B"/>
    <w:rsid w:val="00D947DD"/>
    <w:rsid w:val="00D94E67"/>
    <w:rsid w:val="00D950EC"/>
    <w:rsid w:val="00D9527F"/>
    <w:rsid w:val="00D95A95"/>
    <w:rsid w:val="00D95F5D"/>
    <w:rsid w:val="00D96504"/>
    <w:rsid w:val="00D96509"/>
    <w:rsid w:val="00D96D2D"/>
    <w:rsid w:val="00D96E1B"/>
    <w:rsid w:val="00D96F26"/>
    <w:rsid w:val="00D973A3"/>
    <w:rsid w:val="00D973EA"/>
    <w:rsid w:val="00D97E0B"/>
    <w:rsid w:val="00D97FC2"/>
    <w:rsid w:val="00DA01EA"/>
    <w:rsid w:val="00DA03AE"/>
    <w:rsid w:val="00DA06A2"/>
    <w:rsid w:val="00DA1270"/>
    <w:rsid w:val="00DA1483"/>
    <w:rsid w:val="00DA21D4"/>
    <w:rsid w:val="00DA2226"/>
    <w:rsid w:val="00DA2794"/>
    <w:rsid w:val="00DA2E16"/>
    <w:rsid w:val="00DA3483"/>
    <w:rsid w:val="00DA3508"/>
    <w:rsid w:val="00DA3815"/>
    <w:rsid w:val="00DA3CBA"/>
    <w:rsid w:val="00DA409E"/>
    <w:rsid w:val="00DA5520"/>
    <w:rsid w:val="00DA5A92"/>
    <w:rsid w:val="00DA5C83"/>
    <w:rsid w:val="00DA6722"/>
    <w:rsid w:val="00DA6987"/>
    <w:rsid w:val="00DA6B75"/>
    <w:rsid w:val="00DA6F96"/>
    <w:rsid w:val="00DA75A9"/>
    <w:rsid w:val="00DB06EB"/>
    <w:rsid w:val="00DB07BC"/>
    <w:rsid w:val="00DB0F6B"/>
    <w:rsid w:val="00DB1551"/>
    <w:rsid w:val="00DB172D"/>
    <w:rsid w:val="00DB1B33"/>
    <w:rsid w:val="00DB2282"/>
    <w:rsid w:val="00DB2CE2"/>
    <w:rsid w:val="00DB30D0"/>
    <w:rsid w:val="00DB3645"/>
    <w:rsid w:val="00DB3C8B"/>
    <w:rsid w:val="00DB464F"/>
    <w:rsid w:val="00DB4B33"/>
    <w:rsid w:val="00DB4B4A"/>
    <w:rsid w:val="00DB4CA0"/>
    <w:rsid w:val="00DB54E2"/>
    <w:rsid w:val="00DB5E95"/>
    <w:rsid w:val="00DB6AA3"/>
    <w:rsid w:val="00DB6B91"/>
    <w:rsid w:val="00DB7433"/>
    <w:rsid w:val="00DB7785"/>
    <w:rsid w:val="00DB79AF"/>
    <w:rsid w:val="00DB7D56"/>
    <w:rsid w:val="00DC01CF"/>
    <w:rsid w:val="00DC024C"/>
    <w:rsid w:val="00DC12A7"/>
    <w:rsid w:val="00DC1665"/>
    <w:rsid w:val="00DC1F63"/>
    <w:rsid w:val="00DC224B"/>
    <w:rsid w:val="00DC227B"/>
    <w:rsid w:val="00DC2A20"/>
    <w:rsid w:val="00DC2B30"/>
    <w:rsid w:val="00DC2ECC"/>
    <w:rsid w:val="00DC389B"/>
    <w:rsid w:val="00DC3A1F"/>
    <w:rsid w:val="00DC4AD8"/>
    <w:rsid w:val="00DC4D13"/>
    <w:rsid w:val="00DC500B"/>
    <w:rsid w:val="00DC53B1"/>
    <w:rsid w:val="00DC5625"/>
    <w:rsid w:val="00DC6321"/>
    <w:rsid w:val="00DC668E"/>
    <w:rsid w:val="00DC78F0"/>
    <w:rsid w:val="00DC7F92"/>
    <w:rsid w:val="00DD1136"/>
    <w:rsid w:val="00DD133E"/>
    <w:rsid w:val="00DD1D1B"/>
    <w:rsid w:val="00DD2334"/>
    <w:rsid w:val="00DD242D"/>
    <w:rsid w:val="00DD277E"/>
    <w:rsid w:val="00DD27B4"/>
    <w:rsid w:val="00DD284B"/>
    <w:rsid w:val="00DD2FE9"/>
    <w:rsid w:val="00DD3A2B"/>
    <w:rsid w:val="00DD47AD"/>
    <w:rsid w:val="00DD47E3"/>
    <w:rsid w:val="00DD4CC6"/>
    <w:rsid w:val="00DD54B8"/>
    <w:rsid w:val="00DD59B1"/>
    <w:rsid w:val="00DD5D62"/>
    <w:rsid w:val="00DD5E77"/>
    <w:rsid w:val="00DD68D2"/>
    <w:rsid w:val="00DD6999"/>
    <w:rsid w:val="00DD6F7B"/>
    <w:rsid w:val="00DD701E"/>
    <w:rsid w:val="00DD71CB"/>
    <w:rsid w:val="00DD7C78"/>
    <w:rsid w:val="00DE0F21"/>
    <w:rsid w:val="00DE172F"/>
    <w:rsid w:val="00DE1A1A"/>
    <w:rsid w:val="00DE2852"/>
    <w:rsid w:val="00DE392B"/>
    <w:rsid w:val="00DE3969"/>
    <w:rsid w:val="00DE3D78"/>
    <w:rsid w:val="00DE3F29"/>
    <w:rsid w:val="00DE4D26"/>
    <w:rsid w:val="00DE4FD5"/>
    <w:rsid w:val="00DE57C2"/>
    <w:rsid w:val="00DE5A78"/>
    <w:rsid w:val="00DE5B39"/>
    <w:rsid w:val="00DE61C2"/>
    <w:rsid w:val="00DE628B"/>
    <w:rsid w:val="00DE68BD"/>
    <w:rsid w:val="00DE6F6F"/>
    <w:rsid w:val="00DE7D7E"/>
    <w:rsid w:val="00DF0049"/>
    <w:rsid w:val="00DF19D5"/>
    <w:rsid w:val="00DF1B25"/>
    <w:rsid w:val="00DF1F3B"/>
    <w:rsid w:val="00DF24C9"/>
    <w:rsid w:val="00DF296A"/>
    <w:rsid w:val="00DF2B73"/>
    <w:rsid w:val="00DF2E7D"/>
    <w:rsid w:val="00DF41CB"/>
    <w:rsid w:val="00DF44B3"/>
    <w:rsid w:val="00DF4960"/>
    <w:rsid w:val="00DF58AF"/>
    <w:rsid w:val="00DF5997"/>
    <w:rsid w:val="00DF5C66"/>
    <w:rsid w:val="00DF60F7"/>
    <w:rsid w:val="00DF6436"/>
    <w:rsid w:val="00DF6743"/>
    <w:rsid w:val="00DF6F2F"/>
    <w:rsid w:val="00DF6FD5"/>
    <w:rsid w:val="00DF7115"/>
    <w:rsid w:val="00DF7467"/>
    <w:rsid w:val="00DF7B26"/>
    <w:rsid w:val="00DF7CF4"/>
    <w:rsid w:val="00E00168"/>
    <w:rsid w:val="00E00D48"/>
    <w:rsid w:val="00E00F49"/>
    <w:rsid w:val="00E01065"/>
    <w:rsid w:val="00E01218"/>
    <w:rsid w:val="00E02954"/>
    <w:rsid w:val="00E03186"/>
    <w:rsid w:val="00E03756"/>
    <w:rsid w:val="00E03F91"/>
    <w:rsid w:val="00E0410D"/>
    <w:rsid w:val="00E05178"/>
    <w:rsid w:val="00E052AF"/>
    <w:rsid w:val="00E0602B"/>
    <w:rsid w:val="00E06204"/>
    <w:rsid w:val="00E062A8"/>
    <w:rsid w:val="00E064D9"/>
    <w:rsid w:val="00E06628"/>
    <w:rsid w:val="00E0686B"/>
    <w:rsid w:val="00E06890"/>
    <w:rsid w:val="00E06D03"/>
    <w:rsid w:val="00E06D77"/>
    <w:rsid w:val="00E073B1"/>
    <w:rsid w:val="00E101A0"/>
    <w:rsid w:val="00E108DA"/>
    <w:rsid w:val="00E10AAE"/>
    <w:rsid w:val="00E10D36"/>
    <w:rsid w:val="00E10DB3"/>
    <w:rsid w:val="00E10E20"/>
    <w:rsid w:val="00E1109D"/>
    <w:rsid w:val="00E1135E"/>
    <w:rsid w:val="00E1156D"/>
    <w:rsid w:val="00E11811"/>
    <w:rsid w:val="00E118E1"/>
    <w:rsid w:val="00E119E8"/>
    <w:rsid w:val="00E12422"/>
    <w:rsid w:val="00E12709"/>
    <w:rsid w:val="00E12985"/>
    <w:rsid w:val="00E12C2C"/>
    <w:rsid w:val="00E12C3F"/>
    <w:rsid w:val="00E12D48"/>
    <w:rsid w:val="00E13369"/>
    <w:rsid w:val="00E13AF9"/>
    <w:rsid w:val="00E13B15"/>
    <w:rsid w:val="00E13DF1"/>
    <w:rsid w:val="00E1490A"/>
    <w:rsid w:val="00E14A9D"/>
    <w:rsid w:val="00E15223"/>
    <w:rsid w:val="00E159BF"/>
    <w:rsid w:val="00E15DD9"/>
    <w:rsid w:val="00E164B1"/>
    <w:rsid w:val="00E16EA7"/>
    <w:rsid w:val="00E17368"/>
    <w:rsid w:val="00E17A0E"/>
    <w:rsid w:val="00E17AA0"/>
    <w:rsid w:val="00E17D58"/>
    <w:rsid w:val="00E17D77"/>
    <w:rsid w:val="00E202C0"/>
    <w:rsid w:val="00E208C9"/>
    <w:rsid w:val="00E208F7"/>
    <w:rsid w:val="00E215C3"/>
    <w:rsid w:val="00E215DA"/>
    <w:rsid w:val="00E2187A"/>
    <w:rsid w:val="00E2220D"/>
    <w:rsid w:val="00E2257E"/>
    <w:rsid w:val="00E23858"/>
    <w:rsid w:val="00E23AD7"/>
    <w:rsid w:val="00E23F98"/>
    <w:rsid w:val="00E24AD5"/>
    <w:rsid w:val="00E24BF5"/>
    <w:rsid w:val="00E24C1A"/>
    <w:rsid w:val="00E24CA6"/>
    <w:rsid w:val="00E24E4D"/>
    <w:rsid w:val="00E2507D"/>
    <w:rsid w:val="00E250A2"/>
    <w:rsid w:val="00E2557B"/>
    <w:rsid w:val="00E2564B"/>
    <w:rsid w:val="00E2594C"/>
    <w:rsid w:val="00E25970"/>
    <w:rsid w:val="00E25A05"/>
    <w:rsid w:val="00E25DD2"/>
    <w:rsid w:val="00E269A1"/>
    <w:rsid w:val="00E26CE6"/>
    <w:rsid w:val="00E27559"/>
    <w:rsid w:val="00E27C05"/>
    <w:rsid w:val="00E27E77"/>
    <w:rsid w:val="00E3043B"/>
    <w:rsid w:val="00E3073B"/>
    <w:rsid w:val="00E30821"/>
    <w:rsid w:val="00E30EC6"/>
    <w:rsid w:val="00E31446"/>
    <w:rsid w:val="00E314B6"/>
    <w:rsid w:val="00E316F0"/>
    <w:rsid w:val="00E31BE3"/>
    <w:rsid w:val="00E31C42"/>
    <w:rsid w:val="00E32C8E"/>
    <w:rsid w:val="00E331A9"/>
    <w:rsid w:val="00E33318"/>
    <w:rsid w:val="00E334EB"/>
    <w:rsid w:val="00E345B0"/>
    <w:rsid w:val="00E34DC4"/>
    <w:rsid w:val="00E3536A"/>
    <w:rsid w:val="00E3545F"/>
    <w:rsid w:val="00E354CE"/>
    <w:rsid w:val="00E35771"/>
    <w:rsid w:val="00E35F20"/>
    <w:rsid w:val="00E36F9B"/>
    <w:rsid w:val="00E37B20"/>
    <w:rsid w:val="00E37B5E"/>
    <w:rsid w:val="00E400EB"/>
    <w:rsid w:val="00E403D1"/>
    <w:rsid w:val="00E40581"/>
    <w:rsid w:val="00E408E4"/>
    <w:rsid w:val="00E40A92"/>
    <w:rsid w:val="00E40EFD"/>
    <w:rsid w:val="00E4148A"/>
    <w:rsid w:val="00E42016"/>
    <w:rsid w:val="00E42569"/>
    <w:rsid w:val="00E42B8C"/>
    <w:rsid w:val="00E436E1"/>
    <w:rsid w:val="00E43D2B"/>
    <w:rsid w:val="00E44B34"/>
    <w:rsid w:val="00E459D6"/>
    <w:rsid w:val="00E45E39"/>
    <w:rsid w:val="00E4743E"/>
    <w:rsid w:val="00E47583"/>
    <w:rsid w:val="00E5096C"/>
    <w:rsid w:val="00E50AFE"/>
    <w:rsid w:val="00E50AFF"/>
    <w:rsid w:val="00E50C60"/>
    <w:rsid w:val="00E51448"/>
    <w:rsid w:val="00E51C30"/>
    <w:rsid w:val="00E51CA4"/>
    <w:rsid w:val="00E5229A"/>
    <w:rsid w:val="00E52729"/>
    <w:rsid w:val="00E528F4"/>
    <w:rsid w:val="00E534D6"/>
    <w:rsid w:val="00E53570"/>
    <w:rsid w:val="00E53C7E"/>
    <w:rsid w:val="00E53CA6"/>
    <w:rsid w:val="00E5450E"/>
    <w:rsid w:val="00E5492F"/>
    <w:rsid w:val="00E54B67"/>
    <w:rsid w:val="00E54E45"/>
    <w:rsid w:val="00E551D2"/>
    <w:rsid w:val="00E55485"/>
    <w:rsid w:val="00E558CF"/>
    <w:rsid w:val="00E558E9"/>
    <w:rsid w:val="00E55956"/>
    <w:rsid w:val="00E55F4C"/>
    <w:rsid w:val="00E56850"/>
    <w:rsid w:val="00E57217"/>
    <w:rsid w:val="00E605B4"/>
    <w:rsid w:val="00E609B9"/>
    <w:rsid w:val="00E60AAA"/>
    <w:rsid w:val="00E60D21"/>
    <w:rsid w:val="00E60DA8"/>
    <w:rsid w:val="00E611F4"/>
    <w:rsid w:val="00E61C38"/>
    <w:rsid w:val="00E61ED7"/>
    <w:rsid w:val="00E6226F"/>
    <w:rsid w:val="00E622E8"/>
    <w:rsid w:val="00E6285F"/>
    <w:rsid w:val="00E62B63"/>
    <w:rsid w:val="00E6301C"/>
    <w:rsid w:val="00E63115"/>
    <w:rsid w:val="00E6316B"/>
    <w:rsid w:val="00E632B6"/>
    <w:rsid w:val="00E63E31"/>
    <w:rsid w:val="00E63EE1"/>
    <w:rsid w:val="00E64CB7"/>
    <w:rsid w:val="00E64EE6"/>
    <w:rsid w:val="00E64FA4"/>
    <w:rsid w:val="00E654E7"/>
    <w:rsid w:val="00E65B66"/>
    <w:rsid w:val="00E65C97"/>
    <w:rsid w:val="00E661C8"/>
    <w:rsid w:val="00E66406"/>
    <w:rsid w:val="00E66736"/>
    <w:rsid w:val="00E66A48"/>
    <w:rsid w:val="00E66F26"/>
    <w:rsid w:val="00E670FB"/>
    <w:rsid w:val="00E6791F"/>
    <w:rsid w:val="00E679A7"/>
    <w:rsid w:val="00E67CB4"/>
    <w:rsid w:val="00E67F6A"/>
    <w:rsid w:val="00E70047"/>
    <w:rsid w:val="00E70254"/>
    <w:rsid w:val="00E715A2"/>
    <w:rsid w:val="00E71A39"/>
    <w:rsid w:val="00E728E5"/>
    <w:rsid w:val="00E72E81"/>
    <w:rsid w:val="00E73A78"/>
    <w:rsid w:val="00E7455B"/>
    <w:rsid w:val="00E746AC"/>
    <w:rsid w:val="00E749D7"/>
    <w:rsid w:val="00E74B73"/>
    <w:rsid w:val="00E74CD1"/>
    <w:rsid w:val="00E7523A"/>
    <w:rsid w:val="00E754A9"/>
    <w:rsid w:val="00E75B48"/>
    <w:rsid w:val="00E76DC2"/>
    <w:rsid w:val="00E76F42"/>
    <w:rsid w:val="00E76F8B"/>
    <w:rsid w:val="00E77036"/>
    <w:rsid w:val="00E771C9"/>
    <w:rsid w:val="00E77A41"/>
    <w:rsid w:val="00E77A7F"/>
    <w:rsid w:val="00E77BFE"/>
    <w:rsid w:val="00E80EAA"/>
    <w:rsid w:val="00E81FD0"/>
    <w:rsid w:val="00E82004"/>
    <w:rsid w:val="00E831B6"/>
    <w:rsid w:val="00E84591"/>
    <w:rsid w:val="00E84E2F"/>
    <w:rsid w:val="00E85BC7"/>
    <w:rsid w:val="00E85F12"/>
    <w:rsid w:val="00E86061"/>
    <w:rsid w:val="00E866E2"/>
    <w:rsid w:val="00E867D3"/>
    <w:rsid w:val="00E86B99"/>
    <w:rsid w:val="00E86BC4"/>
    <w:rsid w:val="00E86FA3"/>
    <w:rsid w:val="00E872D5"/>
    <w:rsid w:val="00E908D8"/>
    <w:rsid w:val="00E90AB5"/>
    <w:rsid w:val="00E90EB6"/>
    <w:rsid w:val="00E90F37"/>
    <w:rsid w:val="00E915FF"/>
    <w:rsid w:val="00E91671"/>
    <w:rsid w:val="00E917BA"/>
    <w:rsid w:val="00E91B25"/>
    <w:rsid w:val="00E92295"/>
    <w:rsid w:val="00E92438"/>
    <w:rsid w:val="00E92A68"/>
    <w:rsid w:val="00E93081"/>
    <w:rsid w:val="00E940BA"/>
    <w:rsid w:val="00E9479B"/>
    <w:rsid w:val="00E9490F"/>
    <w:rsid w:val="00E957CB"/>
    <w:rsid w:val="00E9581E"/>
    <w:rsid w:val="00E9626B"/>
    <w:rsid w:val="00E963B7"/>
    <w:rsid w:val="00E96BBA"/>
    <w:rsid w:val="00E96DCA"/>
    <w:rsid w:val="00E96DCE"/>
    <w:rsid w:val="00E96EF6"/>
    <w:rsid w:val="00E9730D"/>
    <w:rsid w:val="00E97913"/>
    <w:rsid w:val="00EA02BC"/>
    <w:rsid w:val="00EA0974"/>
    <w:rsid w:val="00EA1321"/>
    <w:rsid w:val="00EA1C3A"/>
    <w:rsid w:val="00EA1E0F"/>
    <w:rsid w:val="00EA307A"/>
    <w:rsid w:val="00EA3BE6"/>
    <w:rsid w:val="00EA3CFE"/>
    <w:rsid w:val="00EA44BA"/>
    <w:rsid w:val="00EA4AFC"/>
    <w:rsid w:val="00EA4FC8"/>
    <w:rsid w:val="00EA5B53"/>
    <w:rsid w:val="00EA5B5C"/>
    <w:rsid w:val="00EA62CA"/>
    <w:rsid w:val="00EA6A4B"/>
    <w:rsid w:val="00EA6F86"/>
    <w:rsid w:val="00EA71FA"/>
    <w:rsid w:val="00EA7277"/>
    <w:rsid w:val="00EA7B93"/>
    <w:rsid w:val="00EB0145"/>
    <w:rsid w:val="00EB093A"/>
    <w:rsid w:val="00EB0C4C"/>
    <w:rsid w:val="00EB0EF8"/>
    <w:rsid w:val="00EB1610"/>
    <w:rsid w:val="00EB1BCB"/>
    <w:rsid w:val="00EB24D0"/>
    <w:rsid w:val="00EB2DF7"/>
    <w:rsid w:val="00EB3129"/>
    <w:rsid w:val="00EB3173"/>
    <w:rsid w:val="00EB377F"/>
    <w:rsid w:val="00EB38A9"/>
    <w:rsid w:val="00EB3A64"/>
    <w:rsid w:val="00EB3CEC"/>
    <w:rsid w:val="00EB41EF"/>
    <w:rsid w:val="00EB46AC"/>
    <w:rsid w:val="00EB5887"/>
    <w:rsid w:val="00EB5BC1"/>
    <w:rsid w:val="00EB65D3"/>
    <w:rsid w:val="00EB66C2"/>
    <w:rsid w:val="00EB7331"/>
    <w:rsid w:val="00EB77BD"/>
    <w:rsid w:val="00EB7801"/>
    <w:rsid w:val="00EC0031"/>
    <w:rsid w:val="00EC03EF"/>
    <w:rsid w:val="00EC2260"/>
    <w:rsid w:val="00EC22C8"/>
    <w:rsid w:val="00EC2DE7"/>
    <w:rsid w:val="00EC363F"/>
    <w:rsid w:val="00EC3AD3"/>
    <w:rsid w:val="00EC444E"/>
    <w:rsid w:val="00EC489D"/>
    <w:rsid w:val="00EC5121"/>
    <w:rsid w:val="00EC5251"/>
    <w:rsid w:val="00EC542D"/>
    <w:rsid w:val="00EC5FBC"/>
    <w:rsid w:val="00EC607C"/>
    <w:rsid w:val="00EC6383"/>
    <w:rsid w:val="00EC6BD1"/>
    <w:rsid w:val="00EC6BFC"/>
    <w:rsid w:val="00EC742A"/>
    <w:rsid w:val="00EC7BC1"/>
    <w:rsid w:val="00EC7C11"/>
    <w:rsid w:val="00EC7DD4"/>
    <w:rsid w:val="00ED0220"/>
    <w:rsid w:val="00ED039F"/>
    <w:rsid w:val="00ED04DB"/>
    <w:rsid w:val="00ED0A0F"/>
    <w:rsid w:val="00ED0E82"/>
    <w:rsid w:val="00ED1786"/>
    <w:rsid w:val="00ED1BE7"/>
    <w:rsid w:val="00ED1FD1"/>
    <w:rsid w:val="00ED24E0"/>
    <w:rsid w:val="00ED2A2C"/>
    <w:rsid w:val="00ED2CD3"/>
    <w:rsid w:val="00ED30BB"/>
    <w:rsid w:val="00ED4007"/>
    <w:rsid w:val="00ED4161"/>
    <w:rsid w:val="00ED433C"/>
    <w:rsid w:val="00ED5318"/>
    <w:rsid w:val="00ED542E"/>
    <w:rsid w:val="00ED583E"/>
    <w:rsid w:val="00ED5D4E"/>
    <w:rsid w:val="00ED6647"/>
    <w:rsid w:val="00ED67E2"/>
    <w:rsid w:val="00ED6D7D"/>
    <w:rsid w:val="00ED746C"/>
    <w:rsid w:val="00ED76DA"/>
    <w:rsid w:val="00ED77A5"/>
    <w:rsid w:val="00ED79E3"/>
    <w:rsid w:val="00ED7AE6"/>
    <w:rsid w:val="00ED7DAB"/>
    <w:rsid w:val="00ED7DB3"/>
    <w:rsid w:val="00EE0D90"/>
    <w:rsid w:val="00EE1045"/>
    <w:rsid w:val="00EE15EB"/>
    <w:rsid w:val="00EE1CB2"/>
    <w:rsid w:val="00EE203F"/>
    <w:rsid w:val="00EE2D92"/>
    <w:rsid w:val="00EE3BD3"/>
    <w:rsid w:val="00EE3C94"/>
    <w:rsid w:val="00EE44C3"/>
    <w:rsid w:val="00EE4554"/>
    <w:rsid w:val="00EE4822"/>
    <w:rsid w:val="00EE4E62"/>
    <w:rsid w:val="00EE5789"/>
    <w:rsid w:val="00EE5DCA"/>
    <w:rsid w:val="00EE6845"/>
    <w:rsid w:val="00EE6AFB"/>
    <w:rsid w:val="00EE7657"/>
    <w:rsid w:val="00EE7A80"/>
    <w:rsid w:val="00EE7B5A"/>
    <w:rsid w:val="00EF00AA"/>
    <w:rsid w:val="00EF1391"/>
    <w:rsid w:val="00EF1CA1"/>
    <w:rsid w:val="00EF1E84"/>
    <w:rsid w:val="00EF22C3"/>
    <w:rsid w:val="00EF2422"/>
    <w:rsid w:val="00EF2770"/>
    <w:rsid w:val="00EF287B"/>
    <w:rsid w:val="00EF37CD"/>
    <w:rsid w:val="00EF3860"/>
    <w:rsid w:val="00EF3A4D"/>
    <w:rsid w:val="00EF40C5"/>
    <w:rsid w:val="00EF48FB"/>
    <w:rsid w:val="00EF49B6"/>
    <w:rsid w:val="00EF53E8"/>
    <w:rsid w:val="00EF55A5"/>
    <w:rsid w:val="00EF5DE2"/>
    <w:rsid w:val="00EF607E"/>
    <w:rsid w:val="00EF63F2"/>
    <w:rsid w:val="00EF757F"/>
    <w:rsid w:val="00EF7C69"/>
    <w:rsid w:val="00EF7CB2"/>
    <w:rsid w:val="00F00A6E"/>
    <w:rsid w:val="00F01491"/>
    <w:rsid w:val="00F014AB"/>
    <w:rsid w:val="00F0174E"/>
    <w:rsid w:val="00F019C6"/>
    <w:rsid w:val="00F01C7B"/>
    <w:rsid w:val="00F01EDB"/>
    <w:rsid w:val="00F026E8"/>
    <w:rsid w:val="00F02835"/>
    <w:rsid w:val="00F02A39"/>
    <w:rsid w:val="00F0352E"/>
    <w:rsid w:val="00F035A5"/>
    <w:rsid w:val="00F03865"/>
    <w:rsid w:val="00F03D76"/>
    <w:rsid w:val="00F04085"/>
    <w:rsid w:val="00F045F9"/>
    <w:rsid w:val="00F04E4A"/>
    <w:rsid w:val="00F05606"/>
    <w:rsid w:val="00F0596A"/>
    <w:rsid w:val="00F05B79"/>
    <w:rsid w:val="00F061C7"/>
    <w:rsid w:val="00F074D8"/>
    <w:rsid w:val="00F07C6E"/>
    <w:rsid w:val="00F10420"/>
    <w:rsid w:val="00F111E9"/>
    <w:rsid w:val="00F113D7"/>
    <w:rsid w:val="00F126E9"/>
    <w:rsid w:val="00F1284A"/>
    <w:rsid w:val="00F129AB"/>
    <w:rsid w:val="00F12CD0"/>
    <w:rsid w:val="00F133A6"/>
    <w:rsid w:val="00F14732"/>
    <w:rsid w:val="00F14DF7"/>
    <w:rsid w:val="00F15290"/>
    <w:rsid w:val="00F15479"/>
    <w:rsid w:val="00F15968"/>
    <w:rsid w:val="00F15A2A"/>
    <w:rsid w:val="00F15AF7"/>
    <w:rsid w:val="00F15B61"/>
    <w:rsid w:val="00F1670E"/>
    <w:rsid w:val="00F16A46"/>
    <w:rsid w:val="00F17067"/>
    <w:rsid w:val="00F170CA"/>
    <w:rsid w:val="00F17ABC"/>
    <w:rsid w:val="00F17E6C"/>
    <w:rsid w:val="00F200F0"/>
    <w:rsid w:val="00F203B7"/>
    <w:rsid w:val="00F203C4"/>
    <w:rsid w:val="00F2062A"/>
    <w:rsid w:val="00F206E5"/>
    <w:rsid w:val="00F2089B"/>
    <w:rsid w:val="00F2154C"/>
    <w:rsid w:val="00F21630"/>
    <w:rsid w:val="00F21A96"/>
    <w:rsid w:val="00F21B51"/>
    <w:rsid w:val="00F2220D"/>
    <w:rsid w:val="00F2232F"/>
    <w:rsid w:val="00F223E0"/>
    <w:rsid w:val="00F22900"/>
    <w:rsid w:val="00F22C90"/>
    <w:rsid w:val="00F23267"/>
    <w:rsid w:val="00F23BFB"/>
    <w:rsid w:val="00F242CB"/>
    <w:rsid w:val="00F25256"/>
    <w:rsid w:val="00F26473"/>
    <w:rsid w:val="00F265F9"/>
    <w:rsid w:val="00F26A5A"/>
    <w:rsid w:val="00F2774D"/>
    <w:rsid w:val="00F27886"/>
    <w:rsid w:val="00F3146A"/>
    <w:rsid w:val="00F31909"/>
    <w:rsid w:val="00F31A7B"/>
    <w:rsid w:val="00F32283"/>
    <w:rsid w:val="00F3265E"/>
    <w:rsid w:val="00F3328F"/>
    <w:rsid w:val="00F33708"/>
    <w:rsid w:val="00F33725"/>
    <w:rsid w:val="00F339D7"/>
    <w:rsid w:val="00F33A94"/>
    <w:rsid w:val="00F33E35"/>
    <w:rsid w:val="00F34A88"/>
    <w:rsid w:val="00F35133"/>
    <w:rsid w:val="00F35264"/>
    <w:rsid w:val="00F357E8"/>
    <w:rsid w:val="00F35D52"/>
    <w:rsid w:val="00F35ED4"/>
    <w:rsid w:val="00F36DEE"/>
    <w:rsid w:val="00F36EAD"/>
    <w:rsid w:val="00F37591"/>
    <w:rsid w:val="00F407B0"/>
    <w:rsid w:val="00F40DBB"/>
    <w:rsid w:val="00F4186F"/>
    <w:rsid w:val="00F41B12"/>
    <w:rsid w:val="00F41BC7"/>
    <w:rsid w:val="00F41C8C"/>
    <w:rsid w:val="00F42056"/>
    <w:rsid w:val="00F429C8"/>
    <w:rsid w:val="00F43A96"/>
    <w:rsid w:val="00F44942"/>
    <w:rsid w:val="00F44B05"/>
    <w:rsid w:val="00F45E6D"/>
    <w:rsid w:val="00F4620A"/>
    <w:rsid w:val="00F463D0"/>
    <w:rsid w:val="00F464A8"/>
    <w:rsid w:val="00F46675"/>
    <w:rsid w:val="00F5028D"/>
    <w:rsid w:val="00F50A94"/>
    <w:rsid w:val="00F51320"/>
    <w:rsid w:val="00F519DC"/>
    <w:rsid w:val="00F51E10"/>
    <w:rsid w:val="00F51E48"/>
    <w:rsid w:val="00F52163"/>
    <w:rsid w:val="00F52C38"/>
    <w:rsid w:val="00F53A54"/>
    <w:rsid w:val="00F53C4C"/>
    <w:rsid w:val="00F541F6"/>
    <w:rsid w:val="00F55561"/>
    <w:rsid w:val="00F55B1F"/>
    <w:rsid w:val="00F55D3F"/>
    <w:rsid w:val="00F55EE8"/>
    <w:rsid w:val="00F57ABD"/>
    <w:rsid w:val="00F60062"/>
    <w:rsid w:val="00F604E4"/>
    <w:rsid w:val="00F60B9E"/>
    <w:rsid w:val="00F60DD9"/>
    <w:rsid w:val="00F60E8D"/>
    <w:rsid w:val="00F610A3"/>
    <w:rsid w:val="00F613CF"/>
    <w:rsid w:val="00F61BF7"/>
    <w:rsid w:val="00F62E59"/>
    <w:rsid w:val="00F631E0"/>
    <w:rsid w:val="00F633FC"/>
    <w:rsid w:val="00F63AB3"/>
    <w:rsid w:val="00F64566"/>
    <w:rsid w:val="00F64B07"/>
    <w:rsid w:val="00F64C32"/>
    <w:rsid w:val="00F6597A"/>
    <w:rsid w:val="00F65D81"/>
    <w:rsid w:val="00F66310"/>
    <w:rsid w:val="00F66CD6"/>
    <w:rsid w:val="00F66E35"/>
    <w:rsid w:val="00F672B1"/>
    <w:rsid w:val="00F676A0"/>
    <w:rsid w:val="00F67E36"/>
    <w:rsid w:val="00F67EEC"/>
    <w:rsid w:val="00F70BB3"/>
    <w:rsid w:val="00F70C2D"/>
    <w:rsid w:val="00F715A3"/>
    <w:rsid w:val="00F718B3"/>
    <w:rsid w:val="00F71EF3"/>
    <w:rsid w:val="00F720CD"/>
    <w:rsid w:val="00F7222D"/>
    <w:rsid w:val="00F7227C"/>
    <w:rsid w:val="00F72616"/>
    <w:rsid w:val="00F726A9"/>
    <w:rsid w:val="00F73007"/>
    <w:rsid w:val="00F732FD"/>
    <w:rsid w:val="00F7392C"/>
    <w:rsid w:val="00F73EE9"/>
    <w:rsid w:val="00F7445D"/>
    <w:rsid w:val="00F74836"/>
    <w:rsid w:val="00F748EC"/>
    <w:rsid w:val="00F74CFD"/>
    <w:rsid w:val="00F7586F"/>
    <w:rsid w:val="00F75B3F"/>
    <w:rsid w:val="00F7618A"/>
    <w:rsid w:val="00F7659D"/>
    <w:rsid w:val="00F77A20"/>
    <w:rsid w:val="00F81970"/>
    <w:rsid w:val="00F81C0A"/>
    <w:rsid w:val="00F824A3"/>
    <w:rsid w:val="00F82585"/>
    <w:rsid w:val="00F8274B"/>
    <w:rsid w:val="00F827D3"/>
    <w:rsid w:val="00F829A9"/>
    <w:rsid w:val="00F82B4F"/>
    <w:rsid w:val="00F82E98"/>
    <w:rsid w:val="00F83468"/>
    <w:rsid w:val="00F83DEC"/>
    <w:rsid w:val="00F840D8"/>
    <w:rsid w:val="00F846C7"/>
    <w:rsid w:val="00F8508D"/>
    <w:rsid w:val="00F8535A"/>
    <w:rsid w:val="00F85591"/>
    <w:rsid w:val="00F855EC"/>
    <w:rsid w:val="00F8578F"/>
    <w:rsid w:val="00F857FA"/>
    <w:rsid w:val="00F85AC2"/>
    <w:rsid w:val="00F860BA"/>
    <w:rsid w:val="00F866A6"/>
    <w:rsid w:val="00F86C27"/>
    <w:rsid w:val="00F86FD2"/>
    <w:rsid w:val="00F9059A"/>
    <w:rsid w:val="00F90ADF"/>
    <w:rsid w:val="00F90C7F"/>
    <w:rsid w:val="00F910A9"/>
    <w:rsid w:val="00F911CB"/>
    <w:rsid w:val="00F917F4"/>
    <w:rsid w:val="00F91C6B"/>
    <w:rsid w:val="00F91CB3"/>
    <w:rsid w:val="00F923BE"/>
    <w:rsid w:val="00F9267D"/>
    <w:rsid w:val="00F92C9E"/>
    <w:rsid w:val="00F92F12"/>
    <w:rsid w:val="00F93110"/>
    <w:rsid w:val="00F9317E"/>
    <w:rsid w:val="00F93289"/>
    <w:rsid w:val="00F93E39"/>
    <w:rsid w:val="00F93F1B"/>
    <w:rsid w:val="00F945F3"/>
    <w:rsid w:val="00F950AD"/>
    <w:rsid w:val="00F953FE"/>
    <w:rsid w:val="00F95CA4"/>
    <w:rsid w:val="00F95D6C"/>
    <w:rsid w:val="00F96502"/>
    <w:rsid w:val="00F968E4"/>
    <w:rsid w:val="00F96E11"/>
    <w:rsid w:val="00F96F90"/>
    <w:rsid w:val="00FA0882"/>
    <w:rsid w:val="00FA0DED"/>
    <w:rsid w:val="00FA172B"/>
    <w:rsid w:val="00FA1BCE"/>
    <w:rsid w:val="00FA1CA1"/>
    <w:rsid w:val="00FA2CC6"/>
    <w:rsid w:val="00FA2E5E"/>
    <w:rsid w:val="00FA3087"/>
    <w:rsid w:val="00FA3116"/>
    <w:rsid w:val="00FA3A56"/>
    <w:rsid w:val="00FA3D54"/>
    <w:rsid w:val="00FA3F94"/>
    <w:rsid w:val="00FA420D"/>
    <w:rsid w:val="00FA4324"/>
    <w:rsid w:val="00FA4A3A"/>
    <w:rsid w:val="00FA4C69"/>
    <w:rsid w:val="00FA5051"/>
    <w:rsid w:val="00FA51E4"/>
    <w:rsid w:val="00FA53AB"/>
    <w:rsid w:val="00FA553D"/>
    <w:rsid w:val="00FA55D9"/>
    <w:rsid w:val="00FA5B54"/>
    <w:rsid w:val="00FA65C5"/>
    <w:rsid w:val="00FA6737"/>
    <w:rsid w:val="00FA742F"/>
    <w:rsid w:val="00FB03E2"/>
    <w:rsid w:val="00FB208F"/>
    <w:rsid w:val="00FB236E"/>
    <w:rsid w:val="00FB23AB"/>
    <w:rsid w:val="00FB26AB"/>
    <w:rsid w:val="00FB2908"/>
    <w:rsid w:val="00FB2D5F"/>
    <w:rsid w:val="00FB33C9"/>
    <w:rsid w:val="00FB393A"/>
    <w:rsid w:val="00FB53A8"/>
    <w:rsid w:val="00FB56BC"/>
    <w:rsid w:val="00FB5C0F"/>
    <w:rsid w:val="00FB5DEC"/>
    <w:rsid w:val="00FB5E14"/>
    <w:rsid w:val="00FB65DC"/>
    <w:rsid w:val="00FB6974"/>
    <w:rsid w:val="00FB6C9F"/>
    <w:rsid w:val="00FB6D99"/>
    <w:rsid w:val="00FB7319"/>
    <w:rsid w:val="00FB7596"/>
    <w:rsid w:val="00FB75CC"/>
    <w:rsid w:val="00FB7731"/>
    <w:rsid w:val="00FB78C4"/>
    <w:rsid w:val="00FB7B69"/>
    <w:rsid w:val="00FB7F4B"/>
    <w:rsid w:val="00FC03EC"/>
    <w:rsid w:val="00FC0886"/>
    <w:rsid w:val="00FC1BDF"/>
    <w:rsid w:val="00FC26BB"/>
    <w:rsid w:val="00FC2ECC"/>
    <w:rsid w:val="00FC2FFE"/>
    <w:rsid w:val="00FC306F"/>
    <w:rsid w:val="00FC387B"/>
    <w:rsid w:val="00FC3DB7"/>
    <w:rsid w:val="00FC3F4E"/>
    <w:rsid w:val="00FC4336"/>
    <w:rsid w:val="00FC4340"/>
    <w:rsid w:val="00FC4487"/>
    <w:rsid w:val="00FC459E"/>
    <w:rsid w:val="00FC4AE8"/>
    <w:rsid w:val="00FC4DD5"/>
    <w:rsid w:val="00FC5038"/>
    <w:rsid w:val="00FC514A"/>
    <w:rsid w:val="00FC56BF"/>
    <w:rsid w:val="00FC634C"/>
    <w:rsid w:val="00FC6F2E"/>
    <w:rsid w:val="00FC720F"/>
    <w:rsid w:val="00FC73D3"/>
    <w:rsid w:val="00FC7C10"/>
    <w:rsid w:val="00FC7F85"/>
    <w:rsid w:val="00FD03FA"/>
    <w:rsid w:val="00FD081C"/>
    <w:rsid w:val="00FD0C60"/>
    <w:rsid w:val="00FD1109"/>
    <w:rsid w:val="00FD127B"/>
    <w:rsid w:val="00FD13B7"/>
    <w:rsid w:val="00FD1428"/>
    <w:rsid w:val="00FD158A"/>
    <w:rsid w:val="00FD1DEB"/>
    <w:rsid w:val="00FD2D22"/>
    <w:rsid w:val="00FD2E64"/>
    <w:rsid w:val="00FD3060"/>
    <w:rsid w:val="00FD3793"/>
    <w:rsid w:val="00FD38E5"/>
    <w:rsid w:val="00FD3C53"/>
    <w:rsid w:val="00FD41B5"/>
    <w:rsid w:val="00FD4D5E"/>
    <w:rsid w:val="00FD5326"/>
    <w:rsid w:val="00FD5376"/>
    <w:rsid w:val="00FD5A4B"/>
    <w:rsid w:val="00FD5B98"/>
    <w:rsid w:val="00FD627D"/>
    <w:rsid w:val="00FD699E"/>
    <w:rsid w:val="00FD6AA0"/>
    <w:rsid w:val="00FD713E"/>
    <w:rsid w:val="00FD749E"/>
    <w:rsid w:val="00FD7A36"/>
    <w:rsid w:val="00FD7F05"/>
    <w:rsid w:val="00FE03CC"/>
    <w:rsid w:val="00FE0C3A"/>
    <w:rsid w:val="00FE0D6E"/>
    <w:rsid w:val="00FE0E21"/>
    <w:rsid w:val="00FE0ED3"/>
    <w:rsid w:val="00FE1159"/>
    <w:rsid w:val="00FE1BB9"/>
    <w:rsid w:val="00FE1D85"/>
    <w:rsid w:val="00FE2508"/>
    <w:rsid w:val="00FE264B"/>
    <w:rsid w:val="00FE26BD"/>
    <w:rsid w:val="00FE2CD7"/>
    <w:rsid w:val="00FE38DD"/>
    <w:rsid w:val="00FE3EB2"/>
    <w:rsid w:val="00FE44D4"/>
    <w:rsid w:val="00FE5DAA"/>
    <w:rsid w:val="00FE656C"/>
    <w:rsid w:val="00FE661C"/>
    <w:rsid w:val="00FE6C50"/>
    <w:rsid w:val="00FE6C7B"/>
    <w:rsid w:val="00FE7369"/>
    <w:rsid w:val="00FE78FC"/>
    <w:rsid w:val="00FE7C9C"/>
    <w:rsid w:val="00FF0592"/>
    <w:rsid w:val="00FF0A5A"/>
    <w:rsid w:val="00FF1439"/>
    <w:rsid w:val="00FF2608"/>
    <w:rsid w:val="00FF28F2"/>
    <w:rsid w:val="00FF2AC4"/>
    <w:rsid w:val="00FF2B7B"/>
    <w:rsid w:val="00FF2C2A"/>
    <w:rsid w:val="00FF2D1E"/>
    <w:rsid w:val="00FF2E5A"/>
    <w:rsid w:val="00FF3643"/>
    <w:rsid w:val="00FF3F61"/>
    <w:rsid w:val="00FF4608"/>
    <w:rsid w:val="00FF492B"/>
    <w:rsid w:val="00FF4BDE"/>
    <w:rsid w:val="00FF4DA7"/>
    <w:rsid w:val="00FF4F5E"/>
    <w:rsid w:val="00FF5F7E"/>
    <w:rsid w:val="00FF6542"/>
    <w:rsid w:val="00FF6741"/>
    <w:rsid w:val="00FF69FE"/>
    <w:rsid w:val="00FF700D"/>
    <w:rsid w:val="00FF7332"/>
    <w:rsid w:val="00FF7902"/>
    <w:rsid w:val="00FF7AAE"/>
    <w:rsid w:val="00FF7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AD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AA552B"/>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heading 1 Char,H1,PIM 1,h1,标题 11,标书1,L1,boc,Section Head,l1,1,Heading 0,章节,Heading 11,level 1,Level 1 Head,1. heading 1,标准章,Huvudrubrik,h11,h12,h13,h14,h15,h16,h17,h111,h121,h131,h141,h151,h161,h18,h112,h122,h132,h142,h152,h162,h19,h113,h"/>
    <w:basedOn w:val="a2"/>
    <w:next w:val="21"/>
    <w:link w:val="1Char"/>
    <w:qFormat/>
    <w:rsid w:val="00AA552B"/>
    <w:pPr>
      <w:keepNext/>
      <w:numPr>
        <w:numId w:val="2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标题 2 Char Char,heading 2, Char,Char,--F2,heading 2 Char Char Char,标题 2 Char Char Char Char,heading 21,1.1 标题 2,12,H2,PIM2,Heading 2 Hidden,Heading 2 CCBS,Titre3,HD2,sect 1.2,H21,sect 1.21,H22,sect 1.22,H211,sect 1.211,H23,sect 1.23,H212"/>
    <w:basedOn w:val="a2"/>
    <w:next w:val="31"/>
    <w:link w:val="2Char"/>
    <w:qFormat/>
    <w:rsid w:val="00AA552B"/>
    <w:pPr>
      <w:keepNext/>
      <w:keepLines/>
      <w:numPr>
        <w:ilvl w:val="1"/>
        <w:numId w:val="22"/>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eading 3,标题 3+,标题 3 Char Char Char,heading 3 Char Char1 Char,heading 3 Char Char Char Char Char Char1 Char,heading 3 Char Char Char Char Char Char Char Char Char,标题 3 Char2 Char Char Char,heading 3 Char Char Char Char1 Char,--F3,标题 3 Cha"/>
    <w:basedOn w:val="a2"/>
    <w:next w:val="a2"/>
    <w:link w:val="3Char"/>
    <w:qFormat/>
    <w:rsid w:val="00AA552B"/>
    <w:pPr>
      <w:keepNext/>
      <w:keepLines/>
      <w:numPr>
        <w:ilvl w:val="2"/>
        <w:numId w:val="22"/>
      </w:numPr>
      <w:spacing w:before="200"/>
      <w:outlineLvl w:val="2"/>
    </w:pPr>
    <w:rPr>
      <w:rFonts w:ascii="Book Antiqua" w:eastAsia="黑体" w:hAnsi="Book Antiqua" w:cs="宋体"/>
      <w:noProof/>
      <w:kern w:val="0"/>
      <w:sz w:val="32"/>
      <w:szCs w:val="32"/>
    </w:rPr>
  </w:style>
  <w:style w:type="paragraph" w:styleId="41">
    <w:name w:val="heading 4"/>
    <w:aliases w:val="--F4,Heading 4 Char,标题 4 Char Char,标题 4 Char Char Char,标题 4 Char Char Char Char Char Char Char,标题 4 Char Char Char Char Char Char Char Char Char,标题 4 Char Char Char Char Char Char Char Char,PIM 4,H4,h4,heading 4,标题 4 Char Char Char Char,Z,heading 5"/>
    <w:basedOn w:val="a2"/>
    <w:next w:val="a2"/>
    <w:qFormat/>
    <w:rsid w:val="00AA552B"/>
    <w:pPr>
      <w:keepNext/>
      <w:keepLines/>
      <w:numPr>
        <w:ilvl w:val="4"/>
        <w:numId w:val="22"/>
      </w:numPr>
      <w:ind w:rightChars="100" w:right="100"/>
      <w:outlineLvl w:val="3"/>
    </w:pPr>
    <w:rPr>
      <w:rFonts w:eastAsia="黑体" w:cs="Times New Roman"/>
      <w:bCs/>
    </w:rPr>
  </w:style>
  <w:style w:type="paragraph" w:styleId="51">
    <w:name w:val="heading 5"/>
    <w:basedOn w:val="a2"/>
    <w:next w:val="a2"/>
    <w:link w:val="5Char"/>
    <w:qFormat/>
    <w:rsid w:val="00AA552B"/>
    <w:pPr>
      <w:keepNext/>
      <w:keepLines/>
      <w:spacing w:before="280" w:after="290" w:line="376" w:lineRule="atLeast"/>
      <w:outlineLvl w:val="4"/>
    </w:pPr>
    <w:rPr>
      <w:b/>
      <w:bCs/>
      <w:sz w:val="28"/>
      <w:szCs w:val="28"/>
    </w:rPr>
  </w:style>
  <w:style w:type="paragraph" w:styleId="6">
    <w:name w:val="heading 6"/>
    <w:basedOn w:val="a2"/>
    <w:next w:val="a2"/>
    <w:link w:val="6Char"/>
    <w:qFormat/>
    <w:rsid w:val="00AA552B"/>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Char"/>
    <w:qFormat/>
    <w:rsid w:val="00AA552B"/>
    <w:pPr>
      <w:keepLines/>
      <w:numPr>
        <w:numId w:val="14"/>
      </w:numPr>
      <w:topLinePunct w:val="0"/>
      <w:outlineLvl w:val="6"/>
    </w:pPr>
    <w:rPr>
      <w:bCs w:val="0"/>
    </w:rPr>
  </w:style>
  <w:style w:type="paragraph" w:styleId="8">
    <w:name w:val="heading 8"/>
    <w:basedOn w:val="21"/>
    <w:next w:val="9"/>
    <w:link w:val="8Char"/>
    <w:qFormat/>
    <w:rsid w:val="00AA552B"/>
    <w:pPr>
      <w:numPr>
        <w:numId w:val="14"/>
      </w:numPr>
      <w:topLinePunct w:val="0"/>
      <w:spacing w:before="200"/>
      <w:outlineLvl w:val="7"/>
    </w:pPr>
    <w:rPr>
      <w:rFonts w:cs="Times New Roman"/>
    </w:rPr>
  </w:style>
  <w:style w:type="paragraph" w:styleId="9">
    <w:name w:val="heading 9"/>
    <w:aliases w:val="PIM 9,tt,table title,标题 45,Figure Heading,FH,不用9"/>
    <w:basedOn w:val="31"/>
    <w:next w:val="a2"/>
    <w:link w:val="9Char"/>
    <w:qFormat/>
    <w:rsid w:val="00AA552B"/>
    <w:pPr>
      <w:numPr>
        <w:numId w:val="1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link w:val="BlockLabelChar"/>
    <w:rsid w:val="00AA552B"/>
    <w:pPr>
      <w:keepNext/>
      <w:keepLines/>
      <w:numPr>
        <w:ilvl w:val="3"/>
        <w:numId w:val="22"/>
      </w:numPr>
      <w:spacing w:before="300" w:after="80"/>
      <w:outlineLvl w:val="3"/>
    </w:pPr>
    <w:rPr>
      <w:rFonts w:ascii="Book Antiqua" w:eastAsia="黑体" w:hAnsi="Book Antiqua" w:cs="Book Antiqua"/>
      <w:bCs/>
      <w:kern w:val="0"/>
      <w:sz w:val="26"/>
      <w:szCs w:val="26"/>
    </w:rPr>
  </w:style>
  <w:style w:type="paragraph" w:customStyle="1" w:styleId="Cover1">
    <w:name w:val="Cover1"/>
    <w:basedOn w:val="a2"/>
    <w:rsid w:val="00AA552B"/>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A552B"/>
    <w:pPr>
      <w:spacing w:before="0" w:after="0" w:line="240" w:lineRule="auto"/>
      <w:jc w:val="both"/>
    </w:pPr>
    <w:rPr>
      <w:sz w:val="21"/>
      <w:szCs w:val="21"/>
    </w:rPr>
  </w:style>
  <w:style w:type="paragraph" w:customStyle="1" w:styleId="Cover5">
    <w:name w:val="Cover 5"/>
    <w:basedOn w:val="a2"/>
    <w:rsid w:val="00AA552B"/>
    <w:pPr>
      <w:widowControl w:val="0"/>
      <w:spacing w:before="0" w:after="0" w:line="240" w:lineRule="auto"/>
      <w:ind w:left="0"/>
    </w:pPr>
    <w:rPr>
      <w:sz w:val="18"/>
      <w:szCs w:val="18"/>
    </w:rPr>
  </w:style>
  <w:style w:type="table" w:customStyle="1" w:styleId="TableNoFrame">
    <w:name w:val="Table No Frame"/>
    <w:basedOn w:val="a6"/>
    <w:semiHidden/>
    <w:rsid w:val="00AA552B"/>
    <w:pPr>
      <w:adjustRightInd/>
      <w:snapToGrid/>
      <w:jc w:val="left"/>
    </w:pPr>
    <w:tblPr>
      <w:tblInd w:w="113" w:type="dxa"/>
      <w:tblCellMar>
        <w:top w:w="0" w:type="dxa"/>
        <w:left w:w="108" w:type="dxa"/>
        <w:bottom w:w="0" w:type="dxa"/>
        <w:right w:w="108" w:type="dxa"/>
      </w:tblCellMar>
    </w:tblPr>
    <w:trPr>
      <w:cantSplit/>
    </w:trPr>
  </w:style>
  <w:style w:type="paragraph" w:customStyle="1" w:styleId="Figure">
    <w:name w:val="Figure"/>
    <w:basedOn w:val="a2"/>
    <w:next w:val="a2"/>
    <w:link w:val="FigureChar"/>
    <w:rsid w:val="00AA552B"/>
    <w:pPr>
      <w:keepNext/>
    </w:pPr>
  </w:style>
  <w:style w:type="paragraph" w:customStyle="1" w:styleId="FigureDescription">
    <w:name w:val="Figure Description"/>
    <w:next w:val="Figure"/>
    <w:link w:val="FigureDescriptionChar"/>
    <w:rsid w:val="00AA552B"/>
    <w:pPr>
      <w:keepNext/>
      <w:numPr>
        <w:ilvl w:val="7"/>
        <w:numId w:val="2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AA552B"/>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AA552B"/>
    <w:pPr>
      <w:spacing w:before="0" w:after="0"/>
      <w:ind w:left="0"/>
    </w:pPr>
    <w:rPr>
      <w:sz w:val="20"/>
      <w:szCs w:val="20"/>
    </w:rPr>
  </w:style>
  <w:style w:type="paragraph" w:customStyle="1" w:styleId="HeadingRight">
    <w:name w:val="Heading Right"/>
    <w:basedOn w:val="a2"/>
    <w:rsid w:val="00AA552B"/>
    <w:pPr>
      <w:spacing w:before="0" w:after="0"/>
      <w:ind w:left="0"/>
      <w:jc w:val="right"/>
    </w:pPr>
    <w:rPr>
      <w:sz w:val="20"/>
      <w:szCs w:val="20"/>
    </w:rPr>
  </w:style>
  <w:style w:type="paragraph" w:customStyle="1" w:styleId="Heading1NoNumber">
    <w:name w:val="Heading1 No Number"/>
    <w:basedOn w:val="1"/>
    <w:next w:val="a2"/>
    <w:rsid w:val="00AA552B"/>
    <w:pPr>
      <w:pageBreakBefore/>
      <w:numPr>
        <w:numId w:val="0"/>
      </w:numPr>
    </w:pPr>
  </w:style>
  <w:style w:type="paragraph" w:customStyle="1" w:styleId="Heading2NoNumber">
    <w:name w:val="Heading2 No Number"/>
    <w:basedOn w:val="21"/>
    <w:next w:val="a2"/>
    <w:rsid w:val="00AA552B"/>
    <w:pPr>
      <w:numPr>
        <w:ilvl w:val="0"/>
        <w:numId w:val="0"/>
      </w:numPr>
      <w:outlineLvl w:val="9"/>
    </w:pPr>
  </w:style>
  <w:style w:type="paragraph" w:customStyle="1" w:styleId="Heading3NoNumber">
    <w:name w:val="Heading3 No Number"/>
    <w:basedOn w:val="31"/>
    <w:next w:val="a2"/>
    <w:autoRedefine/>
    <w:rsid w:val="00AA552B"/>
    <w:pPr>
      <w:numPr>
        <w:ilvl w:val="0"/>
        <w:numId w:val="0"/>
      </w:numPr>
      <w:outlineLvl w:val="9"/>
    </w:pPr>
    <w:rPr>
      <w:rFonts w:cs="Book Antiqua"/>
      <w:sz w:val="26"/>
    </w:rPr>
  </w:style>
  <w:style w:type="paragraph" w:customStyle="1" w:styleId="Heading4NoNumber">
    <w:name w:val="Heading4 No Number"/>
    <w:basedOn w:val="a2"/>
    <w:rsid w:val="00AA552B"/>
    <w:pPr>
      <w:keepNext/>
      <w:spacing w:before="200"/>
    </w:pPr>
    <w:rPr>
      <w:rFonts w:eastAsia="黑体"/>
      <w:bCs/>
      <w:spacing w:val="-4"/>
    </w:rPr>
  </w:style>
  <w:style w:type="paragraph" w:customStyle="1" w:styleId="AboutThisChapter">
    <w:name w:val="About This Chapter"/>
    <w:basedOn w:val="Heading2NoNumber"/>
    <w:next w:val="a2"/>
    <w:rsid w:val="00AA552B"/>
    <w:pPr>
      <w:spacing w:after="560"/>
    </w:pPr>
  </w:style>
  <w:style w:type="numbering" w:styleId="111111">
    <w:name w:val="Outline List 2"/>
    <w:basedOn w:val="a5"/>
    <w:semiHidden/>
    <w:rsid w:val="00AA552B"/>
    <w:pPr>
      <w:numPr>
        <w:numId w:val="12"/>
      </w:numPr>
    </w:pPr>
  </w:style>
  <w:style w:type="paragraph" w:customStyle="1" w:styleId="ItemList">
    <w:name w:val="Item List"/>
    <w:link w:val="ItemListChar"/>
    <w:rsid w:val="00AA552B"/>
    <w:pPr>
      <w:numPr>
        <w:numId w:val="16"/>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link w:val="ItemListinTableChar"/>
    <w:rsid w:val="00AA552B"/>
    <w:pPr>
      <w:numPr>
        <w:numId w:val="17"/>
      </w:numPr>
      <w:spacing w:before="80" w:after="80"/>
    </w:pPr>
    <w:rPr>
      <w:kern w:val="0"/>
    </w:rPr>
  </w:style>
  <w:style w:type="paragraph" w:customStyle="1" w:styleId="ItemListText">
    <w:name w:val="Item List Text"/>
    <w:rsid w:val="00AA552B"/>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A552B"/>
    <w:pPr>
      <w:numPr>
        <w:ilvl w:val="6"/>
        <w:numId w:val="22"/>
      </w:numPr>
      <w:adjustRightInd w:val="0"/>
      <w:snapToGrid w:val="0"/>
      <w:spacing w:before="80" w:after="80" w:line="240" w:lineRule="atLeast"/>
      <w:jc w:val="both"/>
      <w:outlineLvl w:val="6"/>
    </w:pPr>
    <w:rPr>
      <w:rFonts w:cs="Arial"/>
      <w:sz w:val="21"/>
      <w:szCs w:val="21"/>
    </w:rPr>
  </w:style>
  <w:style w:type="paragraph" w:customStyle="1" w:styleId="ManualTitle1">
    <w:name w:val="Manual Title1"/>
    <w:rsid w:val="00AA552B"/>
    <w:rPr>
      <w:rFonts w:ascii="Arial" w:eastAsia="黑体" w:hAnsi="Arial"/>
      <w:noProof/>
      <w:sz w:val="30"/>
      <w:lang w:eastAsia="en-US"/>
    </w:rPr>
  </w:style>
  <w:style w:type="paragraph" w:customStyle="1" w:styleId="CAUTIONHeading">
    <w:name w:val="CAUTION Heading"/>
    <w:basedOn w:val="a2"/>
    <w:link w:val="CAUTIONHeadingChar"/>
    <w:rsid w:val="00AA552B"/>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A552B"/>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link w:val="CAUTIONTextChar"/>
    <w:rsid w:val="00AA552B"/>
    <w:pPr>
      <w:keepLines/>
      <w:pBdr>
        <w:bottom w:val="single" w:sz="12" w:space="4" w:color="auto"/>
      </w:pBdr>
      <w:spacing w:before="80" w:after="80"/>
    </w:pPr>
    <w:rPr>
      <w:rFonts w:eastAsia="楷体_GB2312"/>
      <w:iCs/>
    </w:rPr>
  </w:style>
  <w:style w:type="paragraph" w:customStyle="1" w:styleId="NotesTextinTable">
    <w:name w:val="Notes Text in Table"/>
    <w:link w:val="NotesTextinTableChar"/>
    <w:rsid w:val="00AA552B"/>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A552B"/>
    <w:pPr>
      <w:keepNext/>
      <w:numPr>
        <w:numId w:val="15"/>
      </w:numPr>
    </w:pPr>
  </w:style>
  <w:style w:type="table" w:customStyle="1" w:styleId="Table">
    <w:name w:val="Table"/>
    <w:basedOn w:val="a7"/>
    <w:rsid w:val="00AA552B"/>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6"/>
    <w:rsid w:val="00AA552B"/>
    <w:pPr>
      <w:jc w:val="left"/>
    </w:pPr>
    <w:rPr>
      <w:rFonts w:cs="Arial"/>
      <w:sz w:val="21"/>
      <w:szCs w:val="21"/>
    </w:rPr>
    <w:tblPr>
      <w:tblInd w:w="1814" w:type="dxa"/>
      <w:tblCellMar>
        <w:top w:w="0" w:type="dxa"/>
        <w:left w:w="108" w:type="dxa"/>
        <w:bottom w:w="0" w:type="dxa"/>
        <w:right w:w="108" w:type="dxa"/>
      </w:tblCellMar>
    </w:tblPr>
    <w:trPr>
      <w:cantSplit/>
    </w:trPr>
  </w:style>
  <w:style w:type="table" w:styleId="a6">
    <w:name w:val="Table Grid"/>
    <w:basedOn w:val="a4"/>
    <w:rsid w:val="00AA552B"/>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link w:val="StepChar"/>
    <w:rsid w:val="00AA552B"/>
    <w:pPr>
      <w:numPr>
        <w:ilvl w:val="5"/>
        <w:numId w:val="22"/>
      </w:numPr>
      <w:outlineLvl w:val="5"/>
    </w:pPr>
    <w:rPr>
      <w:snapToGrid w:val="0"/>
      <w:kern w:val="0"/>
    </w:rPr>
  </w:style>
  <w:style w:type="paragraph" w:customStyle="1" w:styleId="SubItemList">
    <w:name w:val="Sub Item List"/>
    <w:basedOn w:val="a2"/>
    <w:rsid w:val="00AA552B"/>
    <w:pPr>
      <w:numPr>
        <w:numId w:val="21"/>
      </w:numPr>
      <w:spacing w:before="80" w:after="80"/>
    </w:pPr>
  </w:style>
  <w:style w:type="paragraph" w:customStyle="1" w:styleId="SubItemListText">
    <w:name w:val="Sub Item List Text"/>
    <w:rsid w:val="00AA552B"/>
    <w:pPr>
      <w:adjustRightInd w:val="0"/>
      <w:snapToGrid w:val="0"/>
      <w:spacing w:before="80" w:after="80" w:line="240" w:lineRule="atLeast"/>
      <w:ind w:left="2410"/>
    </w:pPr>
    <w:rPr>
      <w:kern w:val="2"/>
      <w:sz w:val="21"/>
      <w:szCs w:val="21"/>
    </w:rPr>
  </w:style>
  <w:style w:type="paragraph" w:styleId="a8">
    <w:name w:val="Title"/>
    <w:basedOn w:val="a2"/>
    <w:link w:val="Char"/>
    <w:qFormat/>
    <w:rsid w:val="00AA552B"/>
    <w:pPr>
      <w:spacing w:before="240" w:after="60"/>
      <w:jc w:val="center"/>
      <w:outlineLvl w:val="0"/>
    </w:pPr>
    <w:rPr>
      <w:rFonts w:ascii="Arial" w:hAnsi="Arial"/>
      <w:b/>
      <w:bCs/>
      <w:sz w:val="32"/>
      <w:szCs w:val="32"/>
    </w:rPr>
  </w:style>
  <w:style w:type="table" w:styleId="a7">
    <w:name w:val="Table Professional"/>
    <w:basedOn w:val="a4"/>
    <w:semiHidden/>
    <w:rsid w:val="00AA552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Char"/>
    <w:rsid w:val="00AA552B"/>
    <w:pPr>
      <w:keepNext/>
      <w:numPr>
        <w:ilvl w:val="8"/>
        <w:numId w:val="22"/>
      </w:numPr>
      <w:spacing w:before="320" w:after="80"/>
    </w:pPr>
    <w:rPr>
      <w:rFonts w:eastAsia="黑体"/>
      <w:spacing w:val="-4"/>
    </w:rPr>
  </w:style>
  <w:style w:type="paragraph" w:customStyle="1" w:styleId="TableNote">
    <w:name w:val="Table Note"/>
    <w:basedOn w:val="a2"/>
    <w:link w:val="TableNoteChar"/>
    <w:rsid w:val="00AA552B"/>
    <w:pPr>
      <w:spacing w:before="80" w:after="80"/>
    </w:pPr>
    <w:rPr>
      <w:sz w:val="18"/>
      <w:szCs w:val="18"/>
    </w:rPr>
  </w:style>
  <w:style w:type="paragraph" w:customStyle="1" w:styleId="TerminalDisplay">
    <w:name w:val="Terminal Display"/>
    <w:link w:val="TerminalDisplayChar"/>
    <w:rsid w:val="00AA552B"/>
    <w:pPr>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AA552B"/>
    <w:pPr>
      <w:spacing w:after="80"/>
      <w:ind w:left="0"/>
    </w:pPr>
    <w:rPr>
      <w:rFonts w:ascii="Book Antiqua" w:hAnsi="Book Antiqua" w:cs="Book Antiqua"/>
      <w:b/>
      <w:bCs/>
      <w:sz w:val="24"/>
      <w:szCs w:val="24"/>
    </w:rPr>
  </w:style>
  <w:style w:type="paragraph" w:styleId="22">
    <w:name w:val="toc 2"/>
    <w:basedOn w:val="a2"/>
    <w:next w:val="a2"/>
    <w:uiPriority w:val="39"/>
    <w:rsid w:val="00AA552B"/>
    <w:pPr>
      <w:spacing w:before="80" w:after="80"/>
      <w:ind w:leftChars="300" w:left="300"/>
    </w:pPr>
    <w:rPr>
      <w:noProof/>
      <w:sz w:val="20"/>
      <w:szCs w:val="20"/>
    </w:rPr>
  </w:style>
  <w:style w:type="paragraph" w:styleId="32">
    <w:name w:val="toc 3"/>
    <w:basedOn w:val="a2"/>
    <w:next w:val="a2"/>
    <w:uiPriority w:val="39"/>
    <w:rsid w:val="00AA552B"/>
    <w:pPr>
      <w:spacing w:before="80" w:after="80"/>
      <w:ind w:leftChars="450" w:left="450"/>
    </w:pPr>
    <w:rPr>
      <w:noProof/>
      <w:sz w:val="20"/>
      <w:szCs w:val="20"/>
    </w:rPr>
  </w:style>
  <w:style w:type="paragraph" w:styleId="42">
    <w:name w:val="toc 4"/>
    <w:basedOn w:val="a2"/>
    <w:next w:val="a2"/>
    <w:autoRedefine/>
    <w:rsid w:val="00AA552B"/>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2"/>
    <w:next w:val="a2"/>
    <w:autoRedefine/>
    <w:rsid w:val="00AA552B"/>
    <w:pPr>
      <w:ind w:left="1680"/>
    </w:pPr>
    <w:rPr>
      <w:sz w:val="24"/>
    </w:rPr>
  </w:style>
  <w:style w:type="paragraph" w:styleId="60">
    <w:name w:val="toc 6"/>
    <w:basedOn w:val="a2"/>
    <w:next w:val="a2"/>
    <w:autoRedefine/>
    <w:rsid w:val="00AA552B"/>
    <w:pPr>
      <w:ind w:left="2100"/>
    </w:pPr>
    <w:rPr>
      <w:sz w:val="24"/>
    </w:rPr>
  </w:style>
  <w:style w:type="paragraph" w:styleId="70">
    <w:name w:val="toc 7"/>
    <w:basedOn w:val="a2"/>
    <w:next w:val="a2"/>
    <w:autoRedefine/>
    <w:rsid w:val="00AA552B"/>
    <w:pPr>
      <w:ind w:left="2520"/>
    </w:pPr>
    <w:rPr>
      <w:sz w:val="24"/>
    </w:rPr>
  </w:style>
  <w:style w:type="paragraph" w:styleId="80">
    <w:name w:val="toc 8"/>
    <w:basedOn w:val="a2"/>
    <w:next w:val="a2"/>
    <w:autoRedefine/>
    <w:rsid w:val="00AA552B"/>
    <w:pPr>
      <w:ind w:left="2940"/>
    </w:pPr>
    <w:rPr>
      <w:sz w:val="24"/>
    </w:rPr>
  </w:style>
  <w:style w:type="paragraph" w:styleId="90">
    <w:name w:val="toc 9"/>
    <w:basedOn w:val="a2"/>
    <w:next w:val="a2"/>
    <w:autoRedefine/>
    <w:rsid w:val="00AA552B"/>
    <w:pPr>
      <w:ind w:left="3360"/>
    </w:pPr>
    <w:rPr>
      <w:sz w:val="24"/>
    </w:rPr>
  </w:style>
  <w:style w:type="paragraph" w:styleId="11">
    <w:name w:val="index 1"/>
    <w:basedOn w:val="a2"/>
    <w:next w:val="a2"/>
    <w:autoRedefine/>
    <w:rsid w:val="00AA552B"/>
    <w:rPr>
      <w:sz w:val="24"/>
    </w:rPr>
  </w:style>
  <w:style w:type="paragraph" w:styleId="23">
    <w:name w:val="index 2"/>
    <w:basedOn w:val="a2"/>
    <w:next w:val="a2"/>
    <w:autoRedefine/>
    <w:rsid w:val="00AA552B"/>
    <w:pPr>
      <w:ind w:leftChars="200" w:left="200"/>
    </w:pPr>
    <w:rPr>
      <w:sz w:val="24"/>
    </w:rPr>
  </w:style>
  <w:style w:type="paragraph" w:styleId="33">
    <w:name w:val="index 3"/>
    <w:basedOn w:val="a2"/>
    <w:next w:val="a2"/>
    <w:autoRedefine/>
    <w:rsid w:val="00AA552B"/>
    <w:pPr>
      <w:ind w:leftChars="400" w:left="400"/>
    </w:pPr>
    <w:rPr>
      <w:sz w:val="24"/>
    </w:rPr>
  </w:style>
  <w:style w:type="paragraph" w:styleId="53">
    <w:name w:val="index 5"/>
    <w:basedOn w:val="a2"/>
    <w:next w:val="a2"/>
    <w:autoRedefine/>
    <w:rsid w:val="00AA552B"/>
    <w:pPr>
      <w:ind w:left="1050" w:hanging="210"/>
    </w:pPr>
    <w:rPr>
      <w:sz w:val="20"/>
      <w:szCs w:val="20"/>
    </w:rPr>
  </w:style>
  <w:style w:type="paragraph" w:styleId="61">
    <w:name w:val="index 6"/>
    <w:basedOn w:val="a2"/>
    <w:next w:val="a2"/>
    <w:autoRedefine/>
    <w:rsid w:val="00AA552B"/>
    <w:pPr>
      <w:ind w:left="1260" w:hanging="210"/>
    </w:pPr>
    <w:rPr>
      <w:sz w:val="20"/>
      <w:szCs w:val="20"/>
    </w:rPr>
  </w:style>
  <w:style w:type="paragraph" w:styleId="71">
    <w:name w:val="index 7"/>
    <w:basedOn w:val="a2"/>
    <w:next w:val="a2"/>
    <w:autoRedefine/>
    <w:rsid w:val="00AA552B"/>
    <w:pPr>
      <w:ind w:left="1470" w:hanging="210"/>
    </w:pPr>
    <w:rPr>
      <w:sz w:val="20"/>
      <w:szCs w:val="20"/>
    </w:rPr>
  </w:style>
  <w:style w:type="paragraph" w:styleId="81">
    <w:name w:val="index 8"/>
    <w:basedOn w:val="a2"/>
    <w:next w:val="a2"/>
    <w:autoRedefine/>
    <w:rsid w:val="00AA552B"/>
    <w:pPr>
      <w:ind w:left="1680" w:hanging="210"/>
    </w:pPr>
    <w:rPr>
      <w:sz w:val="20"/>
      <w:szCs w:val="20"/>
    </w:rPr>
  </w:style>
  <w:style w:type="paragraph" w:styleId="91">
    <w:name w:val="index 9"/>
    <w:basedOn w:val="a2"/>
    <w:next w:val="a2"/>
    <w:autoRedefine/>
    <w:rsid w:val="00AA552B"/>
    <w:pPr>
      <w:ind w:left="1890" w:hanging="210"/>
    </w:pPr>
    <w:rPr>
      <w:sz w:val="20"/>
      <w:szCs w:val="20"/>
    </w:rPr>
  </w:style>
  <w:style w:type="paragraph" w:styleId="a9">
    <w:name w:val="table of figures"/>
    <w:basedOn w:val="a2"/>
    <w:next w:val="a2"/>
    <w:rsid w:val="00AA552B"/>
    <w:pPr>
      <w:spacing w:afterLines="50"/>
      <w:ind w:leftChars="300" w:left="300"/>
    </w:pPr>
    <w:rPr>
      <w:sz w:val="20"/>
      <w:szCs w:val="20"/>
    </w:rPr>
  </w:style>
  <w:style w:type="paragraph" w:styleId="aa">
    <w:name w:val="Document Map"/>
    <w:basedOn w:val="a2"/>
    <w:link w:val="Char0"/>
    <w:rsid w:val="00AA552B"/>
    <w:pPr>
      <w:shd w:val="clear" w:color="auto" w:fill="000080"/>
    </w:pPr>
  </w:style>
  <w:style w:type="paragraph" w:styleId="ab">
    <w:name w:val="footer"/>
    <w:basedOn w:val="HeadingLeft"/>
    <w:link w:val="Char1"/>
    <w:rsid w:val="00AA552B"/>
    <w:pPr>
      <w:spacing w:before="200" w:after="200" w:line="20" w:lineRule="atLeast"/>
      <w:jc w:val="center"/>
    </w:pPr>
    <w:rPr>
      <w:rFonts w:cs="Times New Roman"/>
      <w:b/>
      <w:bCs/>
      <w:sz w:val="2"/>
      <w:szCs w:val="2"/>
    </w:rPr>
  </w:style>
  <w:style w:type="paragraph" w:customStyle="1" w:styleId="TerminalDisplayinTable">
    <w:name w:val="Terminal Display in Table"/>
    <w:rsid w:val="00AA552B"/>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c">
    <w:name w:val="header"/>
    <w:basedOn w:val="a2"/>
    <w:link w:val="Char2"/>
    <w:rsid w:val="00AA552B"/>
    <w:pPr>
      <w:tabs>
        <w:tab w:val="center" w:pos="4153"/>
        <w:tab w:val="right" w:pos="8306"/>
      </w:tabs>
      <w:spacing w:before="0" w:after="0" w:line="20" w:lineRule="atLeast"/>
      <w:ind w:left="0"/>
      <w:jc w:val="right"/>
    </w:pPr>
    <w:rPr>
      <w:sz w:val="2"/>
      <w:szCs w:val="2"/>
    </w:rPr>
  </w:style>
  <w:style w:type="character" w:styleId="ad">
    <w:name w:val="Hyperlink"/>
    <w:uiPriority w:val="99"/>
    <w:rsid w:val="00AA552B"/>
    <w:rPr>
      <w:color w:val="0000FF"/>
      <w:u w:val="none"/>
    </w:rPr>
  </w:style>
  <w:style w:type="paragraph" w:customStyle="1" w:styleId="CopyrightDeclaration">
    <w:name w:val="Copyright Declaration"/>
    <w:rsid w:val="00AA552B"/>
    <w:pPr>
      <w:spacing w:before="80" w:after="80"/>
    </w:pPr>
    <w:rPr>
      <w:rFonts w:ascii="Arial" w:eastAsia="黑体" w:hAnsi="Arial"/>
      <w:sz w:val="36"/>
    </w:rPr>
  </w:style>
  <w:style w:type="numbering" w:styleId="1111110">
    <w:name w:val="Outline List 1"/>
    <w:basedOn w:val="a5"/>
    <w:semiHidden/>
    <w:rsid w:val="00AA552B"/>
    <w:pPr>
      <w:numPr>
        <w:numId w:val="13"/>
      </w:numPr>
    </w:pPr>
  </w:style>
  <w:style w:type="paragraph" w:customStyle="1" w:styleId="TableHeading">
    <w:name w:val="Table Heading"/>
    <w:basedOn w:val="a2"/>
    <w:link w:val="TableHeadingChar"/>
    <w:rsid w:val="00AA552B"/>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1"/>
    <w:rsid w:val="00AA552B"/>
    <w:pPr>
      <w:widowControl w:val="0"/>
      <w:spacing w:before="80" w:after="80"/>
      <w:ind w:left="0"/>
    </w:pPr>
    <w:rPr>
      <w:snapToGrid w:val="0"/>
      <w:kern w:val="0"/>
    </w:rPr>
  </w:style>
  <w:style w:type="paragraph" w:customStyle="1" w:styleId="HeadingMiddle">
    <w:name w:val="Heading Middle"/>
    <w:rsid w:val="00AA552B"/>
    <w:pPr>
      <w:adjustRightInd w:val="0"/>
      <w:snapToGrid w:val="0"/>
      <w:spacing w:line="240" w:lineRule="atLeast"/>
      <w:jc w:val="center"/>
    </w:pPr>
    <w:rPr>
      <w:rFonts w:cs="Arial"/>
      <w:snapToGrid w:val="0"/>
    </w:rPr>
  </w:style>
  <w:style w:type="paragraph" w:styleId="ae">
    <w:name w:val="macro"/>
    <w:link w:val="Char3"/>
    <w:rsid w:val="00AA552B"/>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4"/>
    <w:rsid w:val="00AA552B"/>
    <w:rPr>
      <w:sz w:val="18"/>
      <w:szCs w:val="18"/>
    </w:rPr>
  </w:style>
  <w:style w:type="character" w:styleId="af0">
    <w:name w:val="footnote reference"/>
    <w:basedOn w:val="a3"/>
    <w:rsid w:val="00AA552B"/>
    <w:rPr>
      <w:vertAlign w:val="superscript"/>
    </w:rPr>
  </w:style>
  <w:style w:type="paragraph" w:styleId="af1">
    <w:name w:val="Balloon Text"/>
    <w:basedOn w:val="a2"/>
    <w:link w:val="Char5"/>
    <w:rsid w:val="00AA552B"/>
    <w:rPr>
      <w:sz w:val="18"/>
      <w:szCs w:val="18"/>
    </w:rPr>
  </w:style>
  <w:style w:type="paragraph" w:styleId="af2">
    <w:name w:val="annotation text"/>
    <w:basedOn w:val="a2"/>
    <w:link w:val="Char6"/>
    <w:rsid w:val="00AA552B"/>
  </w:style>
  <w:style w:type="character" w:styleId="af3">
    <w:name w:val="annotation reference"/>
    <w:basedOn w:val="a3"/>
    <w:rsid w:val="00AA552B"/>
    <w:rPr>
      <w:sz w:val="21"/>
      <w:szCs w:val="21"/>
    </w:rPr>
  </w:style>
  <w:style w:type="paragraph" w:styleId="af4">
    <w:name w:val="annotation subject"/>
    <w:basedOn w:val="af2"/>
    <w:next w:val="af2"/>
    <w:link w:val="Char7"/>
    <w:rsid w:val="00AA552B"/>
    <w:rPr>
      <w:b/>
      <w:bCs/>
    </w:rPr>
  </w:style>
  <w:style w:type="paragraph" w:styleId="43">
    <w:name w:val="index 4"/>
    <w:basedOn w:val="a2"/>
    <w:next w:val="a2"/>
    <w:autoRedefine/>
    <w:rsid w:val="00AA552B"/>
    <w:pPr>
      <w:ind w:left="1260"/>
    </w:pPr>
  </w:style>
  <w:style w:type="paragraph" w:styleId="af5">
    <w:name w:val="index heading"/>
    <w:basedOn w:val="a2"/>
    <w:next w:val="11"/>
    <w:rsid w:val="00AA552B"/>
    <w:rPr>
      <w:rFonts w:ascii="Arial" w:hAnsi="Arial"/>
      <w:b/>
      <w:bCs/>
    </w:rPr>
  </w:style>
  <w:style w:type="paragraph" w:styleId="af6">
    <w:name w:val="caption"/>
    <w:basedOn w:val="a2"/>
    <w:next w:val="a2"/>
    <w:qFormat/>
    <w:rsid w:val="00AA552B"/>
    <w:pPr>
      <w:spacing w:before="152"/>
    </w:pPr>
    <w:rPr>
      <w:rFonts w:ascii="Arial" w:eastAsia="黑体" w:hAnsi="Arial"/>
      <w:sz w:val="20"/>
      <w:szCs w:val="20"/>
    </w:rPr>
  </w:style>
  <w:style w:type="paragraph" w:styleId="af7">
    <w:name w:val="endnote text"/>
    <w:basedOn w:val="a2"/>
    <w:link w:val="Char8"/>
    <w:rsid w:val="00AA552B"/>
  </w:style>
  <w:style w:type="character" w:styleId="af8">
    <w:name w:val="endnote reference"/>
    <w:basedOn w:val="a3"/>
    <w:rsid w:val="00AA552B"/>
    <w:rPr>
      <w:vertAlign w:val="superscript"/>
    </w:rPr>
  </w:style>
  <w:style w:type="paragraph" w:styleId="af9">
    <w:name w:val="table of authorities"/>
    <w:basedOn w:val="a2"/>
    <w:next w:val="a2"/>
    <w:rsid w:val="00AA552B"/>
    <w:pPr>
      <w:ind w:left="420"/>
    </w:pPr>
  </w:style>
  <w:style w:type="paragraph" w:styleId="afa">
    <w:name w:val="toa heading"/>
    <w:basedOn w:val="a2"/>
    <w:next w:val="a2"/>
    <w:rsid w:val="00AA552B"/>
    <w:pPr>
      <w:spacing w:before="120"/>
    </w:pPr>
    <w:rPr>
      <w:rFonts w:ascii="Arial" w:hAnsi="Arial"/>
    </w:rPr>
  </w:style>
  <w:style w:type="paragraph" w:customStyle="1" w:styleId="Contents">
    <w:name w:val="Contents"/>
    <w:basedOn w:val="Heading1NoNumber"/>
    <w:rsid w:val="00AA552B"/>
    <w:pPr>
      <w:outlineLvl w:val="9"/>
    </w:pPr>
  </w:style>
  <w:style w:type="character" w:styleId="HTML">
    <w:name w:val="HTML Variable"/>
    <w:basedOn w:val="a3"/>
    <w:rsid w:val="00AA552B"/>
    <w:rPr>
      <w:i/>
      <w:iCs/>
    </w:rPr>
  </w:style>
  <w:style w:type="character" w:styleId="HTML0">
    <w:name w:val="HTML Typewriter"/>
    <w:basedOn w:val="a3"/>
    <w:rsid w:val="00AA552B"/>
    <w:rPr>
      <w:rFonts w:ascii="Courier New" w:hAnsi="Courier New" w:cs="Courier New"/>
      <w:sz w:val="20"/>
      <w:szCs w:val="20"/>
    </w:rPr>
  </w:style>
  <w:style w:type="character" w:styleId="HTML1">
    <w:name w:val="HTML Code"/>
    <w:basedOn w:val="a3"/>
    <w:rsid w:val="00AA552B"/>
    <w:rPr>
      <w:rFonts w:ascii="Courier New" w:hAnsi="Courier New" w:cs="Courier New"/>
      <w:sz w:val="20"/>
      <w:szCs w:val="20"/>
    </w:rPr>
  </w:style>
  <w:style w:type="paragraph" w:styleId="HTML2">
    <w:name w:val="HTML Address"/>
    <w:basedOn w:val="a2"/>
    <w:link w:val="HTMLChar"/>
    <w:rsid w:val="00AA552B"/>
    <w:rPr>
      <w:i/>
      <w:iCs/>
    </w:rPr>
  </w:style>
  <w:style w:type="character" w:styleId="HTML3">
    <w:name w:val="HTML Definition"/>
    <w:basedOn w:val="a3"/>
    <w:rsid w:val="00AA552B"/>
    <w:rPr>
      <w:i/>
      <w:iCs/>
    </w:rPr>
  </w:style>
  <w:style w:type="character" w:styleId="HTML4">
    <w:name w:val="HTML Keyboard"/>
    <w:basedOn w:val="a3"/>
    <w:rsid w:val="00AA552B"/>
    <w:rPr>
      <w:rFonts w:ascii="Courier New" w:hAnsi="Courier New" w:cs="Courier New"/>
      <w:sz w:val="20"/>
      <w:szCs w:val="20"/>
    </w:rPr>
  </w:style>
  <w:style w:type="character" w:styleId="HTML5">
    <w:name w:val="HTML Acronym"/>
    <w:basedOn w:val="a3"/>
    <w:rsid w:val="00AA552B"/>
  </w:style>
  <w:style w:type="character" w:styleId="HTML6">
    <w:name w:val="HTML Sample"/>
    <w:basedOn w:val="a3"/>
    <w:rsid w:val="00AA552B"/>
    <w:rPr>
      <w:rFonts w:ascii="Courier New" w:hAnsi="Courier New" w:cs="Courier New"/>
    </w:rPr>
  </w:style>
  <w:style w:type="character" w:styleId="HTML7">
    <w:name w:val="HTML Cite"/>
    <w:basedOn w:val="a3"/>
    <w:rsid w:val="00AA552B"/>
    <w:rPr>
      <w:i/>
      <w:iCs/>
    </w:rPr>
  </w:style>
  <w:style w:type="paragraph" w:styleId="HTML8">
    <w:name w:val="HTML Preformatted"/>
    <w:basedOn w:val="a2"/>
    <w:link w:val="HTMLChar0"/>
    <w:rsid w:val="00AA552B"/>
    <w:rPr>
      <w:rFonts w:ascii="Courier New" w:hAnsi="Courier New" w:cs="Courier New"/>
      <w:sz w:val="20"/>
      <w:szCs w:val="20"/>
    </w:rPr>
  </w:style>
  <w:style w:type="table" w:styleId="12">
    <w:name w:val="Table Web 1"/>
    <w:basedOn w:val="a4"/>
    <w:semiHidden/>
    <w:rsid w:val="00AA552B"/>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AA552B"/>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AA552B"/>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AA552B"/>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AA552B"/>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AA552B"/>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AA552B"/>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link w:val="Char9"/>
    <w:rsid w:val="00AA552B"/>
  </w:style>
  <w:style w:type="paragraph" w:styleId="afd">
    <w:name w:val="Plain Text"/>
    <w:basedOn w:val="a2"/>
    <w:link w:val="Chara"/>
    <w:rsid w:val="00AA552B"/>
    <w:rPr>
      <w:rFonts w:ascii="宋体" w:hAnsi="Courier New" w:cs="Courier New"/>
    </w:rPr>
  </w:style>
  <w:style w:type="table" w:styleId="afe">
    <w:name w:val="Table Elegant"/>
    <w:basedOn w:val="a4"/>
    <w:semiHidden/>
    <w:rsid w:val="00AA552B"/>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link w:val="Charb"/>
    <w:rsid w:val="00AA552B"/>
  </w:style>
  <w:style w:type="paragraph" w:styleId="aff0">
    <w:name w:val="Subtitle"/>
    <w:basedOn w:val="a2"/>
    <w:link w:val="Charc"/>
    <w:qFormat/>
    <w:rsid w:val="00AA552B"/>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AA552B"/>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AA552B"/>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AA552B"/>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AA552B"/>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rsid w:val="00AA552B"/>
    <w:rPr>
      <w:rFonts w:ascii="Arial" w:hAnsi="Arial"/>
    </w:rPr>
  </w:style>
  <w:style w:type="table" w:styleId="15">
    <w:name w:val="Table Simple 1"/>
    <w:basedOn w:val="a4"/>
    <w:semiHidden/>
    <w:rsid w:val="00AA552B"/>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AA552B"/>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AA552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link w:val="Chard"/>
    <w:rsid w:val="00AA552B"/>
    <w:pPr>
      <w:ind w:leftChars="2100" w:left="100"/>
    </w:pPr>
  </w:style>
  <w:style w:type="table" w:styleId="16">
    <w:name w:val="Table Subtle 1"/>
    <w:basedOn w:val="a4"/>
    <w:semiHidden/>
    <w:rsid w:val="00AA552B"/>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AA552B"/>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AA552B"/>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AA552B"/>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AA552B"/>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AA552B"/>
    <w:pPr>
      <w:ind w:left="200" w:hangingChars="200" w:hanging="200"/>
    </w:pPr>
  </w:style>
  <w:style w:type="paragraph" w:styleId="2a">
    <w:name w:val="List 2"/>
    <w:basedOn w:val="a2"/>
    <w:rsid w:val="00AA552B"/>
    <w:pPr>
      <w:ind w:leftChars="200" w:left="100" w:hangingChars="200" w:hanging="200"/>
    </w:pPr>
  </w:style>
  <w:style w:type="paragraph" w:styleId="39">
    <w:name w:val="List 3"/>
    <w:basedOn w:val="a2"/>
    <w:rsid w:val="00AA552B"/>
    <w:pPr>
      <w:ind w:leftChars="400" w:left="100" w:hangingChars="200" w:hanging="200"/>
    </w:pPr>
  </w:style>
  <w:style w:type="paragraph" w:styleId="45">
    <w:name w:val="List 4"/>
    <w:basedOn w:val="a2"/>
    <w:rsid w:val="00AA552B"/>
    <w:pPr>
      <w:ind w:leftChars="600" w:left="100" w:hangingChars="200" w:hanging="200"/>
    </w:pPr>
  </w:style>
  <w:style w:type="paragraph" w:styleId="54">
    <w:name w:val="List 5"/>
    <w:basedOn w:val="a2"/>
    <w:rsid w:val="00AA552B"/>
    <w:pPr>
      <w:ind w:leftChars="800" w:left="100" w:hangingChars="200" w:hanging="200"/>
    </w:pPr>
  </w:style>
  <w:style w:type="paragraph" w:styleId="a">
    <w:name w:val="List Number"/>
    <w:basedOn w:val="a2"/>
    <w:rsid w:val="00AA552B"/>
    <w:pPr>
      <w:numPr>
        <w:numId w:val="1"/>
      </w:numPr>
    </w:pPr>
  </w:style>
  <w:style w:type="paragraph" w:styleId="2">
    <w:name w:val="List Number 2"/>
    <w:basedOn w:val="a2"/>
    <w:rsid w:val="00AA552B"/>
    <w:pPr>
      <w:numPr>
        <w:numId w:val="2"/>
      </w:numPr>
    </w:pPr>
  </w:style>
  <w:style w:type="paragraph" w:styleId="3">
    <w:name w:val="List Number 3"/>
    <w:basedOn w:val="a2"/>
    <w:rsid w:val="00AA552B"/>
    <w:pPr>
      <w:numPr>
        <w:numId w:val="3"/>
      </w:numPr>
    </w:pPr>
  </w:style>
  <w:style w:type="paragraph" w:styleId="4">
    <w:name w:val="List Number 4"/>
    <w:basedOn w:val="a2"/>
    <w:rsid w:val="00AA552B"/>
    <w:pPr>
      <w:numPr>
        <w:numId w:val="4"/>
      </w:numPr>
    </w:pPr>
  </w:style>
  <w:style w:type="paragraph" w:styleId="5">
    <w:name w:val="List Number 5"/>
    <w:basedOn w:val="a2"/>
    <w:rsid w:val="00AA552B"/>
    <w:pPr>
      <w:numPr>
        <w:numId w:val="5"/>
      </w:numPr>
    </w:pPr>
  </w:style>
  <w:style w:type="paragraph" w:styleId="aff4">
    <w:name w:val="List Continue"/>
    <w:basedOn w:val="a2"/>
    <w:rsid w:val="00AA552B"/>
    <w:pPr>
      <w:spacing w:after="120"/>
      <w:ind w:leftChars="200" w:left="420"/>
    </w:pPr>
  </w:style>
  <w:style w:type="paragraph" w:styleId="2b">
    <w:name w:val="List Continue 2"/>
    <w:basedOn w:val="a2"/>
    <w:rsid w:val="00AA552B"/>
    <w:pPr>
      <w:spacing w:after="120"/>
      <w:ind w:leftChars="400" w:left="840"/>
    </w:pPr>
  </w:style>
  <w:style w:type="paragraph" w:styleId="3a">
    <w:name w:val="List Continue 3"/>
    <w:basedOn w:val="a2"/>
    <w:rsid w:val="00AA552B"/>
    <w:pPr>
      <w:spacing w:after="120"/>
      <w:ind w:leftChars="600" w:left="1260"/>
    </w:pPr>
  </w:style>
  <w:style w:type="paragraph" w:styleId="46">
    <w:name w:val="List Continue 4"/>
    <w:basedOn w:val="a2"/>
    <w:rsid w:val="00AA552B"/>
    <w:pPr>
      <w:spacing w:after="120"/>
      <w:ind w:leftChars="800" w:left="1680"/>
    </w:pPr>
  </w:style>
  <w:style w:type="paragraph" w:styleId="55">
    <w:name w:val="List Continue 5"/>
    <w:basedOn w:val="a2"/>
    <w:rsid w:val="00AA552B"/>
    <w:pPr>
      <w:spacing w:after="120"/>
      <w:ind w:leftChars="1000" w:left="2100"/>
    </w:pPr>
  </w:style>
  <w:style w:type="paragraph" w:styleId="a0">
    <w:name w:val="List Bullet"/>
    <w:basedOn w:val="a2"/>
    <w:autoRedefine/>
    <w:rsid w:val="00AA552B"/>
    <w:pPr>
      <w:numPr>
        <w:numId w:val="6"/>
      </w:numPr>
    </w:pPr>
  </w:style>
  <w:style w:type="paragraph" w:styleId="20">
    <w:name w:val="List Bullet 2"/>
    <w:basedOn w:val="a2"/>
    <w:autoRedefine/>
    <w:rsid w:val="00AA552B"/>
    <w:pPr>
      <w:numPr>
        <w:numId w:val="7"/>
      </w:numPr>
    </w:pPr>
  </w:style>
  <w:style w:type="paragraph" w:styleId="30">
    <w:name w:val="List Bullet 3"/>
    <w:basedOn w:val="a2"/>
    <w:autoRedefine/>
    <w:rsid w:val="00AA552B"/>
    <w:pPr>
      <w:numPr>
        <w:numId w:val="8"/>
      </w:numPr>
    </w:pPr>
  </w:style>
  <w:style w:type="paragraph" w:styleId="40">
    <w:name w:val="List Bullet 4"/>
    <w:basedOn w:val="a2"/>
    <w:autoRedefine/>
    <w:rsid w:val="00AA552B"/>
    <w:pPr>
      <w:numPr>
        <w:numId w:val="9"/>
      </w:numPr>
    </w:pPr>
  </w:style>
  <w:style w:type="paragraph" w:styleId="50">
    <w:name w:val="List Bullet 5"/>
    <w:basedOn w:val="a2"/>
    <w:autoRedefine/>
    <w:rsid w:val="00AA552B"/>
    <w:pPr>
      <w:numPr>
        <w:numId w:val="10"/>
      </w:numPr>
    </w:pPr>
  </w:style>
  <w:style w:type="table" w:styleId="18">
    <w:name w:val="Table List 1"/>
    <w:basedOn w:val="a4"/>
    <w:semiHidden/>
    <w:rsid w:val="00AA552B"/>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AA552B"/>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AA552B"/>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AA552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AA552B"/>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AA552B"/>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AA552B"/>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AA552B"/>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AA552B"/>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rsid w:val="00AA552B"/>
    <w:rPr>
      <w:rFonts w:cs="Times New Roman"/>
    </w:rPr>
  </w:style>
  <w:style w:type="paragraph" w:styleId="aff7">
    <w:name w:val="Signature"/>
    <w:basedOn w:val="a2"/>
    <w:link w:val="Chare"/>
    <w:rsid w:val="00AA552B"/>
    <w:pPr>
      <w:ind w:leftChars="2100" w:left="100"/>
    </w:pPr>
  </w:style>
  <w:style w:type="character" w:styleId="aff8">
    <w:name w:val="Emphasis"/>
    <w:basedOn w:val="a3"/>
    <w:qFormat/>
    <w:rsid w:val="00AA552B"/>
    <w:rPr>
      <w:i/>
      <w:iCs/>
    </w:rPr>
  </w:style>
  <w:style w:type="paragraph" w:styleId="aff9">
    <w:name w:val="Date"/>
    <w:basedOn w:val="a2"/>
    <w:next w:val="a2"/>
    <w:link w:val="Charf"/>
    <w:rsid w:val="00AA552B"/>
    <w:pPr>
      <w:ind w:leftChars="2500" w:left="100"/>
    </w:pPr>
  </w:style>
  <w:style w:type="table" w:styleId="19">
    <w:name w:val="Table Columns 1"/>
    <w:basedOn w:val="a4"/>
    <w:semiHidden/>
    <w:rsid w:val="00AA552B"/>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AA552B"/>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AA552B"/>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AA552B"/>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AA552B"/>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AA552B"/>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AA552B"/>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AA552B"/>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AA552B"/>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AA552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AA552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AA552B"/>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AA552B"/>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rsid w:val="00AA552B"/>
    <w:pPr>
      <w:spacing w:after="120"/>
      <w:ind w:leftChars="700" w:left="1440" w:rightChars="700" w:right="1440"/>
    </w:pPr>
  </w:style>
  <w:style w:type="numbering" w:styleId="a1">
    <w:name w:val="Outline List 3"/>
    <w:basedOn w:val="a5"/>
    <w:semiHidden/>
    <w:rsid w:val="00AA552B"/>
    <w:pPr>
      <w:numPr>
        <w:numId w:val="11"/>
      </w:numPr>
    </w:pPr>
  </w:style>
  <w:style w:type="paragraph" w:styleId="affb">
    <w:name w:val="envelope address"/>
    <w:basedOn w:val="a2"/>
    <w:rsid w:val="00AA552B"/>
    <w:pPr>
      <w:framePr w:w="7920" w:h="1980" w:hRule="exact" w:hSpace="180" w:wrap="auto" w:hAnchor="page" w:xAlign="center" w:yAlign="bottom"/>
      <w:ind w:leftChars="1400" w:left="100"/>
    </w:pPr>
    <w:rPr>
      <w:rFonts w:ascii="Arial" w:hAnsi="Arial"/>
    </w:rPr>
  </w:style>
  <w:style w:type="paragraph" w:styleId="affc">
    <w:name w:val="Message Header"/>
    <w:basedOn w:val="a2"/>
    <w:link w:val="Charf0"/>
    <w:rsid w:val="00AA552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d">
    <w:name w:val="line number"/>
    <w:basedOn w:val="a3"/>
    <w:rsid w:val="00AA552B"/>
  </w:style>
  <w:style w:type="character" w:styleId="affe">
    <w:name w:val="Strong"/>
    <w:basedOn w:val="a3"/>
    <w:qFormat/>
    <w:rsid w:val="00AA552B"/>
    <w:rPr>
      <w:b/>
      <w:bCs/>
    </w:rPr>
  </w:style>
  <w:style w:type="character" w:styleId="afff">
    <w:name w:val="page number"/>
    <w:basedOn w:val="a3"/>
    <w:rsid w:val="00AA552B"/>
  </w:style>
  <w:style w:type="character" w:styleId="afff0">
    <w:name w:val="FollowedHyperlink"/>
    <w:rsid w:val="00AA552B"/>
    <w:rPr>
      <w:color w:val="800080"/>
      <w:u w:val="none"/>
    </w:rPr>
  </w:style>
  <w:style w:type="paragraph" w:styleId="afff1">
    <w:name w:val="Body Text"/>
    <w:basedOn w:val="a2"/>
    <w:link w:val="Charf1"/>
    <w:rsid w:val="00AA552B"/>
    <w:pPr>
      <w:spacing w:after="120"/>
    </w:pPr>
  </w:style>
  <w:style w:type="paragraph" w:styleId="afff2">
    <w:name w:val="Body Text First Indent"/>
    <w:aliases w:val="正文首行缩进 Char1,正文首行缩进 Char Char,正文首行缩进 Char1 Char Char,正文首行缩进 Char Char1 Char Char,正文首行缩进 Char Char Char Char Char Char Char,正文首行缩进 Char Char Char Char1 Char Char,正文首行缩进 Char Char Char Char Char Char Char Char Char Char,正文首行缩进 Char2"/>
    <w:basedOn w:val="afff1"/>
    <w:link w:val="Charf2"/>
    <w:rsid w:val="00AA552B"/>
    <w:pPr>
      <w:ind w:firstLineChars="100" w:firstLine="420"/>
    </w:pPr>
  </w:style>
  <w:style w:type="paragraph" w:styleId="afff3">
    <w:name w:val="Body Text Indent"/>
    <w:basedOn w:val="a2"/>
    <w:link w:val="Charf3"/>
    <w:rsid w:val="00AA552B"/>
    <w:pPr>
      <w:spacing w:after="120"/>
      <w:ind w:leftChars="200" w:left="420"/>
    </w:pPr>
  </w:style>
  <w:style w:type="paragraph" w:styleId="2f">
    <w:name w:val="Body Text First Indent 2"/>
    <w:basedOn w:val="afff3"/>
    <w:link w:val="2Char0"/>
    <w:rsid w:val="00AA552B"/>
    <w:pPr>
      <w:ind w:firstLineChars="200" w:firstLine="420"/>
    </w:pPr>
  </w:style>
  <w:style w:type="paragraph" w:styleId="afff4">
    <w:name w:val="Normal Indent"/>
    <w:basedOn w:val="a2"/>
    <w:rsid w:val="00AA552B"/>
    <w:pPr>
      <w:ind w:firstLineChars="200" w:firstLine="420"/>
    </w:pPr>
  </w:style>
  <w:style w:type="paragraph" w:styleId="2f0">
    <w:name w:val="Body Text 2"/>
    <w:basedOn w:val="a2"/>
    <w:link w:val="2Char1"/>
    <w:rsid w:val="00AA552B"/>
    <w:pPr>
      <w:spacing w:after="120" w:line="480" w:lineRule="auto"/>
    </w:pPr>
  </w:style>
  <w:style w:type="paragraph" w:styleId="3e">
    <w:name w:val="Body Text 3"/>
    <w:basedOn w:val="a2"/>
    <w:link w:val="3Char0"/>
    <w:rsid w:val="00AA552B"/>
    <w:pPr>
      <w:spacing w:after="120"/>
    </w:pPr>
    <w:rPr>
      <w:sz w:val="16"/>
      <w:szCs w:val="16"/>
    </w:rPr>
  </w:style>
  <w:style w:type="paragraph" w:styleId="2f1">
    <w:name w:val="Body Text Indent 2"/>
    <w:basedOn w:val="a2"/>
    <w:link w:val="2Char2"/>
    <w:rsid w:val="00AA552B"/>
    <w:pPr>
      <w:spacing w:after="120" w:line="480" w:lineRule="auto"/>
      <w:ind w:leftChars="200" w:left="420"/>
    </w:pPr>
  </w:style>
  <w:style w:type="paragraph" w:styleId="3f">
    <w:name w:val="Body Text Indent 3"/>
    <w:basedOn w:val="a2"/>
    <w:link w:val="3Char1"/>
    <w:rsid w:val="00AA552B"/>
    <w:pPr>
      <w:spacing w:after="120"/>
      <w:ind w:leftChars="200" w:left="420"/>
    </w:pPr>
    <w:rPr>
      <w:sz w:val="16"/>
      <w:szCs w:val="16"/>
    </w:rPr>
  </w:style>
  <w:style w:type="paragraph" w:styleId="afff5">
    <w:name w:val="Note Heading"/>
    <w:basedOn w:val="a2"/>
    <w:next w:val="a2"/>
    <w:link w:val="Charf4"/>
    <w:rsid w:val="00AA552B"/>
    <w:pPr>
      <w:jc w:val="center"/>
    </w:pPr>
  </w:style>
  <w:style w:type="paragraph" w:customStyle="1" w:styleId="ItemStepinTable">
    <w:name w:val="Item Step in Table"/>
    <w:rsid w:val="00AA552B"/>
    <w:pPr>
      <w:numPr>
        <w:numId w:val="18"/>
      </w:numPr>
      <w:topLinePunct/>
      <w:spacing w:before="40" w:after="40"/>
    </w:pPr>
    <w:rPr>
      <w:rFonts w:cs="Arial"/>
      <w:sz w:val="22"/>
      <w:szCs w:val="22"/>
    </w:rPr>
  </w:style>
  <w:style w:type="paragraph" w:customStyle="1" w:styleId="End">
    <w:name w:val="End"/>
    <w:basedOn w:val="a2"/>
    <w:rsid w:val="00AA552B"/>
    <w:pPr>
      <w:spacing w:after="400"/>
    </w:pPr>
    <w:rPr>
      <w:b/>
    </w:rPr>
  </w:style>
  <w:style w:type="paragraph" w:customStyle="1" w:styleId="1b">
    <w:name w:val="样式1"/>
    <w:basedOn w:val="End"/>
    <w:semiHidden/>
    <w:rsid w:val="00AA552B"/>
    <w:rPr>
      <w:b w:val="0"/>
    </w:rPr>
  </w:style>
  <w:style w:type="paragraph" w:customStyle="1" w:styleId="NotesTextListinTable">
    <w:name w:val="Notes Text List in Table"/>
    <w:link w:val="NotesTextListinTableChar"/>
    <w:rsid w:val="00AA552B"/>
    <w:pPr>
      <w:numPr>
        <w:numId w:val="20"/>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A552B"/>
    <w:pPr>
      <w:pBdr>
        <w:top w:val="none" w:sz="0" w:space="0" w:color="auto"/>
      </w:pBdr>
      <w:spacing w:after="40"/>
    </w:pPr>
    <w:rPr>
      <w:position w:val="-6"/>
      <w:sz w:val="18"/>
      <w:szCs w:val="18"/>
    </w:rPr>
  </w:style>
  <w:style w:type="paragraph" w:customStyle="1" w:styleId="NotesText">
    <w:name w:val="Notes Text"/>
    <w:basedOn w:val="CAUTIONText"/>
    <w:link w:val="NotesTextChar"/>
    <w:rsid w:val="00AA552B"/>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link w:val="NotesTextListChar"/>
    <w:rsid w:val="00AA552B"/>
    <w:pPr>
      <w:numPr>
        <w:numId w:val="19"/>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2"/>
    <w:rsid w:val="00AA552B"/>
    <w:pPr>
      <w:numPr>
        <w:numId w:val="14"/>
      </w:numPr>
      <w:topLinePunct w:val="0"/>
    </w:pPr>
  </w:style>
  <w:style w:type="paragraph" w:customStyle="1" w:styleId="FigureDescriptioninAppendix">
    <w:name w:val="Figure Description in Appendix"/>
    <w:basedOn w:val="Figure"/>
    <w:next w:val="Figure"/>
    <w:rsid w:val="00AA552B"/>
    <w:pPr>
      <w:numPr>
        <w:ilvl w:val="6"/>
        <w:numId w:val="14"/>
      </w:numPr>
    </w:pPr>
  </w:style>
  <w:style w:type="paragraph" w:customStyle="1" w:styleId="ItemStepinAppendix">
    <w:name w:val="Item Step in Appendix"/>
    <w:basedOn w:val="ItemStep"/>
    <w:rsid w:val="00AA552B"/>
    <w:pPr>
      <w:numPr>
        <w:ilvl w:val="5"/>
        <w:numId w:val="14"/>
      </w:numPr>
      <w:outlineLvl w:val="5"/>
    </w:pPr>
  </w:style>
  <w:style w:type="paragraph" w:customStyle="1" w:styleId="StepinAppendix">
    <w:name w:val="Step in Appendix"/>
    <w:basedOn w:val="Step"/>
    <w:rsid w:val="00AA552B"/>
    <w:pPr>
      <w:numPr>
        <w:ilvl w:val="4"/>
        <w:numId w:val="14"/>
      </w:numPr>
      <w:topLinePunct w:val="0"/>
      <w:outlineLvl w:val="4"/>
    </w:pPr>
  </w:style>
  <w:style w:type="paragraph" w:customStyle="1" w:styleId="Cover2">
    <w:name w:val="Cover 2"/>
    <w:rsid w:val="00AA552B"/>
    <w:pPr>
      <w:adjustRightInd w:val="0"/>
      <w:snapToGrid w:val="0"/>
    </w:pPr>
    <w:rPr>
      <w:rFonts w:ascii="Arial" w:eastAsia="黑体" w:hAnsi="Arial" w:cs="Arial"/>
      <w:noProof/>
      <w:sz w:val="32"/>
      <w:szCs w:val="32"/>
      <w:lang w:eastAsia="en-US"/>
    </w:rPr>
  </w:style>
  <w:style w:type="paragraph" w:customStyle="1" w:styleId="CoverText">
    <w:name w:val="Cover Text"/>
    <w:rsid w:val="00AA552B"/>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AA552B"/>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A552B"/>
    <w:pPr>
      <w:keepNext/>
      <w:snapToGrid w:val="0"/>
      <w:spacing w:before="480" w:after="360"/>
      <w:jc w:val="center"/>
    </w:pPr>
    <w:rPr>
      <w:rFonts w:ascii="Arial" w:eastAsia="黑体" w:hAnsi="Arial" w:cs="Arial"/>
      <w:noProof/>
      <w:sz w:val="36"/>
      <w:szCs w:val="36"/>
    </w:rPr>
  </w:style>
  <w:style w:type="paragraph" w:customStyle="1" w:styleId="Command">
    <w:name w:val="Command"/>
    <w:semiHidden/>
    <w:rsid w:val="00AA552B"/>
    <w:pPr>
      <w:spacing w:before="160" w:after="160"/>
    </w:pPr>
    <w:rPr>
      <w:rFonts w:ascii="Arial" w:eastAsia="黑体" w:hAnsi="Arial" w:cs="Arial"/>
      <w:sz w:val="21"/>
      <w:szCs w:val="21"/>
    </w:rPr>
  </w:style>
  <w:style w:type="character" w:customStyle="1" w:styleId="commandparameter">
    <w:name w:val="command parameter"/>
    <w:semiHidden/>
    <w:rsid w:val="00AA552B"/>
    <w:rPr>
      <w:rFonts w:ascii="Arial" w:eastAsia="宋体" w:hAnsi="Arial"/>
      <w:i/>
      <w:color w:val="auto"/>
      <w:sz w:val="21"/>
      <w:szCs w:val="21"/>
    </w:rPr>
  </w:style>
  <w:style w:type="character" w:customStyle="1" w:styleId="commandkeywords">
    <w:name w:val="command keywords"/>
    <w:semiHidden/>
    <w:rsid w:val="00AA552B"/>
    <w:rPr>
      <w:rFonts w:ascii="Arial" w:eastAsia="宋体" w:hAnsi="Arial"/>
      <w:b/>
      <w:color w:val="auto"/>
      <w:sz w:val="21"/>
      <w:szCs w:val="21"/>
    </w:rPr>
  </w:style>
  <w:style w:type="table" w:customStyle="1" w:styleId="table0">
    <w:name w:val="table"/>
    <w:basedOn w:val="a7"/>
    <w:rsid w:val="00AA552B"/>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2"/>
    <w:rsid w:val="00AA552B"/>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2"/>
    <w:rsid w:val="00AA552B"/>
    <w:pPr>
      <w:numPr>
        <w:ilvl w:val="7"/>
        <w:numId w:val="14"/>
      </w:numPr>
      <w:topLinePunct w:val="0"/>
    </w:pPr>
  </w:style>
  <w:style w:type="paragraph" w:customStyle="1" w:styleId="Code">
    <w:name w:val="Code"/>
    <w:basedOn w:val="a2"/>
    <w:rsid w:val="00AA552B"/>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A552B"/>
    <w:pPr>
      <w:spacing w:before="80" w:after="80"/>
    </w:pPr>
    <w:rPr>
      <w:rFonts w:ascii="Arial" w:eastAsia="黑体" w:hAnsi="Arial"/>
      <w:sz w:val="36"/>
    </w:rPr>
  </w:style>
  <w:style w:type="paragraph" w:customStyle="1" w:styleId="Cover30">
    <w:name w:val="Cover3"/>
    <w:rsid w:val="00AA552B"/>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rsid w:val="00AA552B"/>
    <w:pPr>
      <w:topLinePunct w:val="0"/>
      <w:ind w:left="0"/>
    </w:pPr>
    <w:rPr>
      <w:rFonts w:ascii="Arial" w:eastAsia="Arial" w:hAnsi="Arial"/>
      <w:b/>
      <w:bCs/>
      <w:sz w:val="24"/>
      <w:szCs w:val="24"/>
    </w:rPr>
  </w:style>
  <w:style w:type="paragraph" w:customStyle="1" w:styleId="SubItemListTextTD">
    <w:name w:val="Sub Item List Text TD"/>
    <w:basedOn w:val="TerminalDisplay"/>
    <w:rsid w:val="00AA552B"/>
    <w:pPr>
      <w:adjustRightInd w:val="0"/>
      <w:ind w:left="2410"/>
    </w:pPr>
  </w:style>
  <w:style w:type="paragraph" w:customStyle="1" w:styleId="ItemlistTextTD">
    <w:name w:val="Item list Text TD"/>
    <w:basedOn w:val="TerminalDisplay"/>
    <w:rsid w:val="00AA552B"/>
    <w:pPr>
      <w:adjustRightInd w:val="0"/>
      <w:ind w:left="2126"/>
    </w:pPr>
  </w:style>
  <w:style w:type="character" w:customStyle="1" w:styleId="StepChar">
    <w:name w:val="Step Char"/>
    <w:link w:val="Step"/>
    <w:rsid w:val="005802A0"/>
    <w:rPr>
      <w:rFonts w:cs="Arial"/>
      <w:snapToGrid w:val="0"/>
      <w:sz w:val="21"/>
      <w:szCs w:val="21"/>
    </w:rPr>
  </w:style>
  <w:style w:type="character" w:customStyle="1" w:styleId="BlockLabelChar">
    <w:name w:val="Block Label Char"/>
    <w:link w:val="BlockLabel"/>
    <w:rsid w:val="005802A0"/>
    <w:rPr>
      <w:rFonts w:ascii="Book Antiqua" w:eastAsia="黑体" w:hAnsi="Book Antiqua" w:cs="Book Antiqua"/>
      <w:bCs/>
      <w:sz w:val="26"/>
      <w:szCs w:val="26"/>
    </w:rPr>
  </w:style>
  <w:style w:type="character" w:customStyle="1" w:styleId="FigureChar">
    <w:name w:val="Figure Char"/>
    <w:link w:val="Figure"/>
    <w:rsid w:val="005802A0"/>
    <w:rPr>
      <w:rFonts w:cs="Arial"/>
      <w:kern w:val="2"/>
      <w:sz w:val="21"/>
      <w:szCs w:val="21"/>
    </w:rPr>
  </w:style>
  <w:style w:type="character" w:customStyle="1" w:styleId="FigureDescriptionChar">
    <w:name w:val="Figure Description Char"/>
    <w:link w:val="FigureDescription"/>
    <w:rsid w:val="005802A0"/>
    <w:rPr>
      <w:rFonts w:eastAsia="黑体" w:cs="Arial"/>
      <w:spacing w:val="-4"/>
      <w:kern w:val="2"/>
      <w:sz w:val="21"/>
      <w:szCs w:val="21"/>
    </w:rPr>
  </w:style>
  <w:style w:type="character" w:customStyle="1" w:styleId="NotesTextChar">
    <w:name w:val="Notes Text Char"/>
    <w:link w:val="NotesText"/>
    <w:rsid w:val="005802A0"/>
    <w:rPr>
      <w:rFonts w:eastAsia="楷体_GB2312" w:cs="Arial"/>
      <w:iCs/>
      <w:kern w:val="2"/>
      <w:sz w:val="18"/>
      <w:szCs w:val="18"/>
    </w:rPr>
  </w:style>
  <w:style w:type="character" w:customStyle="1" w:styleId="NotesHeadingChar">
    <w:name w:val="Notes Heading Char"/>
    <w:link w:val="NotesHeading"/>
    <w:rsid w:val="005802A0"/>
    <w:rPr>
      <w:rFonts w:ascii="Book Antiqua" w:eastAsia="黑体" w:hAnsi="Book Antiqua" w:cs="Arial"/>
      <w:bCs/>
      <w:noProof/>
      <w:kern w:val="2"/>
      <w:position w:val="-6"/>
      <w:sz w:val="18"/>
      <w:szCs w:val="18"/>
    </w:rPr>
  </w:style>
  <w:style w:type="character" w:customStyle="1" w:styleId="ItemStepChar">
    <w:name w:val="Item Step Char"/>
    <w:basedOn w:val="a3"/>
    <w:link w:val="ItemStep"/>
    <w:rsid w:val="005802A0"/>
    <w:rPr>
      <w:rFonts w:cs="Arial"/>
      <w:sz w:val="21"/>
      <w:szCs w:val="21"/>
    </w:rPr>
  </w:style>
  <w:style w:type="character" w:customStyle="1" w:styleId="2Char">
    <w:name w:val="标题 2 Char"/>
    <w:aliases w:val="标题 2 Char Char Char,heading 2 Char, Char Char,Char Char1,--F2 Char,heading 2 Char Char Char Char,标题 2 Char Char Char Char Char,heading 21 Char,1.1 标题 2 Char,12 Char,H2 Char,PIM2 Char,Heading 2 Hidden Char,Heading 2 CCBS Char,Titre3 Char"/>
    <w:link w:val="21"/>
    <w:rsid w:val="005802A0"/>
    <w:rPr>
      <w:rFonts w:ascii="Book Antiqua" w:eastAsia="黑体" w:hAnsi="Book Antiqua" w:cs="Book Antiqua"/>
      <w:bCs/>
      <w:noProof/>
      <w:sz w:val="36"/>
      <w:szCs w:val="36"/>
      <w:lang w:eastAsia="en-US"/>
    </w:rPr>
  </w:style>
  <w:style w:type="character" w:customStyle="1" w:styleId="NotesTextListinTableChar">
    <w:name w:val="Notes Text List in Table Char"/>
    <w:link w:val="NotesTextListinTable"/>
    <w:rsid w:val="005802A0"/>
    <w:rPr>
      <w:rFonts w:eastAsia="楷体_GB2312" w:cs="楷体_GB2312"/>
      <w:noProof/>
      <w:sz w:val="18"/>
      <w:szCs w:val="18"/>
    </w:rPr>
  </w:style>
  <w:style w:type="character" w:customStyle="1" w:styleId="NotesTextinTableChar">
    <w:name w:val="Notes Text in Table Char"/>
    <w:link w:val="NotesTextinTable"/>
    <w:rsid w:val="005802A0"/>
    <w:rPr>
      <w:rFonts w:eastAsia="楷体_GB2312" w:cs="Arial"/>
      <w:iCs/>
      <w:kern w:val="2"/>
      <w:sz w:val="18"/>
      <w:szCs w:val="18"/>
    </w:rPr>
  </w:style>
  <w:style w:type="character" w:customStyle="1" w:styleId="TerminalDisplayChar">
    <w:name w:val="Terminal Display Char"/>
    <w:link w:val="TerminalDisplay"/>
    <w:rsid w:val="005802A0"/>
    <w:rPr>
      <w:rFonts w:ascii="Courier New" w:hAnsi="Courier New" w:cs="Courier New"/>
      <w:snapToGrid w:val="0"/>
      <w:spacing w:val="-1"/>
      <w:sz w:val="16"/>
      <w:szCs w:val="16"/>
    </w:rPr>
  </w:style>
  <w:style w:type="character" w:customStyle="1" w:styleId="TableNoteChar">
    <w:name w:val="Table Note Char"/>
    <w:link w:val="TableNote"/>
    <w:rsid w:val="005802A0"/>
    <w:rPr>
      <w:rFonts w:cs="Arial"/>
      <w:kern w:val="2"/>
      <w:sz w:val="18"/>
      <w:szCs w:val="18"/>
    </w:rPr>
  </w:style>
  <w:style w:type="character" w:customStyle="1" w:styleId="TableTextChar">
    <w:name w:val="Table Text Char"/>
    <w:rsid w:val="005802A0"/>
    <w:rPr>
      <w:rFonts w:ascii="Arial" w:eastAsia="宋体" w:hAnsi="Arial" w:cs="Arial"/>
      <w:snapToGrid w:val="0"/>
      <w:sz w:val="21"/>
      <w:szCs w:val="21"/>
      <w:lang w:val="en-US" w:eastAsia="zh-CN" w:bidi="ar-SA"/>
    </w:rPr>
  </w:style>
  <w:style w:type="character" w:customStyle="1" w:styleId="TableHeadingChar">
    <w:name w:val="Table Heading Char"/>
    <w:link w:val="TableHeading"/>
    <w:rsid w:val="005802A0"/>
    <w:rPr>
      <w:rFonts w:ascii="Book Antiqua" w:eastAsia="黑体" w:hAnsi="Book Antiqua" w:cs="Book Antiqua"/>
      <w:bCs/>
      <w:snapToGrid w:val="0"/>
      <w:sz w:val="21"/>
      <w:szCs w:val="21"/>
    </w:rPr>
  </w:style>
  <w:style w:type="character" w:customStyle="1" w:styleId="TableDescriptionChar">
    <w:name w:val="Table Description Char"/>
    <w:link w:val="TableDescription"/>
    <w:rsid w:val="005802A0"/>
    <w:rPr>
      <w:rFonts w:eastAsia="黑体" w:cs="Arial"/>
      <w:spacing w:val="-4"/>
      <w:kern w:val="2"/>
      <w:sz w:val="21"/>
      <w:szCs w:val="21"/>
    </w:rPr>
  </w:style>
  <w:style w:type="character" w:customStyle="1" w:styleId="CAUTIONTextChar">
    <w:name w:val="CAUTION Text Char"/>
    <w:link w:val="CAUTIONText"/>
    <w:rsid w:val="005802A0"/>
    <w:rPr>
      <w:rFonts w:eastAsia="楷体_GB2312" w:cs="Arial"/>
      <w:iCs/>
      <w:kern w:val="2"/>
      <w:sz w:val="21"/>
      <w:szCs w:val="21"/>
    </w:rPr>
  </w:style>
  <w:style w:type="character" w:customStyle="1" w:styleId="NotesTextListChar">
    <w:name w:val="Notes Text List Char"/>
    <w:link w:val="NotesTextList0"/>
    <w:rsid w:val="005802A0"/>
    <w:rPr>
      <w:rFonts w:eastAsia="楷体_GB2312" w:cs="Arial"/>
      <w:iCs/>
      <w:kern w:val="2"/>
      <w:sz w:val="18"/>
      <w:szCs w:val="18"/>
    </w:rPr>
  </w:style>
  <w:style w:type="character" w:customStyle="1" w:styleId="ItemListChar">
    <w:name w:val="Item List Char"/>
    <w:link w:val="ItemList"/>
    <w:rsid w:val="005802A0"/>
    <w:rPr>
      <w:rFonts w:cs="Arial"/>
      <w:kern w:val="2"/>
      <w:sz w:val="21"/>
      <w:szCs w:val="21"/>
    </w:rPr>
  </w:style>
  <w:style w:type="character" w:customStyle="1" w:styleId="ItemListinTableChar">
    <w:name w:val="Item List in Table Char"/>
    <w:link w:val="ItemListinTable"/>
    <w:rsid w:val="005802A0"/>
    <w:rPr>
      <w:rFonts w:cs="Arial"/>
      <w:sz w:val="21"/>
      <w:szCs w:val="21"/>
    </w:rPr>
  </w:style>
  <w:style w:type="character" w:customStyle="1" w:styleId="CAUTIONHeadingChar">
    <w:name w:val="CAUTION Heading Char"/>
    <w:link w:val="CAUTIONHeading"/>
    <w:rsid w:val="005802A0"/>
    <w:rPr>
      <w:rFonts w:ascii="Book Antiqua" w:eastAsia="黑体" w:hAnsi="Book Antiqua" w:cs="Arial"/>
      <w:bCs/>
      <w:noProof/>
      <w:kern w:val="2"/>
      <w:sz w:val="21"/>
      <w:szCs w:val="21"/>
    </w:rPr>
  </w:style>
  <w:style w:type="character" w:customStyle="1" w:styleId="Charf2">
    <w:name w:val="正文首行缩进 Char"/>
    <w:aliases w:val="正文首行缩进 Char1 Char1,正文首行缩进 Char Char Char1,正文首行缩进 Char1 Char Char Char1,正文首行缩进 Char Char1 Char Char Char1,正文首行缩进 Char Char Char Char Char Char Char Char1,正文首行缩进 Char Char Char Char1 Char Char Char1,正文首行缩进 Char2 Char1"/>
    <w:link w:val="afff2"/>
    <w:rsid w:val="005802A0"/>
    <w:rPr>
      <w:rFonts w:cs="Arial"/>
      <w:kern w:val="2"/>
      <w:sz w:val="21"/>
      <w:szCs w:val="21"/>
    </w:rPr>
  </w:style>
  <w:style w:type="character" w:customStyle="1" w:styleId="TableTextChar1">
    <w:name w:val="Table Text Char1"/>
    <w:link w:val="TableText"/>
    <w:rsid w:val="005802A0"/>
    <w:rPr>
      <w:rFonts w:cs="Arial"/>
      <w:snapToGrid w:val="0"/>
      <w:sz w:val="21"/>
      <w:szCs w:val="21"/>
    </w:rPr>
  </w:style>
  <w:style w:type="character" w:customStyle="1" w:styleId="1Char">
    <w:name w:val="标题 1 Char"/>
    <w:aliases w:val="heading 1 Char1,heading 1 Char Char,H1 Char,PIM 1 Char,h1 Char,标题 11 Char,标书1 Char,L1 Char,boc Char,Section Head Char,l1 Char,1 Char,Heading 0 Char,章节 Char,Heading 11 Char,level 1 Char,Level 1 Head Char,1. heading 1 Char,标准章 Char,h11 Char"/>
    <w:link w:val="1"/>
    <w:rsid w:val="005802A0"/>
    <w:rPr>
      <w:rFonts w:ascii="Book Antiqua" w:eastAsia="黑体" w:hAnsi="Book Antiqua" w:cs="Book Antiqua"/>
      <w:b/>
      <w:bCs/>
      <w:kern w:val="2"/>
      <w:sz w:val="44"/>
      <w:szCs w:val="44"/>
    </w:rPr>
  </w:style>
  <w:style w:type="character" w:customStyle="1" w:styleId="3Char">
    <w:name w:val="标题 3 Char"/>
    <w:aliases w:val="heading 3 Char1,标题 3+ Char1,标题 3 Char Char Char Char1,heading 3 Char Char1 Char Char1,heading 3 Char Char Char Char Char Char1 Char Char1,heading 3 Char Char Char Char Char Char Char Char Char Char1,标题 3 Char2 Char Char Char Char1,--F3 Char1"/>
    <w:link w:val="31"/>
    <w:rsid w:val="005802A0"/>
    <w:rPr>
      <w:rFonts w:ascii="Book Antiqua" w:eastAsia="黑体" w:hAnsi="Book Antiqua" w:cs="宋体"/>
      <w:noProof/>
      <w:sz w:val="32"/>
      <w:szCs w:val="32"/>
    </w:rPr>
  </w:style>
  <w:style w:type="character" w:customStyle="1" w:styleId="4Char">
    <w:name w:val="标题 4 Char"/>
    <w:aliases w:val="--F4 Char,Heading 4 Char Char,标题 4 Char Char Char1,标题 4 Char Char Char Char1,标题 4 Char Char Char Char Char Char Char Char1,标题 4 Char Char Char Char Char Char Char Char Char Char,标题 4 Char Char Char Char Char Char Char Char Char1,PIM 4 Char"/>
    <w:link w:val="410"/>
    <w:rsid w:val="005802A0"/>
    <w:rPr>
      <w:rFonts w:eastAsia="黑体" w:cs="Arial"/>
      <w:snapToGrid w:val="0"/>
      <w:sz w:val="21"/>
      <w:szCs w:val="21"/>
    </w:rPr>
  </w:style>
  <w:style w:type="paragraph" w:styleId="afff6">
    <w:name w:val="List Paragraph"/>
    <w:basedOn w:val="a2"/>
    <w:uiPriority w:val="34"/>
    <w:qFormat/>
    <w:rsid w:val="005802A0"/>
    <w:pPr>
      <w:ind w:firstLineChars="200" w:firstLine="420"/>
    </w:pPr>
  </w:style>
  <w:style w:type="paragraph" w:customStyle="1" w:styleId="ParaCharCharCharCharCharCharCharCharCharCharCharCharCharCharCharCharChar">
    <w:name w:val="默认段落字体 Para Char Char Char Char Char Char Char Char Char Char Char Char Char Char Char Char Char"/>
    <w:next w:val="a2"/>
    <w:rsid w:val="005802A0"/>
    <w:pPr>
      <w:keepNext/>
      <w:keepLines/>
      <w:tabs>
        <w:tab w:val="left" w:pos="2100"/>
      </w:tabs>
      <w:spacing w:before="240" w:after="240"/>
      <w:ind w:left="2100" w:hanging="420"/>
      <w:outlineLvl w:val="7"/>
    </w:pPr>
    <w:rPr>
      <w:rFonts w:ascii="Arial" w:eastAsia="黑体" w:hAnsi="Arial" w:cs="Arial"/>
      <w:snapToGrid w:val="0"/>
      <w:sz w:val="21"/>
      <w:szCs w:val="21"/>
    </w:rPr>
  </w:style>
  <w:style w:type="paragraph" w:customStyle="1" w:styleId="CharCharCharCharChar1CharCharCharCharChar">
    <w:name w:val="Char Char Char Char Char1 Char Char Char Char Char"/>
    <w:basedOn w:val="a2"/>
    <w:rsid w:val="005802A0"/>
    <w:pPr>
      <w:topLinePunct w:val="0"/>
      <w:adjustRightInd/>
      <w:snapToGrid/>
      <w:spacing w:before="0" w:after="0" w:line="240" w:lineRule="auto"/>
      <w:ind w:left="0"/>
      <w:jc w:val="both"/>
    </w:pPr>
    <w:rPr>
      <w:rFonts w:ascii="Arial" w:hAnsi="Arial"/>
      <w:kern w:val="0"/>
      <w:szCs w:val="20"/>
    </w:rPr>
  </w:style>
  <w:style w:type="paragraph" w:customStyle="1" w:styleId="ParaCharCharCharCharCharCharCharCharChar">
    <w:name w:val="默认段落字体 Para Char Char Char Char Char Char Char Char Char"/>
    <w:basedOn w:val="a2"/>
    <w:rsid w:val="005802A0"/>
    <w:pPr>
      <w:widowControl w:val="0"/>
      <w:topLinePunct w:val="0"/>
      <w:adjustRightInd/>
      <w:snapToGrid/>
      <w:spacing w:before="0" w:after="0" w:line="240" w:lineRule="auto"/>
      <w:ind w:left="0"/>
      <w:jc w:val="both"/>
    </w:pPr>
    <w:rPr>
      <w:rFonts w:ascii="Tahoma" w:eastAsia="Times New Roman" w:hAnsi="Tahoma" w:cs="Times New Roman"/>
      <w:sz w:val="24"/>
      <w:szCs w:val="20"/>
    </w:rPr>
  </w:style>
  <w:style w:type="paragraph" w:customStyle="1" w:styleId="CharChar">
    <w:name w:val="Char Char"/>
    <w:basedOn w:val="a2"/>
    <w:rsid w:val="005802A0"/>
    <w:pPr>
      <w:widowControl w:val="0"/>
      <w:topLinePunct w:val="0"/>
      <w:adjustRightInd/>
      <w:snapToGrid/>
      <w:spacing w:before="0" w:after="0" w:line="240" w:lineRule="auto"/>
      <w:ind w:left="0"/>
      <w:jc w:val="both"/>
    </w:pPr>
    <w:rPr>
      <w:rFonts w:ascii="Arial" w:hAnsi="Arial"/>
      <w:szCs w:val="24"/>
    </w:rPr>
  </w:style>
  <w:style w:type="paragraph" w:customStyle="1" w:styleId="CharChar2Char">
    <w:name w:val="Char Char2 Char"/>
    <w:basedOn w:val="a2"/>
    <w:rsid w:val="005802A0"/>
    <w:pPr>
      <w:keepNext/>
      <w:keepLines/>
      <w:pageBreakBefore/>
      <w:widowControl w:val="0"/>
      <w:topLinePunct w:val="0"/>
      <w:adjustRightInd/>
      <w:snapToGrid/>
      <w:spacing w:before="0" w:after="0" w:line="240" w:lineRule="auto"/>
      <w:ind w:left="855" w:hanging="855"/>
      <w:jc w:val="both"/>
    </w:pPr>
    <w:rPr>
      <w:rFonts w:ascii="Tahoma" w:hAnsi="Tahoma" w:cs="Times New Roman"/>
      <w:sz w:val="24"/>
      <w:szCs w:val="20"/>
    </w:rPr>
  </w:style>
  <w:style w:type="paragraph" w:customStyle="1" w:styleId="CharCharCharCharCharCharCharCharCharCharCharCharCharCharCharCharCharCharCharCharChar">
    <w:name w:val="Char Char Char Char Char Char Char Char Char Char Char Char Char Char Char Char Char Char Char Char Char"/>
    <w:basedOn w:val="a2"/>
    <w:rsid w:val="005802A0"/>
    <w:pPr>
      <w:widowControl w:val="0"/>
      <w:topLinePunct w:val="0"/>
      <w:adjustRightInd/>
      <w:snapToGrid/>
      <w:spacing w:before="0" w:after="0" w:line="360" w:lineRule="auto"/>
      <w:ind w:left="420"/>
      <w:jc w:val="both"/>
      <w:textAlignment w:val="baseline"/>
    </w:pPr>
    <w:rPr>
      <w:rFonts w:ascii="Arial" w:hAnsi="Arial"/>
      <w:szCs w:val="24"/>
    </w:rPr>
  </w:style>
  <w:style w:type="paragraph" w:customStyle="1" w:styleId="410">
    <w:name w:val="标题 41"/>
    <w:basedOn w:val="a2"/>
    <w:next w:val="a2"/>
    <w:link w:val="4Char"/>
    <w:rsid w:val="005802A0"/>
    <w:pPr>
      <w:keepNext/>
      <w:keepLines/>
      <w:tabs>
        <w:tab w:val="num" w:pos="2100"/>
      </w:tabs>
      <w:ind w:left="2100" w:hanging="420"/>
      <w:outlineLvl w:val="3"/>
    </w:pPr>
    <w:rPr>
      <w:rFonts w:eastAsia="黑体" w:hint="eastAsia"/>
      <w:snapToGrid w:val="0"/>
      <w:kern w:val="0"/>
    </w:rPr>
  </w:style>
  <w:style w:type="paragraph" w:customStyle="1" w:styleId="1c">
    <w:name w:val="列出段落1"/>
    <w:basedOn w:val="a2"/>
    <w:rsid w:val="005802A0"/>
    <w:pPr>
      <w:ind w:firstLineChars="200" w:firstLine="420"/>
    </w:pPr>
    <w:rPr>
      <w:rFonts w:hint="eastAsia"/>
    </w:rPr>
  </w:style>
  <w:style w:type="paragraph" w:customStyle="1" w:styleId="INVoice">
    <w:name w:val="IN Voice"/>
    <w:rsid w:val="005802A0"/>
    <w:pPr>
      <w:spacing w:before="60" w:after="60"/>
    </w:pPr>
    <w:rPr>
      <w:rFonts w:ascii="Arial" w:hAnsi="Arial" w:cs="黑体"/>
      <w:sz w:val="15"/>
      <w:szCs w:val="15"/>
    </w:rPr>
  </w:style>
  <w:style w:type="paragraph" w:customStyle="1" w:styleId="ParaCharCharCharCharCharCharCharChar">
    <w:name w:val="默认段落字体 Para Char Char Char Char Char Char Char Char"/>
    <w:basedOn w:val="a2"/>
    <w:rsid w:val="005802A0"/>
    <w:pPr>
      <w:widowControl w:val="0"/>
      <w:topLinePunct w:val="0"/>
      <w:adjustRightInd/>
      <w:snapToGrid/>
      <w:spacing w:before="0" w:after="0" w:line="240" w:lineRule="auto"/>
      <w:ind w:left="0"/>
      <w:jc w:val="both"/>
    </w:pPr>
    <w:rPr>
      <w:rFonts w:ascii="Arial" w:eastAsia="黑体" w:hAnsi="Arial"/>
      <w:snapToGrid w:val="0"/>
      <w:kern w:val="0"/>
    </w:rPr>
  </w:style>
  <w:style w:type="paragraph" w:customStyle="1" w:styleId="ParaChar">
    <w:name w:val="默认段落字体 Para Char"/>
    <w:aliases w:val="Char Char1 Char Char"/>
    <w:basedOn w:val="a2"/>
    <w:rsid w:val="005802A0"/>
    <w:pPr>
      <w:widowControl w:val="0"/>
      <w:topLinePunct w:val="0"/>
      <w:adjustRightInd/>
      <w:snapToGrid/>
      <w:spacing w:before="0" w:after="0" w:line="240" w:lineRule="auto"/>
      <w:ind w:left="0"/>
      <w:jc w:val="both"/>
    </w:pPr>
    <w:rPr>
      <w:szCs w:val="24"/>
    </w:rPr>
  </w:style>
  <w:style w:type="paragraph" w:customStyle="1" w:styleId="Cover20">
    <w:name w:val="Cover2"/>
    <w:rsid w:val="005802A0"/>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3Char2">
    <w:name w:val="3 Char"/>
    <w:basedOn w:val="a2"/>
    <w:rsid w:val="005802A0"/>
    <w:pPr>
      <w:topLinePunct w:val="0"/>
      <w:adjustRightInd/>
      <w:snapToGrid/>
      <w:spacing w:before="0" w:after="0" w:line="240" w:lineRule="auto"/>
      <w:ind w:left="0"/>
      <w:jc w:val="both"/>
    </w:pPr>
    <w:rPr>
      <w:rFonts w:ascii="Arial" w:hAnsi="Arial"/>
      <w:szCs w:val="20"/>
    </w:rPr>
  </w:style>
  <w:style w:type="paragraph" w:customStyle="1" w:styleId="ParaCharCharCharCharCharChar1CharChar">
    <w:name w:val="默认段落字体 Para Char Char Char Char Char Char1 Char Char"/>
    <w:aliases w:val="默认段落字体 Para Char Char Char Char Char Char Char Char Char Char1,默认段落字体 Para Char Char Char Char1 Char Char Char Char Char Char Char Char"/>
    <w:basedOn w:val="a2"/>
    <w:rsid w:val="005802A0"/>
    <w:pPr>
      <w:widowControl w:val="0"/>
      <w:topLinePunct w:val="0"/>
      <w:adjustRightInd/>
      <w:snapToGrid/>
      <w:spacing w:before="0" w:after="0" w:line="240" w:lineRule="auto"/>
      <w:ind w:left="0"/>
      <w:jc w:val="both"/>
    </w:pPr>
    <w:rPr>
      <w:rFonts w:cs="Times New Roman"/>
      <w:szCs w:val="24"/>
    </w:rPr>
  </w:style>
  <w:style w:type="paragraph" w:customStyle="1" w:styleId="ParaCharCharCharChar">
    <w:name w:val="默认段落字体 Para Char Char Char Char"/>
    <w:basedOn w:val="a2"/>
    <w:rsid w:val="005802A0"/>
    <w:pPr>
      <w:widowControl w:val="0"/>
      <w:topLinePunct w:val="0"/>
      <w:adjustRightInd/>
      <w:snapToGrid/>
      <w:spacing w:before="0" w:after="0" w:line="240" w:lineRule="auto"/>
      <w:ind w:left="0"/>
      <w:jc w:val="both"/>
    </w:pPr>
    <w:rPr>
      <w:rFonts w:ascii="Arial" w:hAnsi="Arial"/>
      <w:szCs w:val="24"/>
    </w:rPr>
  </w:style>
  <w:style w:type="paragraph" w:customStyle="1" w:styleId="TOC2">
    <w:name w:val="TOC 标题2"/>
    <w:next w:val="10"/>
    <w:rsid w:val="005802A0"/>
    <w:pPr>
      <w:keepNext/>
      <w:snapToGrid w:val="0"/>
      <w:spacing w:before="480" w:after="360"/>
      <w:jc w:val="center"/>
    </w:pPr>
    <w:rPr>
      <w:rFonts w:ascii="Arial" w:eastAsia="黑体" w:hAnsi="Arial" w:cs="Arial"/>
      <w:sz w:val="36"/>
      <w:szCs w:val="36"/>
    </w:rPr>
  </w:style>
  <w:style w:type="character" w:customStyle="1" w:styleId="Char5">
    <w:name w:val="批注框文本 Char"/>
    <w:basedOn w:val="a3"/>
    <w:link w:val="af1"/>
    <w:rsid w:val="007C71EC"/>
    <w:rPr>
      <w:rFonts w:cs="Arial"/>
      <w:kern w:val="2"/>
      <w:sz w:val="18"/>
      <w:szCs w:val="18"/>
    </w:rPr>
  </w:style>
  <w:style w:type="character" w:customStyle="1" w:styleId="Char2">
    <w:name w:val="页眉 Char"/>
    <w:basedOn w:val="a3"/>
    <w:link w:val="ac"/>
    <w:rsid w:val="007C71EC"/>
    <w:rPr>
      <w:rFonts w:cs="Arial"/>
      <w:kern w:val="2"/>
      <w:sz w:val="2"/>
      <w:szCs w:val="2"/>
    </w:rPr>
  </w:style>
  <w:style w:type="character" w:customStyle="1" w:styleId="Char1">
    <w:name w:val="页脚 Char"/>
    <w:basedOn w:val="a3"/>
    <w:link w:val="ab"/>
    <w:rsid w:val="007C71EC"/>
    <w:rPr>
      <w:b/>
      <w:bCs/>
      <w:kern w:val="2"/>
      <w:sz w:val="2"/>
      <w:szCs w:val="2"/>
    </w:rPr>
  </w:style>
  <w:style w:type="paragraph" w:styleId="afff7">
    <w:name w:val="No Spacing"/>
    <w:link w:val="Charf5"/>
    <w:uiPriority w:val="1"/>
    <w:qFormat/>
    <w:rsid w:val="007C71EC"/>
    <w:rPr>
      <w:rFonts w:asciiTheme="minorHAnsi" w:eastAsiaTheme="minorEastAsia" w:hAnsiTheme="minorHAnsi" w:cstheme="minorBidi"/>
      <w:sz w:val="22"/>
      <w:szCs w:val="22"/>
    </w:rPr>
  </w:style>
  <w:style w:type="character" w:customStyle="1" w:styleId="Charf5">
    <w:name w:val="无间隔 Char"/>
    <w:basedOn w:val="a3"/>
    <w:link w:val="afff7"/>
    <w:uiPriority w:val="1"/>
    <w:rsid w:val="007C71EC"/>
    <w:rPr>
      <w:rFonts w:asciiTheme="minorHAnsi" w:eastAsiaTheme="minorEastAsia" w:hAnsiTheme="minorHAnsi" w:cstheme="minorBidi"/>
      <w:sz w:val="22"/>
      <w:szCs w:val="22"/>
    </w:rPr>
  </w:style>
  <w:style w:type="character" w:customStyle="1" w:styleId="5Char">
    <w:name w:val="标题 5 Char"/>
    <w:basedOn w:val="a3"/>
    <w:link w:val="51"/>
    <w:rsid w:val="007C71EC"/>
    <w:rPr>
      <w:rFonts w:cs="Arial"/>
      <w:b/>
      <w:bCs/>
      <w:kern w:val="2"/>
      <w:sz w:val="28"/>
      <w:szCs w:val="28"/>
    </w:rPr>
  </w:style>
  <w:style w:type="character" w:customStyle="1" w:styleId="6Char">
    <w:name w:val="标题 6 Char"/>
    <w:basedOn w:val="a3"/>
    <w:link w:val="6"/>
    <w:rsid w:val="007C71EC"/>
    <w:rPr>
      <w:rFonts w:ascii="Arial" w:eastAsia="黑体" w:hAnsi="Arial"/>
      <w:b/>
      <w:bCs/>
      <w:kern w:val="2"/>
      <w:sz w:val="21"/>
      <w:szCs w:val="21"/>
    </w:rPr>
  </w:style>
  <w:style w:type="character" w:customStyle="1" w:styleId="7Char">
    <w:name w:val="标题 7 Char"/>
    <w:basedOn w:val="a3"/>
    <w:link w:val="7"/>
    <w:rsid w:val="007C71EC"/>
    <w:rPr>
      <w:rFonts w:ascii="Book Antiqua" w:eastAsia="黑体" w:hAnsi="Book Antiqua" w:cs="Book Antiqua"/>
      <w:b/>
      <w:kern w:val="2"/>
      <w:sz w:val="44"/>
      <w:szCs w:val="44"/>
    </w:rPr>
  </w:style>
  <w:style w:type="character" w:customStyle="1" w:styleId="8Char">
    <w:name w:val="标题 8 Char"/>
    <w:basedOn w:val="a3"/>
    <w:link w:val="8"/>
    <w:rsid w:val="007C71EC"/>
    <w:rPr>
      <w:rFonts w:ascii="Book Antiqua" w:eastAsia="黑体" w:hAnsi="Book Antiqua"/>
      <w:bCs/>
      <w:noProof/>
      <w:sz w:val="36"/>
      <w:szCs w:val="36"/>
      <w:lang w:eastAsia="en-US"/>
    </w:rPr>
  </w:style>
  <w:style w:type="character" w:customStyle="1" w:styleId="9Char">
    <w:name w:val="标题 9 Char"/>
    <w:aliases w:val="PIM 9 Char,tt Char,table title Char,标题 45 Char,Figure Heading Char,FH Char,不用9 Char"/>
    <w:basedOn w:val="a3"/>
    <w:link w:val="9"/>
    <w:rsid w:val="007C71EC"/>
    <w:rPr>
      <w:rFonts w:ascii="Book Antiqua" w:eastAsia="黑体" w:hAnsi="Book Antiqua"/>
      <w:noProof/>
      <w:sz w:val="32"/>
      <w:szCs w:val="32"/>
    </w:rPr>
  </w:style>
  <w:style w:type="character" w:customStyle="1" w:styleId="Char">
    <w:name w:val="标题 Char"/>
    <w:basedOn w:val="a3"/>
    <w:link w:val="a8"/>
    <w:rsid w:val="007C71EC"/>
    <w:rPr>
      <w:rFonts w:ascii="Arial" w:hAnsi="Arial" w:cs="Arial"/>
      <w:b/>
      <w:bCs/>
      <w:kern w:val="2"/>
      <w:sz w:val="32"/>
      <w:szCs w:val="32"/>
    </w:rPr>
  </w:style>
  <w:style w:type="character" w:customStyle="1" w:styleId="Char0">
    <w:name w:val="文档结构图 Char"/>
    <w:basedOn w:val="a3"/>
    <w:link w:val="aa"/>
    <w:rsid w:val="007C71EC"/>
    <w:rPr>
      <w:rFonts w:cs="Arial"/>
      <w:kern w:val="2"/>
      <w:sz w:val="21"/>
      <w:szCs w:val="21"/>
      <w:shd w:val="clear" w:color="auto" w:fill="000080"/>
    </w:rPr>
  </w:style>
  <w:style w:type="character" w:customStyle="1" w:styleId="Char3">
    <w:name w:val="宏文本 Char"/>
    <w:basedOn w:val="a3"/>
    <w:link w:val="ae"/>
    <w:rsid w:val="007C71EC"/>
    <w:rPr>
      <w:rFonts w:ascii="Courier New" w:hAnsi="Courier New" w:cs="Courier New"/>
      <w:kern w:val="2"/>
      <w:sz w:val="24"/>
      <w:szCs w:val="24"/>
    </w:rPr>
  </w:style>
  <w:style w:type="character" w:customStyle="1" w:styleId="Char4">
    <w:name w:val="脚注文本 Char"/>
    <w:basedOn w:val="a3"/>
    <w:link w:val="af"/>
    <w:rsid w:val="007C71EC"/>
    <w:rPr>
      <w:rFonts w:cs="Arial"/>
      <w:kern w:val="2"/>
      <w:sz w:val="18"/>
      <w:szCs w:val="18"/>
    </w:rPr>
  </w:style>
  <w:style w:type="character" w:customStyle="1" w:styleId="Char6">
    <w:name w:val="批注文字 Char"/>
    <w:basedOn w:val="a3"/>
    <w:link w:val="af2"/>
    <w:rsid w:val="007C71EC"/>
    <w:rPr>
      <w:rFonts w:cs="Arial"/>
      <w:kern w:val="2"/>
      <w:sz w:val="21"/>
      <w:szCs w:val="21"/>
    </w:rPr>
  </w:style>
  <w:style w:type="character" w:customStyle="1" w:styleId="Char7">
    <w:name w:val="批注主题 Char"/>
    <w:basedOn w:val="Char6"/>
    <w:link w:val="af4"/>
    <w:rsid w:val="007C71EC"/>
    <w:rPr>
      <w:rFonts w:cs="Arial"/>
      <w:b/>
      <w:bCs/>
      <w:kern w:val="2"/>
      <w:sz w:val="21"/>
      <w:szCs w:val="21"/>
    </w:rPr>
  </w:style>
  <w:style w:type="character" w:customStyle="1" w:styleId="Char8">
    <w:name w:val="尾注文本 Char"/>
    <w:basedOn w:val="a3"/>
    <w:link w:val="af7"/>
    <w:rsid w:val="007C71EC"/>
    <w:rPr>
      <w:rFonts w:cs="Arial"/>
      <w:kern w:val="2"/>
      <w:sz w:val="21"/>
      <w:szCs w:val="21"/>
    </w:rPr>
  </w:style>
  <w:style w:type="character" w:customStyle="1" w:styleId="HTMLChar">
    <w:name w:val="HTML 地址 Char"/>
    <w:basedOn w:val="a3"/>
    <w:link w:val="HTML2"/>
    <w:rsid w:val="007C71EC"/>
    <w:rPr>
      <w:rFonts w:cs="Arial"/>
      <w:i/>
      <w:iCs/>
      <w:kern w:val="2"/>
      <w:sz w:val="21"/>
      <w:szCs w:val="21"/>
    </w:rPr>
  </w:style>
  <w:style w:type="character" w:customStyle="1" w:styleId="HTMLChar0">
    <w:name w:val="HTML 预设格式 Char"/>
    <w:basedOn w:val="a3"/>
    <w:link w:val="HTML8"/>
    <w:rsid w:val="007C71EC"/>
    <w:rPr>
      <w:rFonts w:ascii="Courier New" w:hAnsi="Courier New" w:cs="Courier New"/>
      <w:kern w:val="2"/>
    </w:rPr>
  </w:style>
  <w:style w:type="character" w:customStyle="1" w:styleId="Char9">
    <w:name w:val="称呼 Char"/>
    <w:basedOn w:val="a3"/>
    <w:link w:val="afc"/>
    <w:rsid w:val="007C71EC"/>
    <w:rPr>
      <w:rFonts w:cs="Arial"/>
      <w:kern w:val="2"/>
      <w:sz w:val="21"/>
      <w:szCs w:val="21"/>
    </w:rPr>
  </w:style>
  <w:style w:type="character" w:customStyle="1" w:styleId="Chara">
    <w:name w:val="纯文本 Char"/>
    <w:basedOn w:val="a3"/>
    <w:link w:val="afd"/>
    <w:rsid w:val="007C71EC"/>
    <w:rPr>
      <w:rFonts w:ascii="宋体" w:hAnsi="Courier New" w:cs="Courier New"/>
      <w:kern w:val="2"/>
      <w:sz w:val="21"/>
      <w:szCs w:val="21"/>
    </w:rPr>
  </w:style>
  <w:style w:type="character" w:customStyle="1" w:styleId="Charb">
    <w:name w:val="电子邮件签名 Char"/>
    <w:basedOn w:val="a3"/>
    <w:link w:val="aff"/>
    <w:rsid w:val="007C71EC"/>
    <w:rPr>
      <w:rFonts w:cs="Arial"/>
      <w:kern w:val="2"/>
      <w:sz w:val="21"/>
      <w:szCs w:val="21"/>
    </w:rPr>
  </w:style>
  <w:style w:type="character" w:customStyle="1" w:styleId="Charc">
    <w:name w:val="副标题 Char"/>
    <w:basedOn w:val="a3"/>
    <w:link w:val="aff0"/>
    <w:rsid w:val="007C71EC"/>
    <w:rPr>
      <w:rFonts w:ascii="Arial" w:hAnsi="Arial" w:cs="Arial"/>
      <w:b/>
      <w:bCs/>
      <w:kern w:val="28"/>
      <w:sz w:val="32"/>
      <w:szCs w:val="32"/>
    </w:rPr>
  </w:style>
  <w:style w:type="character" w:customStyle="1" w:styleId="Chard">
    <w:name w:val="结束语 Char"/>
    <w:basedOn w:val="a3"/>
    <w:link w:val="aff2"/>
    <w:rsid w:val="007C71EC"/>
    <w:rPr>
      <w:rFonts w:cs="Arial"/>
      <w:kern w:val="2"/>
      <w:sz w:val="21"/>
      <w:szCs w:val="21"/>
    </w:rPr>
  </w:style>
  <w:style w:type="character" w:customStyle="1" w:styleId="Chare">
    <w:name w:val="签名 Char"/>
    <w:basedOn w:val="a3"/>
    <w:link w:val="aff7"/>
    <w:rsid w:val="007C71EC"/>
    <w:rPr>
      <w:rFonts w:cs="Arial"/>
      <w:kern w:val="2"/>
      <w:sz w:val="21"/>
      <w:szCs w:val="21"/>
    </w:rPr>
  </w:style>
  <w:style w:type="character" w:customStyle="1" w:styleId="Charf">
    <w:name w:val="日期 Char"/>
    <w:basedOn w:val="a3"/>
    <w:link w:val="aff9"/>
    <w:rsid w:val="007C71EC"/>
    <w:rPr>
      <w:rFonts w:cs="Arial"/>
      <w:kern w:val="2"/>
      <w:sz w:val="21"/>
      <w:szCs w:val="21"/>
    </w:rPr>
  </w:style>
  <w:style w:type="character" w:customStyle="1" w:styleId="Charf0">
    <w:name w:val="信息标题 Char"/>
    <w:basedOn w:val="a3"/>
    <w:link w:val="affc"/>
    <w:rsid w:val="007C71EC"/>
    <w:rPr>
      <w:rFonts w:ascii="Arial" w:hAnsi="Arial" w:cs="Arial"/>
      <w:kern w:val="2"/>
      <w:sz w:val="21"/>
      <w:szCs w:val="21"/>
      <w:shd w:val="pct20" w:color="auto" w:fill="auto"/>
    </w:rPr>
  </w:style>
  <w:style w:type="character" w:customStyle="1" w:styleId="Charf1">
    <w:name w:val="正文文本 Char"/>
    <w:basedOn w:val="a3"/>
    <w:link w:val="afff1"/>
    <w:rsid w:val="007C71EC"/>
    <w:rPr>
      <w:rFonts w:cs="Arial"/>
      <w:kern w:val="2"/>
      <w:sz w:val="21"/>
      <w:szCs w:val="21"/>
    </w:rPr>
  </w:style>
  <w:style w:type="character" w:customStyle="1" w:styleId="Charf3">
    <w:name w:val="正文文本缩进 Char"/>
    <w:basedOn w:val="a3"/>
    <w:link w:val="afff3"/>
    <w:rsid w:val="007C71EC"/>
    <w:rPr>
      <w:rFonts w:cs="Arial"/>
      <w:kern w:val="2"/>
      <w:sz w:val="21"/>
      <w:szCs w:val="21"/>
    </w:rPr>
  </w:style>
  <w:style w:type="character" w:customStyle="1" w:styleId="2Char0">
    <w:name w:val="正文首行缩进 2 Char"/>
    <w:basedOn w:val="Charf3"/>
    <w:link w:val="2f"/>
    <w:rsid w:val="007C71EC"/>
    <w:rPr>
      <w:rFonts w:cs="Arial"/>
      <w:kern w:val="2"/>
      <w:sz w:val="21"/>
      <w:szCs w:val="21"/>
    </w:rPr>
  </w:style>
  <w:style w:type="character" w:customStyle="1" w:styleId="2Char1">
    <w:name w:val="正文文本 2 Char"/>
    <w:basedOn w:val="a3"/>
    <w:link w:val="2f0"/>
    <w:rsid w:val="007C71EC"/>
    <w:rPr>
      <w:rFonts w:cs="Arial"/>
      <w:kern w:val="2"/>
      <w:sz w:val="21"/>
      <w:szCs w:val="21"/>
    </w:rPr>
  </w:style>
  <w:style w:type="character" w:customStyle="1" w:styleId="3Char0">
    <w:name w:val="正文文本 3 Char"/>
    <w:basedOn w:val="a3"/>
    <w:link w:val="3e"/>
    <w:rsid w:val="007C71EC"/>
    <w:rPr>
      <w:rFonts w:cs="Arial"/>
      <w:kern w:val="2"/>
      <w:sz w:val="16"/>
      <w:szCs w:val="16"/>
    </w:rPr>
  </w:style>
  <w:style w:type="character" w:customStyle="1" w:styleId="2Char2">
    <w:name w:val="正文文本缩进 2 Char"/>
    <w:basedOn w:val="a3"/>
    <w:link w:val="2f1"/>
    <w:rsid w:val="007C71EC"/>
    <w:rPr>
      <w:rFonts w:cs="Arial"/>
      <w:kern w:val="2"/>
      <w:sz w:val="21"/>
      <w:szCs w:val="21"/>
    </w:rPr>
  </w:style>
  <w:style w:type="character" w:customStyle="1" w:styleId="3Char1">
    <w:name w:val="正文文本缩进 3 Char"/>
    <w:basedOn w:val="a3"/>
    <w:link w:val="3f"/>
    <w:rsid w:val="007C71EC"/>
    <w:rPr>
      <w:rFonts w:cs="Arial"/>
      <w:kern w:val="2"/>
      <w:sz w:val="16"/>
      <w:szCs w:val="16"/>
    </w:rPr>
  </w:style>
  <w:style w:type="character" w:customStyle="1" w:styleId="Charf4">
    <w:name w:val="注释标题 Char"/>
    <w:basedOn w:val="a3"/>
    <w:link w:val="afff5"/>
    <w:rsid w:val="007C71EC"/>
    <w:rPr>
      <w:rFonts w:cs="Arial"/>
      <w:kern w:val="2"/>
      <w:sz w:val="21"/>
      <w:szCs w:val="21"/>
    </w:rPr>
  </w:style>
  <w:style w:type="character" w:customStyle="1" w:styleId="Char30">
    <w:name w:val="正文首行缩进 Char3"/>
    <w:aliases w:val="正文首行缩进 Char1 Char,正文首行缩进 Char Char Char,正文首行缩进 Char1 Char Char Char,正文首行缩进 Char Char1 Char Char Char,正文首行缩进 Char Char Char Char Char Char Char Char,正文首行缩进 Char Char Char Char1 Char Char Char,正文首行缩进 Char2 Char"/>
    <w:semiHidden/>
    <w:rsid w:val="007C71EC"/>
    <w:rPr>
      <w:rFonts w:ascii="Times New Roman" w:eastAsia="宋体" w:hAnsi="Times New Roman" w:cs="Arial"/>
      <w:szCs w:val="21"/>
    </w:rPr>
  </w:style>
  <w:style w:type="paragraph" w:customStyle="1" w:styleId="0000">
    <w:name w:val="图片0000"/>
    <w:basedOn w:val="FigureDescription"/>
    <w:qFormat/>
    <w:rsid w:val="007C71EC"/>
    <w:pPr>
      <w:numPr>
        <w:ilvl w:val="0"/>
        <w:numId w:val="0"/>
      </w:numPr>
      <w:ind w:left="3360"/>
      <w:outlineLvl w:val="7"/>
    </w:pPr>
  </w:style>
  <w:style w:type="paragraph" w:styleId="TOC">
    <w:name w:val="TOC Heading"/>
    <w:basedOn w:val="1"/>
    <w:next w:val="a2"/>
    <w:uiPriority w:val="39"/>
    <w:semiHidden/>
    <w:unhideWhenUsed/>
    <w:qFormat/>
    <w:rsid w:val="007C71EC"/>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Notestextlist">
    <w:name w:val="Notes text list"/>
    <w:basedOn w:val="a2"/>
    <w:rsid w:val="007C71EC"/>
    <w:pPr>
      <w:widowControl w:val="0"/>
      <w:numPr>
        <w:numId w:val="23"/>
      </w:numPr>
      <w:tabs>
        <w:tab w:val="clear" w:pos="284"/>
        <w:tab w:val="num" w:pos="360"/>
      </w:tabs>
      <w:topLinePunct w:val="0"/>
      <w:spacing w:before="80" w:after="80"/>
      <w:ind w:left="0" w:firstLine="0"/>
    </w:pPr>
    <w:rPr>
      <w:rFonts w:eastAsia="Arial"/>
      <w:iCs/>
      <w:spacing w:val="-4"/>
      <w:sz w:val="24"/>
      <w:szCs w:val="24"/>
    </w:rPr>
  </w:style>
  <w:style w:type="character" w:styleId="afff8">
    <w:name w:val="Placeholder Text"/>
    <w:basedOn w:val="a3"/>
    <w:uiPriority w:val="99"/>
    <w:semiHidden/>
    <w:rsid w:val="009579DF"/>
    <w:rPr>
      <w:color w:val="808080"/>
    </w:rPr>
  </w:style>
  <w:style w:type="paragraph" w:customStyle="1" w:styleId="afff9">
    <w:name w:val="图注"/>
    <w:basedOn w:val="af6"/>
    <w:link w:val="Charf6"/>
    <w:qFormat/>
    <w:rsid w:val="00C43FF9"/>
    <w:pPr>
      <w:keepNext/>
      <w:spacing w:before="0" w:after="0" w:line="360" w:lineRule="auto"/>
      <w:ind w:left="0"/>
      <w:jc w:val="center"/>
    </w:pPr>
    <w:rPr>
      <w:rFonts w:ascii="楷体" w:eastAsia="楷体" w:hAnsi="楷体"/>
      <w:sz w:val="18"/>
      <w:szCs w:val="18"/>
    </w:rPr>
  </w:style>
  <w:style w:type="character" w:customStyle="1" w:styleId="Charf6">
    <w:name w:val="图注 Char"/>
    <w:basedOn w:val="a3"/>
    <w:link w:val="afff9"/>
    <w:rsid w:val="00C43FF9"/>
    <w:rPr>
      <w:rFonts w:ascii="楷体" w:eastAsia="楷体" w:hAnsi="楷体" w:cs="Arial"/>
      <w:kern w:val="2"/>
      <w:sz w:val="18"/>
      <w:szCs w:val="18"/>
    </w:rPr>
  </w:style>
  <w:style w:type="paragraph" w:customStyle="1" w:styleId="afffa">
    <w:name w:val="注释"/>
    <w:basedOn w:val="a2"/>
    <w:link w:val="Charf7"/>
    <w:qFormat/>
    <w:rsid w:val="00C43FF9"/>
    <w:pPr>
      <w:widowControl w:val="0"/>
      <w:topLinePunct w:val="0"/>
      <w:adjustRightInd/>
      <w:snapToGrid/>
      <w:spacing w:before="0" w:afterLines="30" w:line="360" w:lineRule="exact"/>
      <w:ind w:left="0" w:firstLineChars="200" w:firstLine="200"/>
      <w:jc w:val="both"/>
    </w:pPr>
    <w:rPr>
      <w:rFonts w:asciiTheme="minorHAnsi" w:eastAsia="华文细黑" w:hAnsiTheme="minorHAnsi" w:cstheme="minorBidi"/>
      <w:color w:val="000000" w:themeColor="text1"/>
      <w:sz w:val="18"/>
      <w:szCs w:val="18"/>
    </w:rPr>
  </w:style>
  <w:style w:type="character" w:customStyle="1" w:styleId="Charf7">
    <w:name w:val="注释 Char"/>
    <w:basedOn w:val="a3"/>
    <w:link w:val="afffa"/>
    <w:rsid w:val="00C43FF9"/>
    <w:rPr>
      <w:rFonts w:asciiTheme="minorHAnsi" w:eastAsia="华文细黑" w:hAnsiTheme="minorHAnsi" w:cstheme="minorBidi"/>
      <w:color w:val="000000" w:themeColor="text1"/>
      <w:kern w:val="2"/>
      <w:sz w:val="18"/>
      <w:szCs w:val="18"/>
    </w:rPr>
  </w:style>
  <w:style w:type="character" w:customStyle="1" w:styleId="3Char10">
    <w:name w:val="标题 3 Char1"/>
    <w:aliases w:val="heading 3 Char,标题 3+ Char,标题 3 Char Char Char Char,heading 3 Char Char1 Char Char,heading 3 Char Char Char Char Char Char1 Char Char,heading 3 Char Char Char Char Char Char Char Char Char Char,标题 3 Char2 Char Char Char Char,--F3 Char"/>
    <w:rsid w:val="008F4960"/>
    <w:rPr>
      <w:rFonts w:ascii="Book Antiqua" w:eastAsia="黑体" w:hAnsi="Book Antiqua" w:cs="宋体"/>
      <w:noProof/>
      <w:sz w:val="32"/>
      <w:szCs w:val="32"/>
    </w:rPr>
  </w:style>
  <w:style w:type="paragraph" w:styleId="afffb">
    <w:name w:val="Revision"/>
    <w:hidden/>
    <w:uiPriority w:val="99"/>
    <w:semiHidden/>
    <w:rsid w:val="00432B69"/>
    <w:rPr>
      <w:rFonts w:cs="Arial"/>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BlockLabel">
    <w:name w:val="111111"/>
    <w:pPr>
      <w:numPr>
        <w:numId w:val="12"/>
      </w:numPr>
    </w:pPr>
  </w:style>
  <w:style w:type="numbering" w:customStyle="1" w:styleId="Cover1">
    <w:name w:val="a1"/>
    <w:pPr>
      <w:numPr>
        <w:numId w:val="11"/>
      </w:numPr>
    </w:pPr>
  </w:style>
  <w:style w:type="numbering" w:customStyle="1" w:styleId="Cover4">
    <w:name w:val="1ai"/>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7574">
      <w:bodyDiv w:val="1"/>
      <w:marLeft w:val="0"/>
      <w:marRight w:val="0"/>
      <w:marTop w:val="0"/>
      <w:marBottom w:val="0"/>
      <w:divBdr>
        <w:top w:val="none" w:sz="0" w:space="0" w:color="auto"/>
        <w:left w:val="none" w:sz="0" w:space="0" w:color="auto"/>
        <w:bottom w:val="none" w:sz="0" w:space="0" w:color="auto"/>
        <w:right w:val="none" w:sz="0" w:space="0" w:color="auto"/>
      </w:divBdr>
    </w:div>
    <w:div w:id="190192423">
      <w:bodyDiv w:val="1"/>
      <w:marLeft w:val="0"/>
      <w:marRight w:val="0"/>
      <w:marTop w:val="0"/>
      <w:marBottom w:val="0"/>
      <w:divBdr>
        <w:top w:val="none" w:sz="0" w:space="0" w:color="auto"/>
        <w:left w:val="none" w:sz="0" w:space="0" w:color="auto"/>
        <w:bottom w:val="none" w:sz="0" w:space="0" w:color="auto"/>
        <w:right w:val="none" w:sz="0" w:space="0" w:color="auto"/>
      </w:divBdr>
    </w:div>
    <w:div w:id="320626726">
      <w:bodyDiv w:val="1"/>
      <w:marLeft w:val="0"/>
      <w:marRight w:val="0"/>
      <w:marTop w:val="0"/>
      <w:marBottom w:val="0"/>
      <w:divBdr>
        <w:top w:val="none" w:sz="0" w:space="0" w:color="auto"/>
        <w:left w:val="none" w:sz="0" w:space="0" w:color="auto"/>
        <w:bottom w:val="none" w:sz="0" w:space="0" w:color="auto"/>
        <w:right w:val="none" w:sz="0" w:space="0" w:color="auto"/>
      </w:divBdr>
    </w:div>
    <w:div w:id="349531939">
      <w:bodyDiv w:val="1"/>
      <w:marLeft w:val="0"/>
      <w:marRight w:val="0"/>
      <w:marTop w:val="0"/>
      <w:marBottom w:val="0"/>
      <w:divBdr>
        <w:top w:val="none" w:sz="0" w:space="0" w:color="auto"/>
        <w:left w:val="none" w:sz="0" w:space="0" w:color="auto"/>
        <w:bottom w:val="none" w:sz="0" w:space="0" w:color="auto"/>
        <w:right w:val="none" w:sz="0" w:space="0" w:color="auto"/>
      </w:divBdr>
    </w:div>
    <w:div w:id="450977680">
      <w:bodyDiv w:val="1"/>
      <w:marLeft w:val="0"/>
      <w:marRight w:val="0"/>
      <w:marTop w:val="0"/>
      <w:marBottom w:val="0"/>
      <w:divBdr>
        <w:top w:val="none" w:sz="0" w:space="0" w:color="auto"/>
        <w:left w:val="none" w:sz="0" w:space="0" w:color="auto"/>
        <w:bottom w:val="none" w:sz="0" w:space="0" w:color="auto"/>
        <w:right w:val="none" w:sz="0" w:space="0" w:color="auto"/>
      </w:divBdr>
    </w:div>
    <w:div w:id="497814062">
      <w:bodyDiv w:val="1"/>
      <w:marLeft w:val="0"/>
      <w:marRight w:val="0"/>
      <w:marTop w:val="0"/>
      <w:marBottom w:val="0"/>
      <w:divBdr>
        <w:top w:val="none" w:sz="0" w:space="0" w:color="auto"/>
        <w:left w:val="none" w:sz="0" w:space="0" w:color="auto"/>
        <w:bottom w:val="none" w:sz="0" w:space="0" w:color="auto"/>
        <w:right w:val="none" w:sz="0" w:space="0" w:color="auto"/>
      </w:divBdr>
    </w:div>
    <w:div w:id="60766139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91676953">
          <w:marLeft w:val="0"/>
          <w:marRight w:val="0"/>
          <w:marTop w:val="0"/>
          <w:marBottom w:val="0"/>
          <w:divBdr>
            <w:top w:val="none" w:sz="0" w:space="0" w:color="auto"/>
            <w:left w:val="none" w:sz="0" w:space="0" w:color="auto"/>
            <w:bottom w:val="none" w:sz="0" w:space="0" w:color="auto"/>
            <w:right w:val="none" w:sz="0" w:space="0" w:color="auto"/>
          </w:divBdr>
        </w:div>
      </w:divsChild>
    </w:div>
    <w:div w:id="798692566">
      <w:bodyDiv w:val="1"/>
      <w:marLeft w:val="0"/>
      <w:marRight w:val="0"/>
      <w:marTop w:val="0"/>
      <w:marBottom w:val="0"/>
      <w:divBdr>
        <w:top w:val="none" w:sz="0" w:space="0" w:color="auto"/>
        <w:left w:val="none" w:sz="0" w:space="0" w:color="auto"/>
        <w:bottom w:val="none" w:sz="0" w:space="0" w:color="auto"/>
        <w:right w:val="none" w:sz="0" w:space="0" w:color="auto"/>
      </w:divBdr>
    </w:div>
    <w:div w:id="963463166">
      <w:bodyDiv w:val="1"/>
      <w:marLeft w:val="0"/>
      <w:marRight w:val="0"/>
      <w:marTop w:val="0"/>
      <w:marBottom w:val="0"/>
      <w:divBdr>
        <w:top w:val="none" w:sz="0" w:space="0" w:color="auto"/>
        <w:left w:val="none" w:sz="0" w:space="0" w:color="auto"/>
        <w:bottom w:val="none" w:sz="0" w:space="0" w:color="auto"/>
        <w:right w:val="none" w:sz="0" w:space="0" w:color="auto"/>
      </w:divBdr>
    </w:div>
    <w:div w:id="1000306775">
      <w:bodyDiv w:val="1"/>
      <w:marLeft w:val="0"/>
      <w:marRight w:val="0"/>
      <w:marTop w:val="0"/>
      <w:marBottom w:val="0"/>
      <w:divBdr>
        <w:top w:val="none" w:sz="0" w:space="0" w:color="auto"/>
        <w:left w:val="none" w:sz="0" w:space="0" w:color="auto"/>
        <w:bottom w:val="none" w:sz="0" w:space="0" w:color="auto"/>
        <w:right w:val="none" w:sz="0" w:space="0" w:color="auto"/>
      </w:divBdr>
    </w:div>
    <w:div w:id="1324090219">
      <w:bodyDiv w:val="1"/>
      <w:marLeft w:val="0"/>
      <w:marRight w:val="0"/>
      <w:marTop w:val="0"/>
      <w:marBottom w:val="0"/>
      <w:divBdr>
        <w:top w:val="none" w:sz="0" w:space="0" w:color="auto"/>
        <w:left w:val="none" w:sz="0" w:space="0" w:color="auto"/>
        <w:bottom w:val="none" w:sz="0" w:space="0" w:color="auto"/>
        <w:right w:val="none" w:sz="0" w:space="0" w:color="auto"/>
      </w:divBdr>
    </w:div>
    <w:div w:id="1392193325">
      <w:bodyDiv w:val="1"/>
      <w:marLeft w:val="0"/>
      <w:marRight w:val="0"/>
      <w:marTop w:val="0"/>
      <w:marBottom w:val="0"/>
      <w:divBdr>
        <w:top w:val="none" w:sz="0" w:space="0" w:color="auto"/>
        <w:left w:val="none" w:sz="0" w:space="0" w:color="auto"/>
        <w:bottom w:val="none" w:sz="0" w:space="0" w:color="auto"/>
        <w:right w:val="none" w:sz="0" w:space="0" w:color="auto"/>
      </w:divBdr>
    </w:div>
    <w:div w:id="1407914890">
      <w:bodyDiv w:val="1"/>
      <w:marLeft w:val="0"/>
      <w:marRight w:val="0"/>
      <w:marTop w:val="0"/>
      <w:marBottom w:val="0"/>
      <w:divBdr>
        <w:top w:val="none" w:sz="0" w:space="0" w:color="auto"/>
        <w:left w:val="none" w:sz="0" w:space="0" w:color="auto"/>
        <w:bottom w:val="none" w:sz="0" w:space="0" w:color="auto"/>
        <w:right w:val="none" w:sz="0" w:space="0" w:color="auto"/>
      </w:divBdr>
    </w:div>
    <w:div w:id="1525099187">
      <w:bodyDiv w:val="1"/>
      <w:marLeft w:val="0"/>
      <w:marRight w:val="0"/>
      <w:marTop w:val="0"/>
      <w:marBottom w:val="0"/>
      <w:divBdr>
        <w:top w:val="none" w:sz="0" w:space="0" w:color="auto"/>
        <w:left w:val="none" w:sz="0" w:space="0" w:color="auto"/>
        <w:bottom w:val="none" w:sz="0" w:space="0" w:color="auto"/>
        <w:right w:val="none" w:sz="0" w:space="0" w:color="auto"/>
      </w:divBdr>
      <w:divsChild>
        <w:div w:id="1748263485">
          <w:marLeft w:val="0"/>
          <w:marRight w:val="0"/>
          <w:marTop w:val="0"/>
          <w:marBottom w:val="0"/>
          <w:divBdr>
            <w:top w:val="none" w:sz="0" w:space="0" w:color="auto"/>
            <w:left w:val="none" w:sz="0" w:space="0" w:color="auto"/>
            <w:bottom w:val="none" w:sz="0" w:space="0" w:color="auto"/>
            <w:right w:val="none" w:sz="0" w:space="0" w:color="auto"/>
          </w:divBdr>
          <w:divsChild>
            <w:div w:id="2087877493">
              <w:marLeft w:val="0"/>
              <w:marRight w:val="0"/>
              <w:marTop w:val="0"/>
              <w:marBottom w:val="0"/>
              <w:divBdr>
                <w:top w:val="none" w:sz="0" w:space="0" w:color="auto"/>
                <w:left w:val="none" w:sz="0" w:space="0" w:color="auto"/>
                <w:bottom w:val="none" w:sz="0" w:space="0" w:color="auto"/>
                <w:right w:val="none" w:sz="0" w:space="0" w:color="auto"/>
              </w:divBdr>
              <w:divsChild>
                <w:div w:id="1826431765">
                  <w:marLeft w:val="0"/>
                  <w:marRight w:val="0"/>
                  <w:marTop w:val="0"/>
                  <w:marBottom w:val="0"/>
                  <w:divBdr>
                    <w:top w:val="none" w:sz="0" w:space="0" w:color="auto"/>
                    <w:left w:val="none" w:sz="0" w:space="0" w:color="auto"/>
                    <w:bottom w:val="none" w:sz="0" w:space="0" w:color="auto"/>
                    <w:right w:val="none" w:sz="0" w:space="0" w:color="auto"/>
                  </w:divBdr>
                  <w:divsChild>
                    <w:div w:id="1758214548">
                      <w:marLeft w:val="0"/>
                      <w:marRight w:val="0"/>
                      <w:marTop w:val="0"/>
                      <w:marBottom w:val="0"/>
                      <w:divBdr>
                        <w:top w:val="none" w:sz="0" w:space="0" w:color="auto"/>
                        <w:left w:val="none" w:sz="0" w:space="0" w:color="auto"/>
                        <w:bottom w:val="none" w:sz="0" w:space="0" w:color="auto"/>
                        <w:right w:val="none" w:sz="0" w:space="0" w:color="auto"/>
                      </w:divBdr>
                      <w:divsChild>
                        <w:div w:id="1762413943">
                          <w:marLeft w:val="0"/>
                          <w:marRight w:val="0"/>
                          <w:marTop w:val="0"/>
                          <w:marBottom w:val="0"/>
                          <w:divBdr>
                            <w:top w:val="none" w:sz="0" w:space="0" w:color="auto"/>
                            <w:left w:val="none" w:sz="0" w:space="0" w:color="auto"/>
                            <w:bottom w:val="none" w:sz="0" w:space="0" w:color="auto"/>
                            <w:right w:val="none" w:sz="0" w:space="0" w:color="auto"/>
                          </w:divBdr>
                          <w:divsChild>
                            <w:div w:id="2083527638">
                              <w:marLeft w:val="0"/>
                              <w:marRight w:val="0"/>
                              <w:marTop w:val="0"/>
                              <w:marBottom w:val="0"/>
                              <w:divBdr>
                                <w:top w:val="none" w:sz="0" w:space="0" w:color="auto"/>
                                <w:left w:val="none" w:sz="0" w:space="0" w:color="auto"/>
                                <w:bottom w:val="none" w:sz="0" w:space="0" w:color="auto"/>
                                <w:right w:val="none" w:sz="0" w:space="0" w:color="auto"/>
                              </w:divBdr>
                              <w:divsChild>
                                <w:div w:id="1936399972">
                                  <w:marLeft w:val="0"/>
                                  <w:marRight w:val="0"/>
                                  <w:marTop w:val="0"/>
                                  <w:marBottom w:val="0"/>
                                  <w:divBdr>
                                    <w:top w:val="single" w:sz="6" w:space="0" w:color="D6D6D6"/>
                                    <w:left w:val="single" w:sz="6" w:space="0" w:color="D6D6D6"/>
                                    <w:bottom w:val="single" w:sz="6" w:space="0" w:color="D6D6D6"/>
                                    <w:right w:val="single" w:sz="6" w:space="0" w:color="D6D6D6"/>
                                  </w:divBdr>
                                  <w:divsChild>
                                    <w:div w:id="1789853719">
                                      <w:marLeft w:val="0"/>
                                      <w:marRight w:val="0"/>
                                      <w:marTop w:val="0"/>
                                      <w:marBottom w:val="0"/>
                                      <w:divBdr>
                                        <w:top w:val="none" w:sz="0" w:space="0" w:color="auto"/>
                                        <w:left w:val="none" w:sz="0" w:space="0" w:color="auto"/>
                                        <w:bottom w:val="none" w:sz="0" w:space="0" w:color="auto"/>
                                        <w:right w:val="none" w:sz="0" w:space="0" w:color="auto"/>
                                      </w:divBdr>
                                      <w:divsChild>
                                        <w:div w:id="668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192.168.1.10:9100/eureka"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433;&#35013;&#21253;\&#25163;&#20876;&#27169;&#26495;\&#23458;&#25143;&#25991;&#26723;&#27169;&#26495;_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6C8D131-020C-4E43-83F1-D07B6D0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客户文档模板_01.dotm</Template>
  <TotalTime>46809</TotalTime>
  <Pages>16</Pages>
  <Words>1270</Words>
  <Characters>7241</Characters>
  <Application>Microsoft Office Word</Application>
  <DocSecurity>0</DocSecurity>
  <Lines>60</Lines>
  <Paragraphs>16</Paragraphs>
  <ScaleCrop>false</ScaleCrop>
  <HeadingPairs>
    <vt:vector size="2" baseType="variant">
      <vt:variant>
        <vt:lpstr>标题</vt:lpstr>
      </vt:variant>
      <vt:variant>
        <vt:i4>1</vt:i4>
      </vt:variant>
    </vt:vector>
  </HeadingPairs>
  <TitlesOfParts>
    <vt:vector size="1" baseType="lpstr">
      <vt:lpstr>版本说明书</vt:lpstr>
    </vt:vector>
  </TitlesOfParts>
  <Company>Huawei Technloogies Co.,Ltd.</Company>
  <LinksUpToDate>false</LinksUpToDate>
  <CharactersWithSpaces>8495</CharactersWithSpaces>
  <SharedDoc>false</SharedDoc>
  <HLinks>
    <vt:vector size="138" baseType="variant">
      <vt:variant>
        <vt:i4>2031666</vt:i4>
      </vt:variant>
      <vt:variant>
        <vt:i4>151</vt:i4>
      </vt:variant>
      <vt:variant>
        <vt:i4>0</vt:i4>
      </vt:variant>
      <vt:variant>
        <vt:i4>5</vt:i4>
      </vt:variant>
      <vt:variant>
        <vt:lpwstr/>
      </vt:variant>
      <vt:variant>
        <vt:lpwstr>_Toc227139422</vt:lpwstr>
      </vt:variant>
      <vt:variant>
        <vt:i4>2031666</vt:i4>
      </vt:variant>
      <vt:variant>
        <vt:i4>145</vt:i4>
      </vt:variant>
      <vt:variant>
        <vt:i4>0</vt:i4>
      </vt:variant>
      <vt:variant>
        <vt:i4>5</vt:i4>
      </vt:variant>
      <vt:variant>
        <vt:lpwstr/>
      </vt:variant>
      <vt:variant>
        <vt:lpwstr>_Toc227139421</vt:lpwstr>
      </vt:variant>
      <vt:variant>
        <vt:i4>1835058</vt:i4>
      </vt:variant>
      <vt:variant>
        <vt:i4>136</vt:i4>
      </vt:variant>
      <vt:variant>
        <vt:i4>0</vt:i4>
      </vt:variant>
      <vt:variant>
        <vt:i4>5</vt:i4>
      </vt:variant>
      <vt:variant>
        <vt:lpwstr/>
      </vt:variant>
      <vt:variant>
        <vt:lpwstr>_Toc227139418</vt:lpwstr>
      </vt:variant>
      <vt:variant>
        <vt:i4>1835058</vt:i4>
      </vt:variant>
      <vt:variant>
        <vt:i4>130</vt:i4>
      </vt:variant>
      <vt:variant>
        <vt:i4>0</vt:i4>
      </vt:variant>
      <vt:variant>
        <vt:i4>5</vt:i4>
      </vt:variant>
      <vt:variant>
        <vt:lpwstr/>
      </vt:variant>
      <vt:variant>
        <vt:lpwstr>_Toc227139417</vt:lpwstr>
      </vt:variant>
      <vt:variant>
        <vt:i4>2031673</vt:i4>
      </vt:variant>
      <vt:variant>
        <vt:i4>121</vt:i4>
      </vt:variant>
      <vt:variant>
        <vt:i4>0</vt:i4>
      </vt:variant>
      <vt:variant>
        <vt:i4>5</vt:i4>
      </vt:variant>
      <vt:variant>
        <vt:lpwstr/>
      </vt:variant>
      <vt:variant>
        <vt:lpwstr>_Toc227654989</vt:lpwstr>
      </vt:variant>
      <vt:variant>
        <vt:i4>2031673</vt:i4>
      </vt:variant>
      <vt:variant>
        <vt:i4>115</vt:i4>
      </vt:variant>
      <vt:variant>
        <vt:i4>0</vt:i4>
      </vt:variant>
      <vt:variant>
        <vt:i4>5</vt:i4>
      </vt:variant>
      <vt:variant>
        <vt:lpwstr/>
      </vt:variant>
      <vt:variant>
        <vt:lpwstr>_Toc227654988</vt:lpwstr>
      </vt:variant>
      <vt:variant>
        <vt:i4>2031673</vt:i4>
      </vt:variant>
      <vt:variant>
        <vt:i4>109</vt:i4>
      </vt:variant>
      <vt:variant>
        <vt:i4>0</vt:i4>
      </vt:variant>
      <vt:variant>
        <vt:i4>5</vt:i4>
      </vt:variant>
      <vt:variant>
        <vt:lpwstr/>
      </vt:variant>
      <vt:variant>
        <vt:lpwstr>_Toc227654987</vt:lpwstr>
      </vt:variant>
      <vt:variant>
        <vt:i4>2031673</vt:i4>
      </vt:variant>
      <vt:variant>
        <vt:i4>103</vt:i4>
      </vt:variant>
      <vt:variant>
        <vt:i4>0</vt:i4>
      </vt:variant>
      <vt:variant>
        <vt:i4>5</vt:i4>
      </vt:variant>
      <vt:variant>
        <vt:lpwstr/>
      </vt:variant>
      <vt:variant>
        <vt:lpwstr>_Toc227654986</vt:lpwstr>
      </vt:variant>
      <vt:variant>
        <vt:i4>2031673</vt:i4>
      </vt:variant>
      <vt:variant>
        <vt:i4>97</vt:i4>
      </vt:variant>
      <vt:variant>
        <vt:i4>0</vt:i4>
      </vt:variant>
      <vt:variant>
        <vt:i4>5</vt:i4>
      </vt:variant>
      <vt:variant>
        <vt:lpwstr/>
      </vt:variant>
      <vt:variant>
        <vt:lpwstr>_Toc227654985</vt:lpwstr>
      </vt:variant>
      <vt:variant>
        <vt:i4>2031673</vt:i4>
      </vt:variant>
      <vt:variant>
        <vt:i4>91</vt:i4>
      </vt:variant>
      <vt:variant>
        <vt:i4>0</vt:i4>
      </vt:variant>
      <vt:variant>
        <vt:i4>5</vt:i4>
      </vt:variant>
      <vt:variant>
        <vt:lpwstr/>
      </vt:variant>
      <vt:variant>
        <vt:lpwstr>_Toc227654984</vt:lpwstr>
      </vt:variant>
      <vt:variant>
        <vt:i4>2031673</vt:i4>
      </vt:variant>
      <vt:variant>
        <vt:i4>85</vt:i4>
      </vt:variant>
      <vt:variant>
        <vt:i4>0</vt:i4>
      </vt:variant>
      <vt:variant>
        <vt:i4>5</vt:i4>
      </vt:variant>
      <vt:variant>
        <vt:lpwstr/>
      </vt:variant>
      <vt:variant>
        <vt:lpwstr>_Toc227654983</vt:lpwstr>
      </vt:variant>
      <vt:variant>
        <vt:i4>2031673</vt:i4>
      </vt:variant>
      <vt:variant>
        <vt:i4>79</vt:i4>
      </vt:variant>
      <vt:variant>
        <vt:i4>0</vt:i4>
      </vt:variant>
      <vt:variant>
        <vt:i4>5</vt:i4>
      </vt:variant>
      <vt:variant>
        <vt:lpwstr/>
      </vt:variant>
      <vt:variant>
        <vt:lpwstr>_Toc227654982</vt:lpwstr>
      </vt:variant>
      <vt:variant>
        <vt:i4>2031673</vt:i4>
      </vt:variant>
      <vt:variant>
        <vt:i4>73</vt:i4>
      </vt:variant>
      <vt:variant>
        <vt:i4>0</vt:i4>
      </vt:variant>
      <vt:variant>
        <vt:i4>5</vt:i4>
      </vt:variant>
      <vt:variant>
        <vt:lpwstr/>
      </vt:variant>
      <vt:variant>
        <vt:lpwstr>_Toc227654981</vt:lpwstr>
      </vt:variant>
      <vt:variant>
        <vt:i4>2031673</vt:i4>
      </vt:variant>
      <vt:variant>
        <vt:i4>67</vt:i4>
      </vt:variant>
      <vt:variant>
        <vt:i4>0</vt:i4>
      </vt:variant>
      <vt:variant>
        <vt:i4>5</vt:i4>
      </vt:variant>
      <vt:variant>
        <vt:lpwstr/>
      </vt:variant>
      <vt:variant>
        <vt:lpwstr>_Toc227654980</vt:lpwstr>
      </vt:variant>
      <vt:variant>
        <vt:i4>1048633</vt:i4>
      </vt:variant>
      <vt:variant>
        <vt:i4>61</vt:i4>
      </vt:variant>
      <vt:variant>
        <vt:i4>0</vt:i4>
      </vt:variant>
      <vt:variant>
        <vt:i4>5</vt:i4>
      </vt:variant>
      <vt:variant>
        <vt:lpwstr/>
      </vt:variant>
      <vt:variant>
        <vt:lpwstr>_Toc227654979</vt:lpwstr>
      </vt:variant>
      <vt:variant>
        <vt:i4>1048633</vt:i4>
      </vt:variant>
      <vt:variant>
        <vt:i4>55</vt:i4>
      </vt:variant>
      <vt:variant>
        <vt:i4>0</vt:i4>
      </vt:variant>
      <vt:variant>
        <vt:i4>5</vt:i4>
      </vt:variant>
      <vt:variant>
        <vt:lpwstr/>
      </vt:variant>
      <vt:variant>
        <vt:lpwstr>_Toc227654978</vt:lpwstr>
      </vt:variant>
      <vt:variant>
        <vt:i4>1048633</vt:i4>
      </vt:variant>
      <vt:variant>
        <vt:i4>49</vt:i4>
      </vt:variant>
      <vt:variant>
        <vt:i4>0</vt:i4>
      </vt:variant>
      <vt:variant>
        <vt:i4>5</vt:i4>
      </vt:variant>
      <vt:variant>
        <vt:lpwstr/>
      </vt:variant>
      <vt:variant>
        <vt:lpwstr>_Toc227654977</vt:lpwstr>
      </vt:variant>
      <vt:variant>
        <vt:i4>1048633</vt:i4>
      </vt:variant>
      <vt:variant>
        <vt:i4>43</vt:i4>
      </vt:variant>
      <vt:variant>
        <vt:i4>0</vt:i4>
      </vt:variant>
      <vt:variant>
        <vt:i4>5</vt:i4>
      </vt:variant>
      <vt:variant>
        <vt:lpwstr/>
      </vt:variant>
      <vt:variant>
        <vt:lpwstr>_Toc227654976</vt:lpwstr>
      </vt:variant>
      <vt:variant>
        <vt:i4>1048633</vt:i4>
      </vt:variant>
      <vt:variant>
        <vt:i4>37</vt:i4>
      </vt:variant>
      <vt:variant>
        <vt:i4>0</vt:i4>
      </vt:variant>
      <vt:variant>
        <vt:i4>5</vt:i4>
      </vt:variant>
      <vt:variant>
        <vt:lpwstr/>
      </vt:variant>
      <vt:variant>
        <vt:lpwstr>_Toc227654975</vt:lpwstr>
      </vt:variant>
      <vt:variant>
        <vt:i4>1048633</vt:i4>
      </vt:variant>
      <vt:variant>
        <vt:i4>31</vt:i4>
      </vt:variant>
      <vt:variant>
        <vt:i4>0</vt:i4>
      </vt:variant>
      <vt:variant>
        <vt:i4>5</vt:i4>
      </vt:variant>
      <vt:variant>
        <vt:lpwstr/>
      </vt:variant>
      <vt:variant>
        <vt:lpwstr>_Toc227654974</vt:lpwstr>
      </vt:variant>
      <vt:variant>
        <vt:i4>1048633</vt:i4>
      </vt:variant>
      <vt:variant>
        <vt:i4>25</vt:i4>
      </vt:variant>
      <vt:variant>
        <vt:i4>0</vt:i4>
      </vt:variant>
      <vt:variant>
        <vt:i4>5</vt:i4>
      </vt:variant>
      <vt:variant>
        <vt:lpwstr/>
      </vt:variant>
      <vt:variant>
        <vt:lpwstr>_Toc227654973</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版本说明书</dc:title>
  <dc:subject>安装指导</dc:subject>
  <dc:creator>Lenovo User</dc:creator>
  <cp:lastModifiedBy>admin</cp:lastModifiedBy>
  <cp:revision>2145</cp:revision>
  <cp:lastPrinted>2014-03-07T05:58:00Z</cp:lastPrinted>
  <dcterms:created xsi:type="dcterms:W3CDTF">2012-03-05T03:53:00Z</dcterms:created>
  <dcterms:modified xsi:type="dcterms:W3CDTF">2017-11-10T03:27:00Z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
  </property>
  <property fmtid="{D5CDD505-2E9C-101B-9397-08002B2CF9AE}" pid="3" name="ReleaseDate">
    <vt:lpwstr>2017-08-30</vt:lpwstr>
  </property>
  <property fmtid="{D5CDD505-2E9C-101B-9397-08002B2CF9AE}" pid="4" name="ProductVersion">
    <vt:lpwstr>V001R001C01</vt:lpwstr>
  </property>
  <property fmtid="{D5CDD505-2E9C-101B-9397-08002B2CF9AE}" pid="5" name="DocumentName">
    <vt:lpwstr>安装指导</vt:lpwstr>
  </property>
  <property fmtid="{D5CDD505-2E9C-101B-9397-08002B2CF9AE}" pid="6" name="Product&amp;Project Name">
    <vt:lpwstr>pass平台</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sflag">
    <vt:lpwstr>1307677776</vt:lpwstr>
  </property>
  <property fmtid="{D5CDD505-2E9C-101B-9397-08002B2CF9AE}" pid="12" name="SoftwareVersion">
    <vt:lpwstr>V001R001C01</vt:lpwstr>
  </property>
</Properties>
</file>